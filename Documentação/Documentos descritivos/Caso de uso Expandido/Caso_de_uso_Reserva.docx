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80" w:rsidRPr="00340757" w:rsidRDefault="00307252" w:rsidP="00B32329">
      <w:pPr>
        <w:pStyle w:val="Ttulo"/>
        <w:ind w:firstLine="414"/>
        <w:jc w:val="right"/>
        <w:rPr>
          <w:color w:val="000000"/>
        </w:rPr>
      </w:pPr>
      <w:r>
        <w:rPr>
          <w:color w:val="000000"/>
        </w:rPr>
        <w:t>UNICSUL</w:t>
      </w:r>
    </w:p>
    <w:p w:rsidR="00ED5B80" w:rsidRPr="00340757" w:rsidRDefault="00DB4027" w:rsidP="00ED5B80">
      <w:pPr>
        <w:pStyle w:val="Ttulo"/>
        <w:jc w:val="right"/>
        <w:rPr>
          <w:color w:val="000000"/>
        </w:rPr>
      </w:pPr>
      <w:proofErr w:type="spellStart"/>
      <w:r>
        <w:rPr>
          <w:color w:val="000000"/>
        </w:rPr>
        <w:t>Waiter</w:t>
      </w:r>
      <w:proofErr w:type="spellEnd"/>
      <w:r w:rsidR="00F44B3C">
        <w:rPr>
          <w:color w:val="000000"/>
        </w:rPr>
        <w:t xml:space="preserve"> </w:t>
      </w:r>
      <w:proofErr w:type="spellStart"/>
      <w:r>
        <w:rPr>
          <w:color w:val="000000"/>
        </w:rPr>
        <w:t>Electronic</w:t>
      </w:r>
      <w:proofErr w:type="spellEnd"/>
    </w:p>
    <w:p w:rsidR="00ED5B80" w:rsidRPr="00340757" w:rsidRDefault="00ED5B80" w:rsidP="00ED5B80">
      <w:pPr>
        <w:pStyle w:val="Ttulo"/>
        <w:jc w:val="right"/>
        <w:rPr>
          <w:color w:val="000000"/>
        </w:rPr>
      </w:pPr>
      <w:r w:rsidRPr="00340757">
        <w:rPr>
          <w:color w:val="000000"/>
        </w:rPr>
        <w:t>CDU</w:t>
      </w:r>
      <w:r w:rsidR="00DB4027">
        <w:rPr>
          <w:color w:val="000000"/>
        </w:rPr>
        <w:t>0</w:t>
      </w:r>
      <w:r w:rsidR="00E71A79">
        <w:rPr>
          <w:color w:val="000000"/>
        </w:rPr>
        <w:t>2</w:t>
      </w:r>
      <w:r w:rsidRPr="00340757">
        <w:rPr>
          <w:color w:val="000000"/>
        </w:rPr>
        <w:t xml:space="preserve"> – </w:t>
      </w:r>
      <w:r w:rsidR="00E71A79">
        <w:rPr>
          <w:color w:val="000000"/>
        </w:rPr>
        <w:t>Reserva</w:t>
      </w:r>
    </w:p>
    <w:p w:rsidR="00ED5B80" w:rsidRPr="00340757" w:rsidRDefault="00ED5B80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ED5B80" w:rsidRPr="00340757" w:rsidRDefault="00ED5B80" w:rsidP="00ED5B80">
      <w:pPr>
        <w:pStyle w:val="Cabealho"/>
        <w:tabs>
          <w:tab w:val="clear" w:pos="4320"/>
          <w:tab w:val="clear" w:pos="8640"/>
        </w:tabs>
        <w:rPr>
          <w:color w:val="000000"/>
        </w:rPr>
      </w:pPr>
    </w:p>
    <w:tbl>
      <w:tblPr>
        <w:tblW w:w="0" w:type="auto"/>
        <w:tblLook w:val="0080"/>
      </w:tblPr>
      <w:tblGrid>
        <w:gridCol w:w="1384"/>
        <w:gridCol w:w="6237"/>
      </w:tblGrid>
      <w:tr w:rsidR="00ED5B80" w:rsidRPr="00340757" w:rsidTr="00F04CB1">
        <w:trPr>
          <w:trHeight w:val="477"/>
        </w:trPr>
        <w:tc>
          <w:tcPr>
            <w:tcW w:w="1384" w:type="dxa"/>
            <w:shd w:val="clear" w:color="auto" w:fill="auto"/>
          </w:tcPr>
          <w:p w:rsidR="00ED5B80" w:rsidRPr="00340757" w:rsidRDefault="00ED5B80" w:rsidP="00F04CB1">
            <w:pPr>
              <w:spacing w:line="36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Cliente</w:t>
            </w:r>
            <w:r w:rsidR="00531E32"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  <w:r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:rsidR="00ED5B80" w:rsidRPr="00340757" w:rsidRDefault="00DB4027" w:rsidP="00F04CB1">
            <w:pPr>
              <w:spacing w:line="360" w:lineRule="auto"/>
              <w:ind w:left="34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Outback</w:t>
            </w:r>
          </w:p>
        </w:tc>
      </w:tr>
      <w:tr w:rsidR="00ED5B80" w:rsidRPr="00340757" w:rsidTr="00F04CB1">
        <w:trPr>
          <w:trHeight w:val="477"/>
        </w:trPr>
        <w:tc>
          <w:tcPr>
            <w:tcW w:w="1384" w:type="dxa"/>
            <w:shd w:val="clear" w:color="auto" w:fill="auto"/>
          </w:tcPr>
          <w:p w:rsidR="00ED5B80" w:rsidRPr="00340757" w:rsidRDefault="00ED5B80" w:rsidP="00F04CB1">
            <w:pPr>
              <w:spacing w:line="36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237" w:type="dxa"/>
            <w:shd w:val="clear" w:color="auto" w:fill="auto"/>
          </w:tcPr>
          <w:p w:rsidR="00ED5B80" w:rsidRDefault="00307252" w:rsidP="00F04CB1">
            <w:pPr>
              <w:spacing w:line="360" w:lineRule="auto"/>
              <w:ind w:left="34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Kelwin Sanches Savoia</w:t>
            </w:r>
          </w:p>
          <w:p w:rsidR="00397237" w:rsidRPr="00340757" w:rsidRDefault="00397237" w:rsidP="00F04CB1">
            <w:pPr>
              <w:spacing w:line="360" w:lineRule="auto"/>
              <w:ind w:left="34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D5B80" w:rsidRPr="00340757" w:rsidRDefault="00ED5B80" w:rsidP="00ED5B80">
      <w:pPr>
        <w:pStyle w:val="InfoBlue"/>
        <w:rPr>
          <w:color w:val="244061"/>
        </w:rPr>
      </w:pPr>
    </w:p>
    <w:p w:rsidR="00ED5B80" w:rsidRPr="00340757" w:rsidRDefault="00ED5B80" w:rsidP="00ED5B80">
      <w:pPr>
        <w:rPr>
          <w:color w:val="244061"/>
        </w:rPr>
        <w:sectPr w:rsidR="00ED5B80" w:rsidRPr="00340757">
          <w:headerReference w:type="default" r:id="rId11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ED5B80" w:rsidRPr="00340757" w:rsidRDefault="00ED5B80" w:rsidP="00ED5B80">
      <w:pPr>
        <w:pStyle w:val="Ttulo"/>
        <w:rPr>
          <w:color w:val="000000"/>
        </w:rPr>
      </w:pPr>
      <w:r w:rsidRPr="00340757">
        <w:rPr>
          <w:color w:val="000000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16"/>
        <w:gridCol w:w="883"/>
        <w:gridCol w:w="5339"/>
        <w:gridCol w:w="2268"/>
      </w:tblGrid>
      <w:tr w:rsidR="00ED5B80" w:rsidRPr="00340757" w:rsidTr="00F04CB1"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Versão</w:t>
            </w:r>
          </w:p>
        </w:tc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Autor</w:t>
            </w:r>
          </w:p>
        </w:tc>
      </w:tr>
      <w:tr w:rsidR="00ED5B80" w:rsidRPr="00340757" w:rsidTr="00F04CB1"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B80" w:rsidRPr="00340757" w:rsidRDefault="00D06FBE" w:rsidP="0023252D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  <w:r w:rsidR="00307252">
              <w:rPr>
                <w:rFonts w:ascii="Arial" w:hAnsi="Arial" w:cs="Arial"/>
                <w:color w:val="000000"/>
                <w:sz w:val="16"/>
                <w:szCs w:val="16"/>
              </w:rPr>
              <w:t>/05/2014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B80" w:rsidRPr="00340757" w:rsidRDefault="00ED5B80" w:rsidP="00F04CB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F04CB1">
            <w:pPr>
              <w:pStyle w:val="Tabletex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color w:val="000000"/>
                <w:sz w:val="16"/>
                <w:szCs w:val="16"/>
              </w:rPr>
              <w:t>Criação do documento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B80" w:rsidRPr="00340757" w:rsidRDefault="00307252" w:rsidP="00F04CB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Kelwin Sanches Savoia</w:t>
            </w:r>
          </w:p>
        </w:tc>
      </w:tr>
    </w:tbl>
    <w:p w:rsidR="00ED5B80" w:rsidRPr="00340757" w:rsidRDefault="00ED5B80" w:rsidP="00ED5B80">
      <w:pPr>
        <w:rPr>
          <w:color w:val="365F91"/>
        </w:rPr>
      </w:pPr>
      <w:r w:rsidRPr="00340757">
        <w:rPr>
          <w:color w:val="365F91"/>
        </w:rPr>
        <w:br w:type="page"/>
      </w:r>
    </w:p>
    <w:p w:rsidR="00ED5B80" w:rsidRPr="00340757" w:rsidRDefault="00ED5B80" w:rsidP="00ED5B80">
      <w:pPr>
        <w:pStyle w:val="Ttulo"/>
        <w:rPr>
          <w:color w:val="365F91"/>
        </w:rPr>
      </w:pPr>
      <w:r w:rsidRPr="00340757">
        <w:rPr>
          <w:color w:val="365F91"/>
        </w:rPr>
        <w:lastRenderedPageBreak/>
        <w:t>Índice Analítico</w:t>
      </w:r>
    </w:p>
    <w:p w:rsidR="00AE3108" w:rsidRDefault="00C020D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C020D4">
        <w:rPr>
          <w:color w:val="000000"/>
        </w:rPr>
        <w:fldChar w:fldCharType="begin"/>
      </w:r>
      <w:r w:rsidR="00ED5B80" w:rsidRPr="00340757">
        <w:rPr>
          <w:color w:val="000000"/>
        </w:rPr>
        <w:instrText xml:space="preserve"> TOC \o "1-4" </w:instrText>
      </w:r>
      <w:r w:rsidRPr="00C020D4">
        <w:rPr>
          <w:color w:val="000000"/>
        </w:rPr>
        <w:fldChar w:fldCharType="separate"/>
      </w:r>
      <w:r w:rsidR="00AE3108" w:rsidRPr="004C1D2E">
        <w:rPr>
          <w:noProof/>
          <w:color w:val="000000"/>
        </w:rPr>
        <w:t>1.</w:t>
      </w:r>
      <w:r w:rsidR="00AE3108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AE3108" w:rsidRPr="004C1D2E">
        <w:rPr>
          <w:noProof/>
          <w:color w:val="000000"/>
        </w:rPr>
        <w:t>Breve Descrição</w:t>
      </w:r>
      <w:r w:rsidR="00AE3108">
        <w:rPr>
          <w:noProof/>
        </w:rPr>
        <w:tab/>
      </w:r>
      <w:r>
        <w:rPr>
          <w:noProof/>
        </w:rPr>
        <w:fldChar w:fldCharType="begin"/>
      </w:r>
      <w:r w:rsidR="00AE3108">
        <w:rPr>
          <w:noProof/>
        </w:rPr>
        <w:instrText xml:space="preserve"> PAGEREF _Toc384732251 \h </w:instrText>
      </w:r>
      <w:r>
        <w:rPr>
          <w:noProof/>
        </w:rPr>
      </w:r>
      <w:r>
        <w:rPr>
          <w:noProof/>
        </w:rPr>
        <w:fldChar w:fldCharType="separate"/>
      </w:r>
      <w:r w:rsidR="00AE3108">
        <w:rPr>
          <w:noProof/>
        </w:rPr>
        <w:t>4</w:t>
      </w:r>
      <w:r>
        <w:rPr>
          <w:noProof/>
        </w:rPr>
        <w:fldChar w:fldCharType="end"/>
      </w:r>
    </w:p>
    <w:p w:rsidR="00AE3108" w:rsidRDefault="00AE310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Atores</w:t>
      </w:r>
      <w:r>
        <w:rPr>
          <w:noProof/>
        </w:rPr>
        <w:tab/>
      </w:r>
      <w:r w:rsidR="00C020D4">
        <w:rPr>
          <w:noProof/>
        </w:rPr>
        <w:fldChar w:fldCharType="begin"/>
      </w:r>
      <w:r>
        <w:rPr>
          <w:noProof/>
        </w:rPr>
        <w:instrText xml:space="preserve"> PAGEREF _Toc384732252 \h </w:instrText>
      </w:r>
      <w:r w:rsidR="00C020D4">
        <w:rPr>
          <w:noProof/>
        </w:rPr>
      </w:r>
      <w:r w:rsidR="00C020D4">
        <w:rPr>
          <w:noProof/>
        </w:rPr>
        <w:fldChar w:fldCharType="separate"/>
      </w:r>
      <w:r>
        <w:rPr>
          <w:noProof/>
        </w:rPr>
        <w:t>4</w:t>
      </w:r>
      <w:r w:rsidR="00C020D4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Usuários:</w:t>
      </w:r>
      <w:r>
        <w:rPr>
          <w:noProof/>
        </w:rPr>
        <w:tab/>
      </w:r>
      <w:r w:rsidR="00C020D4">
        <w:rPr>
          <w:noProof/>
        </w:rPr>
        <w:fldChar w:fldCharType="begin"/>
      </w:r>
      <w:r>
        <w:rPr>
          <w:noProof/>
        </w:rPr>
        <w:instrText xml:space="preserve"> PAGEREF _Toc384732253 \h </w:instrText>
      </w:r>
      <w:r w:rsidR="00C020D4">
        <w:rPr>
          <w:noProof/>
        </w:rPr>
      </w:r>
      <w:r w:rsidR="00C020D4">
        <w:rPr>
          <w:noProof/>
        </w:rPr>
        <w:fldChar w:fldCharType="separate"/>
      </w:r>
      <w:r>
        <w:rPr>
          <w:noProof/>
        </w:rPr>
        <w:t>4</w:t>
      </w:r>
      <w:r w:rsidR="00C020D4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Sistemas:</w:t>
      </w:r>
      <w:r>
        <w:rPr>
          <w:noProof/>
        </w:rPr>
        <w:tab/>
      </w:r>
      <w:r w:rsidR="00C020D4">
        <w:rPr>
          <w:noProof/>
        </w:rPr>
        <w:fldChar w:fldCharType="begin"/>
      </w:r>
      <w:r>
        <w:rPr>
          <w:noProof/>
        </w:rPr>
        <w:instrText xml:space="preserve"> PAGEREF _Toc384732254 \h </w:instrText>
      </w:r>
      <w:r w:rsidR="00C020D4">
        <w:rPr>
          <w:noProof/>
        </w:rPr>
      </w:r>
      <w:r w:rsidR="00C020D4">
        <w:rPr>
          <w:noProof/>
        </w:rPr>
        <w:fldChar w:fldCharType="separate"/>
      </w:r>
      <w:r>
        <w:rPr>
          <w:noProof/>
        </w:rPr>
        <w:t>4</w:t>
      </w:r>
      <w:r w:rsidR="00C020D4">
        <w:rPr>
          <w:noProof/>
        </w:rPr>
        <w:fldChar w:fldCharType="end"/>
      </w:r>
    </w:p>
    <w:p w:rsidR="00AE3108" w:rsidRDefault="00AE310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Fluxo de Eventos</w:t>
      </w:r>
      <w:r>
        <w:rPr>
          <w:noProof/>
        </w:rPr>
        <w:tab/>
      </w:r>
      <w:r w:rsidR="00C020D4">
        <w:rPr>
          <w:noProof/>
        </w:rPr>
        <w:fldChar w:fldCharType="begin"/>
      </w:r>
      <w:r>
        <w:rPr>
          <w:noProof/>
        </w:rPr>
        <w:instrText xml:space="preserve"> PAGEREF _Toc384732255 \h </w:instrText>
      </w:r>
      <w:r w:rsidR="00C020D4">
        <w:rPr>
          <w:noProof/>
        </w:rPr>
      </w:r>
      <w:r w:rsidR="00C020D4">
        <w:rPr>
          <w:noProof/>
        </w:rPr>
        <w:fldChar w:fldCharType="separate"/>
      </w:r>
      <w:r>
        <w:rPr>
          <w:noProof/>
        </w:rPr>
        <w:t>4</w:t>
      </w:r>
      <w:r w:rsidR="00C020D4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Fluxo Básico</w:t>
      </w:r>
      <w:r>
        <w:rPr>
          <w:noProof/>
        </w:rPr>
        <w:tab/>
      </w:r>
      <w:r w:rsidR="00C020D4">
        <w:rPr>
          <w:noProof/>
        </w:rPr>
        <w:fldChar w:fldCharType="begin"/>
      </w:r>
      <w:r>
        <w:rPr>
          <w:noProof/>
        </w:rPr>
        <w:instrText xml:space="preserve"> PAGEREF _Toc384732256 \h </w:instrText>
      </w:r>
      <w:r w:rsidR="00C020D4">
        <w:rPr>
          <w:noProof/>
        </w:rPr>
      </w:r>
      <w:r w:rsidR="00C020D4">
        <w:rPr>
          <w:noProof/>
        </w:rPr>
        <w:fldChar w:fldCharType="separate"/>
      </w:r>
      <w:r>
        <w:rPr>
          <w:noProof/>
        </w:rPr>
        <w:t>4</w:t>
      </w:r>
      <w:r w:rsidR="00C020D4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Fluxos Alternativos</w:t>
      </w:r>
      <w:r>
        <w:rPr>
          <w:noProof/>
        </w:rPr>
        <w:tab/>
      </w:r>
      <w:r w:rsidR="00C020D4">
        <w:rPr>
          <w:noProof/>
        </w:rPr>
        <w:fldChar w:fldCharType="begin"/>
      </w:r>
      <w:r>
        <w:rPr>
          <w:noProof/>
        </w:rPr>
        <w:instrText xml:space="preserve"> PAGEREF _Toc384732257 \h </w:instrText>
      </w:r>
      <w:r w:rsidR="00C020D4">
        <w:rPr>
          <w:noProof/>
        </w:rPr>
      </w:r>
      <w:r w:rsidR="00C020D4">
        <w:rPr>
          <w:noProof/>
        </w:rPr>
        <w:fldChar w:fldCharType="separate"/>
      </w:r>
      <w:r>
        <w:rPr>
          <w:noProof/>
        </w:rPr>
        <w:t>4</w:t>
      </w:r>
      <w:r w:rsidR="00C020D4">
        <w:rPr>
          <w:noProof/>
        </w:rPr>
        <w:fldChar w:fldCharType="end"/>
      </w:r>
    </w:p>
    <w:p w:rsidR="0038600E" w:rsidRPr="0038600E" w:rsidRDefault="00AE3108" w:rsidP="0038600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Tabelas</w:t>
      </w:r>
      <w:r>
        <w:rPr>
          <w:noProof/>
        </w:rPr>
        <w:tab/>
      </w:r>
      <w:r w:rsidR="0038600E">
        <w:rPr>
          <w:noProof/>
        </w:rPr>
        <w:t>5</w:t>
      </w:r>
    </w:p>
    <w:p w:rsidR="0038600E" w:rsidRDefault="0038600E" w:rsidP="0038600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color w:val="000000"/>
        </w:rPr>
        <w:t>5</w:t>
      </w:r>
      <w:r w:rsidRPr="004C1D2E">
        <w:rPr>
          <w:noProof/>
          <w:color w:val="000000"/>
        </w:rPr>
        <w:t>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Precondições</w:t>
      </w:r>
      <w:r>
        <w:rPr>
          <w:noProof/>
        </w:rPr>
        <w:tab/>
        <w:t>5</w:t>
      </w:r>
    </w:p>
    <w:p w:rsidR="00AE3108" w:rsidRDefault="00AE310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8600E">
        <w:rPr>
          <w:noProof/>
          <w:color w:val="000000"/>
        </w:rPr>
        <w:t>Pós-Condições</w:t>
      </w:r>
      <w:r>
        <w:rPr>
          <w:noProof/>
        </w:rPr>
        <w:tab/>
      </w:r>
      <w:r w:rsidR="0038600E">
        <w:rPr>
          <w:noProof/>
        </w:rPr>
        <w:t>5</w:t>
      </w:r>
    </w:p>
    <w:p w:rsidR="00AE3108" w:rsidRDefault="00AE3108" w:rsidP="00F44B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8600E">
        <w:rPr>
          <w:noProof/>
          <w:color w:val="000000"/>
        </w:rPr>
        <w:t>Referencias</w:t>
      </w:r>
      <w:r>
        <w:rPr>
          <w:noProof/>
        </w:rPr>
        <w:tab/>
      </w:r>
      <w:r w:rsidR="0038600E">
        <w:rPr>
          <w:noProof/>
        </w:rPr>
        <w:t>5</w:t>
      </w:r>
    </w:p>
    <w:p w:rsidR="00ED5B80" w:rsidRPr="009B451B" w:rsidRDefault="00C020D4" w:rsidP="009B451B">
      <w:pPr>
        <w:pStyle w:val="Ttulo"/>
        <w:rPr>
          <w:color w:val="000000"/>
        </w:rPr>
      </w:pPr>
      <w:r w:rsidRPr="00340757">
        <w:rPr>
          <w:color w:val="000000"/>
        </w:rPr>
        <w:fldChar w:fldCharType="end"/>
      </w:r>
      <w:r w:rsidR="00ED5B80" w:rsidRPr="00340757">
        <w:rPr>
          <w:color w:val="000000"/>
        </w:rPr>
        <w:br w:type="page"/>
      </w:r>
      <w:r w:rsidR="008E54F6" w:rsidRPr="00340757">
        <w:rPr>
          <w:color w:val="000000"/>
        </w:rPr>
        <w:lastRenderedPageBreak/>
        <w:t>Especificação de Caso de Uso: CDU</w:t>
      </w:r>
      <w:r w:rsidR="00307252">
        <w:rPr>
          <w:color w:val="000000"/>
        </w:rPr>
        <w:t>0</w:t>
      </w:r>
      <w:r w:rsidR="00E71A79">
        <w:rPr>
          <w:color w:val="000000"/>
        </w:rPr>
        <w:t>2</w:t>
      </w:r>
      <w:r w:rsidR="008E54F6" w:rsidRPr="00340757">
        <w:rPr>
          <w:color w:val="000000"/>
        </w:rPr>
        <w:t xml:space="preserve"> – </w:t>
      </w:r>
      <w:r w:rsidR="00E71A79">
        <w:rPr>
          <w:color w:val="000000"/>
        </w:rPr>
        <w:t>Reserva</w:t>
      </w:r>
    </w:p>
    <w:p w:rsidR="00ED5B80" w:rsidRPr="00340757" w:rsidRDefault="00ED5B80" w:rsidP="00E76564">
      <w:pPr>
        <w:pStyle w:val="Ttulo1"/>
        <w:pBdr>
          <w:bottom w:val="single" w:sz="4" w:space="1" w:color="auto"/>
        </w:pBdr>
        <w:tabs>
          <w:tab w:val="left" w:pos="414"/>
        </w:tabs>
        <w:rPr>
          <w:color w:val="000000"/>
          <w:sz w:val="24"/>
        </w:rPr>
      </w:pPr>
      <w:bookmarkStart w:id="0" w:name="_Toc425054504"/>
      <w:bookmarkStart w:id="1" w:name="_Toc423410238"/>
      <w:bookmarkStart w:id="2" w:name="_Toc134418660"/>
      <w:bookmarkStart w:id="3" w:name="_Ref165259545"/>
      <w:bookmarkStart w:id="4" w:name="_Ref165259553"/>
      <w:bookmarkStart w:id="5" w:name="_Ref165259556"/>
      <w:bookmarkStart w:id="6" w:name="_Ref165259559"/>
      <w:bookmarkStart w:id="7" w:name="_Ref165259560"/>
      <w:bookmarkStart w:id="8" w:name="_Toc384732251"/>
      <w:r w:rsidRPr="00340757">
        <w:rPr>
          <w:color w:val="000000"/>
          <w:sz w:val="24"/>
        </w:rPr>
        <w:t>Breve Descrição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02CC3" w:rsidRPr="00340757" w:rsidRDefault="009B451B" w:rsidP="00E76564">
      <w:pPr>
        <w:pStyle w:val="InfoBlue"/>
      </w:pPr>
      <w:r>
        <w:t xml:space="preserve">Este caso de uso descreve os passos e procedimentos </w:t>
      </w:r>
      <w:r w:rsidR="00D16723">
        <w:t xml:space="preserve">para </w:t>
      </w:r>
      <w:r w:rsidR="00307252">
        <w:t xml:space="preserve">realizar </w:t>
      </w:r>
      <w:r w:rsidR="00E71A79">
        <w:t xml:space="preserve">a reserva de uma mesa </w:t>
      </w:r>
      <w:r w:rsidR="0087346F">
        <w:t>pelo celular através do aplicativo.</w:t>
      </w:r>
    </w:p>
    <w:p w:rsidR="00ED5B80" w:rsidRPr="00340757" w:rsidRDefault="00ED5B80" w:rsidP="00E76564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9" w:name="_Toc384732252"/>
      <w:bookmarkStart w:id="10" w:name="_Toc425054505"/>
      <w:bookmarkStart w:id="11" w:name="_Toc423410239"/>
      <w:bookmarkStart w:id="12" w:name="_Toc134418661"/>
      <w:r w:rsidRPr="00340757">
        <w:rPr>
          <w:color w:val="000000"/>
          <w:sz w:val="24"/>
        </w:rPr>
        <w:t>Atores</w:t>
      </w:r>
      <w:bookmarkEnd w:id="9"/>
    </w:p>
    <w:p w:rsidR="00ED5B80" w:rsidRPr="00340757" w:rsidRDefault="00ED5B80" w:rsidP="00E76564">
      <w:pPr>
        <w:pStyle w:val="Ttulo2"/>
        <w:spacing w:after="120"/>
        <w:rPr>
          <w:color w:val="000000"/>
        </w:rPr>
      </w:pPr>
      <w:bookmarkStart w:id="13" w:name="_Toc384732253"/>
      <w:r w:rsidRPr="00340757">
        <w:rPr>
          <w:color w:val="000000"/>
        </w:rPr>
        <w:t>Usuários:</w:t>
      </w:r>
      <w:bookmarkEnd w:id="13"/>
    </w:p>
    <w:p w:rsidR="003D6B50" w:rsidRDefault="00307252" w:rsidP="00615AB9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Cliente</w:t>
      </w:r>
      <w:r w:rsidR="00C47FCA">
        <w:rPr>
          <w:rFonts w:ascii="Arial" w:hAnsi="Arial" w:cs="Arial"/>
          <w:color w:val="000000"/>
        </w:rPr>
        <w:t>.</w:t>
      </w:r>
    </w:p>
    <w:p w:rsidR="00ED5B80" w:rsidRPr="00340757" w:rsidRDefault="00ED5B80" w:rsidP="00ED5B80">
      <w:pPr>
        <w:pStyle w:val="Ttulo2"/>
        <w:rPr>
          <w:color w:val="000000"/>
        </w:rPr>
      </w:pPr>
      <w:bookmarkStart w:id="14" w:name="_Toc384732254"/>
      <w:r w:rsidRPr="00340757">
        <w:rPr>
          <w:color w:val="000000"/>
        </w:rPr>
        <w:t>Sistemas:</w:t>
      </w:r>
      <w:bookmarkEnd w:id="14"/>
    </w:p>
    <w:p w:rsidR="00672637" w:rsidRPr="00FE7A86" w:rsidRDefault="00307252" w:rsidP="00E9147F">
      <w:pPr>
        <w:ind w:firstLine="41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Waiter</w:t>
      </w:r>
      <w:proofErr w:type="spellEnd"/>
      <w:r w:rsidR="00F44B3C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Electronic</w:t>
      </w:r>
      <w:proofErr w:type="spellEnd"/>
    </w:p>
    <w:p w:rsidR="00ED5B80" w:rsidRDefault="00ED5B80" w:rsidP="00E9147F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15" w:name="_Ref165259514"/>
      <w:bookmarkStart w:id="16" w:name="_Toc384732255"/>
      <w:r w:rsidRPr="00340757">
        <w:rPr>
          <w:color w:val="000000"/>
          <w:sz w:val="24"/>
        </w:rPr>
        <w:t>Fluxo de Eventos</w:t>
      </w:r>
      <w:bookmarkEnd w:id="10"/>
      <w:bookmarkEnd w:id="11"/>
      <w:bookmarkEnd w:id="12"/>
      <w:bookmarkEnd w:id="15"/>
      <w:bookmarkEnd w:id="16"/>
    </w:p>
    <w:p w:rsidR="007E348A" w:rsidRPr="00161805" w:rsidRDefault="00E9147F" w:rsidP="00756B47">
      <w:pPr>
        <w:spacing w:after="120"/>
        <w:jc w:val="both"/>
        <w:rPr>
          <w:rFonts w:ascii="Arial" w:hAnsi="Arial" w:cs="Arial"/>
          <w:b/>
        </w:rPr>
      </w:pPr>
      <w:r w:rsidRPr="00E9147F">
        <w:rPr>
          <w:rFonts w:ascii="Arial" w:hAnsi="Arial" w:cs="Arial"/>
        </w:rPr>
        <w:t xml:space="preserve">O caso de uso inicia quando </w:t>
      </w:r>
      <w:r w:rsidR="00D16723">
        <w:rPr>
          <w:rFonts w:ascii="Arial" w:hAnsi="Arial" w:cs="Arial"/>
        </w:rPr>
        <w:t xml:space="preserve">o </w:t>
      </w:r>
      <w:r w:rsidR="0087346F">
        <w:rPr>
          <w:rFonts w:ascii="Arial" w:hAnsi="Arial" w:cs="Arial"/>
        </w:rPr>
        <w:t xml:space="preserve">acessa o aplicativo no </w:t>
      </w:r>
      <w:proofErr w:type="gramStart"/>
      <w:r w:rsidR="0087346F">
        <w:rPr>
          <w:rFonts w:ascii="Arial" w:hAnsi="Arial" w:cs="Arial"/>
        </w:rPr>
        <w:t>menu</w:t>
      </w:r>
      <w:proofErr w:type="gramEnd"/>
      <w:r w:rsidR="0087346F">
        <w:rPr>
          <w:rFonts w:ascii="Arial" w:hAnsi="Arial" w:cs="Arial"/>
        </w:rPr>
        <w:t xml:space="preserve"> “Reservar Mesa” com o intuito de reservar uma mesa, </w:t>
      </w:r>
    </w:p>
    <w:p w:rsidR="00ED5B80" w:rsidRDefault="00ED5B80" w:rsidP="00E9147F">
      <w:pPr>
        <w:pStyle w:val="Ttulo2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</w:rPr>
      </w:pPr>
      <w:bookmarkStart w:id="17" w:name="_Toc425054506"/>
      <w:bookmarkStart w:id="18" w:name="_Toc423410240"/>
      <w:bookmarkStart w:id="19" w:name="_Toc134418662"/>
      <w:bookmarkStart w:id="20" w:name="_Ref165259563"/>
      <w:bookmarkStart w:id="21" w:name="_Ref165259569"/>
      <w:bookmarkStart w:id="22" w:name="_Toc384732256"/>
      <w:r w:rsidRPr="007A4880">
        <w:rPr>
          <w:color w:val="000000"/>
        </w:rPr>
        <w:t>Fluxo Básico</w:t>
      </w:r>
      <w:bookmarkEnd w:id="17"/>
      <w:bookmarkEnd w:id="18"/>
      <w:bookmarkEnd w:id="19"/>
      <w:bookmarkEnd w:id="20"/>
      <w:bookmarkEnd w:id="21"/>
      <w:bookmarkEnd w:id="22"/>
    </w:p>
    <w:p w:rsidR="007B5A8B" w:rsidRDefault="001A2D6C" w:rsidP="007B5A8B">
      <w:pPr>
        <w:spacing w:after="120"/>
        <w:rPr>
          <w:rFonts w:ascii="Arial" w:hAnsi="Arial" w:cs="Arial"/>
        </w:rPr>
      </w:pPr>
      <w:r w:rsidRPr="009604F9">
        <w:rPr>
          <w:rFonts w:ascii="Arial" w:hAnsi="Arial" w:cs="Arial"/>
          <w:b/>
        </w:rPr>
        <w:t>B1.</w:t>
      </w:r>
      <w:r w:rsidRPr="001A2D6C">
        <w:rPr>
          <w:rFonts w:ascii="Arial" w:hAnsi="Arial" w:cs="Arial"/>
        </w:rPr>
        <w:t xml:space="preserve"> O sistema </w:t>
      </w:r>
      <w:r w:rsidR="0087346F">
        <w:rPr>
          <w:rFonts w:ascii="Arial" w:hAnsi="Arial" w:cs="Arial"/>
        </w:rPr>
        <w:t xml:space="preserve">identifica </w:t>
      </w:r>
      <w:r w:rsidR="00363724">
        <w:rPr>
          <w:rFonts w:ascii="Arial" w:hAnsi="Arial" w:cs="Arial"/>
        </w:rPr>
        <w:t>que</w:t>
      </w:r>
      <w:r w:rsidR="0087346F">
        <w:rPr>
          <w:rFonts w:ascii="Arial" w:hAnsi="Arial" w:cs="Arial"/>
        </w:rPr>
        <w:t xml:space="preserve"> o cliente está “logado” no sistema</w:t>
      </w:r>
      <w:r>
        <w:rPr>
          <w:rFonts w:ascii="Arial" w:hAnsi="Arial" w:cs="Arial"/>
        </w:rPr>
        <w:t>;</w:t>
      </w:r>
    </w:p>
    <w:p w:rsidR="001A2D6C" w:rsidRDefault="007B5A8B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B2. </w:t>
      </w:r>
      <w:r w:rsidR="0087346F">
        <w:rPr>
          <w:rFonts w:ascii="Arial" w:hAnsi="Arial" w:cs="Arial"/>
        </w:rPr>
        <w:t>O sistema exibe uma tela que contém um calendário onde o cliente seleciona a data e</w:t>
      </w:r>
      <w:r w:rsidR="00D94E8B">
        <w:rPr>
          <w:rFonts w:ascii="Arial" w:hAnsi="Arial" w:cs="Arial"/>
        </w:rPr>
        <w:t xml:space="preserve"> a hora desejada para a reserva;</w:t>
      </w:r>
    </w:p>
    <w:p w:rsidR="00D94E8B" w:rsidRDefault="00F44B3C" w:rsidP="007B5A8B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B3. </w:t>
      </w:r>
      <w:r w:rsidR="00D94E8B" w:rsidRPr="00D94E8B">
        <w:rPr>
          <w:rFonts w:ascii="Arial" w:hAnsi="Arial" w:cs="Arial"/>
        </w:rPr>
        <w:t>O sistema</w:t>
      </w:r>
      <w:r w:rsidR="00D94E8B">
        <w:rPr>
          <w:rFonts w:ascii="Arial" w:hAnsi="Arial" w:cs="Arial"/>
        </w:rPr>
        <w:t xml:space="preserve"> verifica se na data selecionada existem mesas para serem reservadas;</w:t>
      </w:r>
    </w:p>
    <w:p w:rsidR="00D94E8B" w:rsidRPr="00F44B3C" w:rsidRDefault="00F44B3C" w:rsidP="00D94E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. </w:t>
      </w:r>
      <w:r w:rsidR="00D94E8B" w:rsidRPr="007B5A8B">
        <w:rPr>
          <w:rFonts w:ascii="Arial" w:hAnsi="Arial" w:cs="Arial"/>
        </w:rPr>
        <w:t xml:space="preserve">O </w:t>
      </w:r>
      <w:r w:rsidR="00D94E8B">
        <w:rPr>
          <w:rFonts w:ascii="Arial" w:hAnsi="Arial" w:cs="Arial"/>
        </w:rPr>
        <w:t xml:space="preserve">sistema exibe uma tela com as posições da mesa, destacando-as de verde e vermelho onde verde indica as mesas </w:t>
      </w:r>
      <w:proofErr w:type="gramStart"/>
      <w:r w:rsidR="00D94E8B">
        <w:rPr>
          <w:rFonts w:ascii="Arial" w:hAnsi="Arial" w:cs="Arial"/>
        </w:rPr>
        <w:t>livres (sem reserva) e vermelho</w:t>
      </w:r>
      <w:proofErr w:type="gramEnd"/>
      <w:r w:rsidR="00D94E8B">
        <w:rPr>
          <w:rFonts w:ascii="Arial" w:hAnsi="Arial" w:cs="Arial"/>
        </w:rPr>
        <w:t xml:space="preserve"> indica as mesas ocupadas (reservadas);</w:t>
      </w:r>
    </w:p>
    <w:p w:rsidR="00F44B3C" w:rsidRDefault="00F44B3C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O </w:t>
      </w:r>
      <w:r w:rsidR="00D94E8B">
        <w:rPr>
          <w:rFonts w:ascii="Arial" w:hAnsi="Arial" w:cs="Arial"/>
        </w:rPr>
        <w:t>cliente seleciona a mesa desejada para realizar a reserva e confirmar a reserva</w:t>
      </w:r>
      <w:r>
        <w:rPr>
          <w:rFonts w:ascii="Arial" w:hAnsi="Arial" w:cs="Arial"/>
        </w:rPr>
        <w:t>;</w:t>
      </w:r>
    </w:p>
    <w:p w:rsidR="00F44B3C" w:rsidRDefault="00F44B3C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.</w:t>
      </w:r>
      <w:r w:rsidR="005C0904">
        <w:rPr>
          <w:rFonts w:ascii="Arial" w:hAnsi="Arial" w:cs="Arial"/>
        </w:rPr>
        <w:t xml:space="preserve"> </w:t>
      </w:r>
      <w:r w:rsidR="00D94E8B">
        <w:rPr>
          <w:rFonts w:ascii="Arial" w:hAnsi="Arial" w:cs="Arial"/>
        </w:rPr>
        <w:t>O sistema envia um email para</w:t>
      </w:r>
      <w:r w:rsidR="00363724">
        <w:rPr>
          <w:rFonts w:ascii="Arial" w:hAnsi="Arial" w:cs="Arial"/>
        </w:rPr>
        <w:t xml:space="preserve"> o cliente juntamente com um comprovante em anexo no formato PDF que deverá ser apresentado para utilizar a mesa reservada</w:t>
      </w:r>
      <w:r w:rsidR="00032B56">
        <w:rPr>
          <w:rFonts w:ascii="Arial" w:hAnsi="Arial" w:cs="Arial"/>
        </w:rPr>
        <w:t xml:space="preserve"> ou poderá ser apresentado o código que ficará gravado no aplicativo</w:t>
      </w:r>
      <w:r w:rsidR="005C0904">
        <w:rPr>
          <w:rFonts w:ascii="Arial" w:hAnsi="Arial" w:cs="Arial"/>
        </w:rPr>
        <w:t>;</w:t>
      </w:r>
    </w:p>
    <w:p w:rsidR="005C0904" w:rsidRPr="005C0904" w:rsidRDefault="005C0904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</w:t>
      </w:r>
      <w:r w:rsidR="00363724">
        <w:rPr>
          <w:rFonts w:ascii="Arial" w:hAnsi="Arial" w:cs="Arial"/>
        </w:rPr>
        <w:t xml:space="preserve">Ao chegar </w:t>
      </w:r>
      <w:proofErr w:type="gramStart"/>
      <w:r w:rsidR="00363724">
        <w:rPr>
          <w:rFonts w:ascii="Arial" w:hAnsi="Arial" w:cs="Arial"/>
        </w:rPr>
        <w:t>no</w:t>
      </w:r>
      <w:proofErr w:type="gramEnd"/>
      <w:r w:rsidR="00363724">
        <w:rPr>
          <w:rFonts w:ascii="Arial" w:hAnsi="Arial" w:cs="Arial"/>
        </w:rPr>
        <w:t xml:space="preserve"> estabelecimento, o cliente apresenta o código da reserva e é redirecionado para sua mesa;</w:t>
      </w:r>
    </w:p>
    <w:p w:rsidR="005C5901" w:rsidRPr="00EC3C5C" w:rsidRDefault="00E87144" w:rsidP="005C5901">
      <w:pPr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8</w:t>
      </w:r>
      <w:r w:rsidR="00550824" w:rsidRPr="009604F9">
        <w:rPr>
          <w:rFonts w:ascii="Arial" w:hAnsi="Arial" w:cs="Arial"/>
          <w:b/>
        </w:rPr>
        <w:t>.</w:t>
      </w:r>
      <w:r w:rsidR="00550824" w:rsidRPr="00EC3C5C">
        <w:rPr>
          <w:rFonts w:ascii="Arial" w:hAnsi="Arial" w:cs="Arial"/>
        </w:rPr>
        <w:t xml:space="preserve"> </w:t>
      </w:r>
      <w:r w:rsidR="00EC3C5C" w:rsidRPr="00EC3C5C">
        <w:rPr>
          <w:rFonts w:ascii="Arial" w:hAnsi="Arial" w:cs="Arial"/>
        </w:rPr>
        <w:t>O caso de uso termina.</w:t>
      </w:r>
    </w:p>
    <w:p w:rsidR="005C5901" w:rsidRDefault="005C5901" w:rsidP="005C5901"/>
    <w:p w:rsidR="005C5901" w:rsidRPr="005C5901" w:rsidRDefault="005C5901" w:rsidP="005C5901"/>
    <w:p w:rsidR="00EE234F" w:rsidRPr="00FB5317" w:rsidRDefault="00ED5B80" w:rsidP="00E76564">
      <w:pPr>
        <w:pStyle w:val="Ttulo2"/>
        <w:widowControl/>
        <w:pBdr>
          <w:bottom w:val="single" w:sz="4" w:space="1" w:color="auto"/>
        </w:pBdr>
      </w:pPr>
      <w:bookmarkStart w:id="23" w:name="_Toc384732257"/>
      <w:r w:rsidRPr="00FB5317">
        <w:rPr>
          <w:color w:val="000000"/>
        </w:rPr>
        <w:t>Fluxos Alternativos</w:t>
      </w:r>
      <w:bookmarkEnd w:id="23"/>
    </w:p>
    <w:p w:rsidR="00867ACF" w:rsidRPr="00133290" w:rsidRDefault="00867ACF" w:rsidP="00867ACF">
      <w:pPr>
        <w:pStyle w:val="FluxoAlternativo2"/>
        <w:numPr>
          <w:ilvl w:val="0"/>
          <w:numId w:val="0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A1</w:t>
      </w:r>
      <w:r w:rsidRPr="00AB00D9">
        <w:rPr>
          <w:rFonts w:ascii="Arial" w:hAnsi="Arial" w:cs="Arial"/>
          <w:b/>
          <w:color w:val="000000"/>
        </w:rPr>
        <w:t xml:space="preserve">. </w:t>
      </w:r>
      <w:r w:rsidR="00363724">
        <w:rPr>
          <w:rFonts w:ascii="Arial" w:hAnsi="Arial" w:cs="Arial"/>
          <w:b/>
          <w:color w:val="000000"/>
        </w:rPr>
        <w:t>Cliente não logado</w:t>
      </w:r>
    </w:p>
    <w:p w:rsidR="00867ACF" w:rsidRPr="00133290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A1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1. </w:t>
      </w:r>
      <w:r w:rsidRPr="00133290">
        <w:rPr>
          <w:rFonts w:ascii="Arial" w:hAnsi="Arial" w:cs="Arial"/>
          <w:color w:val="000000"/>
        </w:rPr>
        <w:t xml:space="preserve">No passo B1 do fluxo básico, sistema identifica que </w:t>
      </w:r>
      <w:r w:rsidR="00363724">
        <w:rPr>
          <w:rFonts w:ascii="Arial" w:hAnsi="Arial" w:cs="Arial"/>
          <w:color w:val="000000"/>
        </w:rPr>
        <w:t>cliente não está logado no sistema</w:t>
      </w:r>
      <w:r w:rsidRPr="00133290">
        <w:rPr>
          <w:rFonts w:ascii="Arial" w:hAnsi="Arial" w:cs="Arial"/>
          <w:color w:val="000000"/>
        </w:rPr>
        <w:t>;</w:t>
      </w:r>
    </w:p>
    <w:p w:rsidR="00867ACF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A1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2. </w:t>
      </w:r>
      <w:r w:rsidR="00363724">
        <w:rPr>
          <w:rFonts w:ascii="Arial" w:hAnsi="Arial" w:cs="Arial"/>
          <w:color w:val="000000"/>
        </w:rPr>
        <w:t xml:space="preserve">O sistema apresenta um formulário para ser preenchido </w:t>
      </w:r>
      <w:r w:rsidR="008C1331">
        <w:rPr>
          <w:rFonts w:ascii="Arial" w:hAnsi="Arial" w:cs="Arial"/>
          <w:color w:val="000000"/>
        </w:rPr>
        <w:t>com as informações do cliente;</w:t>
      </w:r>
    </w:p>
    <w:p w:rsidR="00867ACF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A1.</w:t>
      </w:r>
      <w:proofErr w:type="gramEnd"/>
      <w:r>
        <w:rPr>
          <w:rFonts w:ascii="Arial" w:hAnsi="Arial" w:cs="Arial"/>
          <w:b/>
          <w:color w:val="000000"/>
        </w:rPr>
        <w:t xml:space="preserve">3. </w:t>
      </w:r>
      <w:r w:rsidR="005C0904">
        <w:rPr>
          <w:rFonts w:ascii="Arial" w:hAnsi="Arial" w:cs="Arial"/>
          <w:color w:val="000000"/>
        </w:rPr>
        <w:t xml:space="preserve">O </w:t>
      </w:r>
      <w:r w:rsidR="008C1331">
        <w:rPr>
          <w:rFonts w:ascii="Arial" w:hAnsi="Arial" w:cs="Arial"/>
          <w:color w:val="000000"/>
        </w:rPr>
        <w:t>cliente preenche o formulário de acordo com as suas informações pessoais e salva as informações;</w:t>
      </w:r>
    </w:p>
    <w:p w:rsidR="00EB5C61" w:rsidRDefault="00EB5C61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A1</w:t>
      </w:r>
      <w:r w:rsidRPr="00CD07C8">
        <w:rPr>
          <w:rFonts w:ascii="Arial" w:hAnsi="Arial" w:cs="Arial"/>
          <w:b/>
          <w:color w:val="000000"/>
        </w:rPr>
        <w:t>.</w:t>
      </w:r>
      <w:proofErr w:type="gramEnd"/>
      <w:r w:rsidRPr="00CD07C8">
        <w:rPr>
          <w:rFonts w:ascii="Arial" w:hAnsi="Arial" w:cs="Arial"/>
          <w:b/>
          <w:color w:val="000000"/>
        </w:rPr>
        <w:t>4</w:t>
      </w:r>
      <w:r>
        <w:rPr>
          <w:rFonts w:ascii="Arial" w:hAnsi="Arial" w:cs="Arial"/>
          <w:b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O sistema </w:t>
      </w:r>
      <w:r w:rsidR="008C1331">
        <w:rPr>
          <w:rFonts w:ascii="Arial" w:hAnsi="Arial" w:cs="Arial"/>
          <w:color w:val="000000"/>
        </w:rPr>
        <w:t>verifica se os dados preenchidos são validos e se todos os campos estão preenchidos corretamente e grava as informações</w:t>
      </w:r>
      <w:r>
        <w:rPr>
          <w:rFonts w:ascii="Arial" w:hAnsi="Arial" w:cs="Arial"/>
          <w:color w:val="000000"/>
        </w:rPr>
        <w:t>;</w:t>
      </w:r>
    </w:p>
    <w:p w:rsidR="00867ACF" w:rsidRPr="006A4517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A1</w:t>
      </w:r>
      <w:r w:rsidRPr="00CD07C8">
        <w:rPr>
          <w:rFonts w:ascii="Arial" w:hAnsi="Arial" w:cs="Arial"/>
          <w:b/>
          <w:color w:val="000000"/>
        </w:rPr>
        <w:t>.</w:t>
      </w:r>
      <w:proofErr w:type="gramEnd"/>
      <w:r w:rsidR="00D06FBE">
        <w:rPr>
          <w:rFonts w:ascii="Arial" w:hAnsi="Arial" w:cs="Arial"/>
          <w:b/>
          <w:color w:val="000000"/>
        </w:rPr>
        <w:t>5</w:t>
      </w:r>
      <w:r>
        <w:rPr>
          <w:rFonts w:ascii="Arial" w:hAnsi="Arial" w:cs="Arial"/>
          <w:color w:val="000000"/>
        </w:rPr>
        <w:t>. O caso de uso retorna para o passo B</w:t>
      </w:r>
      <w:r w:rsidR="008C1331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do fluxo básico.</w:t>
      </w:r>
    </w:p>
    <w:p w:rsidR="00952F88" w:rsidRDefault="00952F88" w:rsidP="007E348A">
      <w:pPr>
        <w:rPr>
          <w:rFonts w:ascii="Arial" w:hAnsi="Arial" w:cs="Arial"/>
          <w:b/>
          <w:color w:val="000000"/>
        </w:rPr>
      </w:pPr>
    </w:p>
    <w:p w:rsidR="008C1331" w:rsidRDefault="008C1331" w:rsidP="008C1331">
      <w:pPr>
        <w:pStyle w:val="FluxoAlternativo2"/>
        <w:numPr>
          <w:ilvl w:val="0"/>
          <w:numId w:val="0"/>
        </w:numPr>
        <w:rPr>
          <w:rFonts w:ascii="Arial" w:hAnsi="Arial" w:cs="Arial"/>
          <w:b/>
          <w:color w:val="000000"/>
        </w:rPr>
      </w:pPr>
    </w:p>
    <w:p w:rsidR="008C1331" w:rsidRPr="00133290" w:rsidRDefault="008C1331" w:rsidP="008C1331">
      <w:pPr>
        <w:pStyle w:val="FluxoAlternativo2"/>
        <w:numPr>
          <w:ilvl w:val="0"/>
          <w:numId w:val="0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A2</w:t>
      </w:r>
      <w:r w:rsidRPr="00AB00D9">
        <w:rPr>
          <w:rFonts w:ascii="Arial" w:hAnsi="Arial" w:cs="Arial"/>
          <w:b/>
          <w:color w:val="000000"/>
        </w:rPr>
        <w:t xml:space="preserve">. </w:t>
      </w:r>
      <w:r>
        <w:rPr>
          <w:rFonts w:ascii="Arial" w:hAnsi="Arial" w:cs="Arial"/>
          <w:b/>
          <w:color w:val="000000"/>
        </w:rPr>
        <w:t>Cliente não logado</w:t>
      </w:r>
    </w:p>
    <w:p w:rsidR="008C1331" w:rsidRPr="00133290" w:rsidRDefault="008C1331" w:rsidP="008C1331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</w:t>
      </w:r>
      <w:r w:rsidR="00032B56">
        <w:rPr>
          <w:rFonts w:ascii="Arial" w:hAnsi="Arial" w:cs="Arial"/>
          <w:b/>
          <w:color w:val="000000"/>
        </w:rPr>
        <w:t>2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1. </w:t>
      </w:r>
      <w:r w:rsidRPr="00133290">
        <w:rPr>
          <w:rFonts w:ascii="Arial" w:hAnsi="Arial" w:cs="Arial"/>
          <w:color w:val="000000"/>
        </w:rPr>
        <w:t>No passo B</w:t>
      </w:r>
      <w:r>
        <w:rPr>
          <w:rFonts w:ascii="Arial" w:hAnsi="Arial" w:cs="Arial"/>
          <w:color w:val="000000"/>
        </w:rPr>
        <w:t>3</w:t>
      </w:r>
      <w:r w:rsidRPr="0013329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 sistema verifica que não existem mesas disponíveis pra reserva</w:t>
      </w:r>
      <w:r w:rsidRPr="00133290">
        <w:rPr>
          <w:rFonts w:ascii="Arial" w:hAnsi="Arial" w:cs="Arial"/>
          <w:color w:val="000000"/>
        </w:rPr>
        <w:t>;</w:t>
      </w:r>
    </w:p>
    <w:p w:rsidR="008C1331" w:rsidRDefault="008C1331" w:rsidP="008C1331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</w:t>
      </w:r>
      <w:r w:rsidR="00032B56">
        <w:rPr>
          <w:rFonts w:ascii="Arial" w:hAnsi="Arial" w:cs="Arial"/>
          <w:b/>
          <w:color w:val="000000"/>
        </w:rPr>
        <w:t>2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2. </w:t>
      </w:r>
      <w:r>
        <w:rPr>
          <w:rFonts w:ascii="Arial" w:hAnsi="Arial" w:cs="Arial"/>
          <w:color w:val="000000"/>
        </w:rPr>
        <w:t>O sistema exibe a mensagem “</w:t>
      </w:r>
      <w:r w:rsidR="00032B56">
        <w:rPr>
          <w:rFonts w:ascii="Arial" w:hAnsi="Arial" w:cs="Arial"/>
          <w:color w:val="000000"/>
        </w:rPr>
        <w:t>Não existem mesas disponíveis pra reserva, por gentileza tente outra data</w:t>
      </w:r>
      <w:r>
        <w:rPr>
          <w:rFonts w:ascii="Arial" w:hAnsi="Arial" w:cs="Arial"/>
          <w:color w:val="000000"/>
        </w:rPr>
        <w:t>”;</w:t>
      </w:r>
    </w:p>
    <w:p w:rsidR="008C1331" w:rsidRPr="006A4517" w:rsidRDefault="008C1331" w:rsidP="008C1331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</w:t>
      </w:r>
      <w:r w:rsidR="00032B56">
        <w:rPr>
          <w:rFonts w:ascii="Arial" w:hAnsi="Arial" w:cs="Arial"/>
          <w:b/>
          <w:color w:val="000000"/>
        </w:rPr>
        <w:t>2</w:t>
      </w:r>
      <w:r w:rsidRPr="00CD07C8">
        <w:rPr>
          <w:rFonts w:ascii="Arial" w:hAnsi="Arial" w:cs="Arial"/>
          <w:b/>
          <w:color w:val="000000"/>
        </w:rPr>
        <w:t>.</w:t>
      </w:r>
      <w:proofErr w:type="gramEnd"/>
      <w:r w:rsidR="00032B56">
        <w:rPr>
          <w:rFonts w:ascii="Arial" w:hAnsi="Arial" w:cs="Arial"/>
          <w:b/>
          <w:color w:val="000000"/>
        </w:rPr>
        <w:t>3</w:t>
      </w:r>
      <w:r>
        <w:rPr>
          <w:rFonts w:ascii="Arial" w:hAnsi="Arial" w:cs="Arial"/>
          <w:color w:val="000000"/>
        </w:rPr>
        <w:t>. O caso de uso retorna para o passo B2 do fluxo básico.</w:t>
      </w:r>
    </w:p>
    <w:p w:rsidR="00952F88" w:rsidRDefault="00952F88" w:rsidP="007E348A">
      <w:pPr>
        <w:rPr>
          <w:rFonts w:ascii="Arial" w:hAnsi="Arial" w:cs="Arial"/>
          <w:b/>
          <w:color w:val="000000"/>
        </w:rPr>
      </w:pPr>
    </w:p>
    <w:p w:rsidR="00952F88" w:rsidRDefault="00952F88" w:rsidP="007E348A">
      <w:pPr>
        <w:rPr>
          <w:rFonts w:ascii="Arial" w:hAnsi="Arial" w:cs="Arial"/>
          <w:b/>
          <w:color w:val="000000"/>
        </w:rPr>
      </w:pPr>
    </w:p>
    <w:p w:rsidR="007E348A" w:rsidRPr="00F84707" w:rsidRDefault="007E348A" w:rsidP="007E348A">
      <w:pPr>
        <w:rPr>
          <w:rFonts w:ascii="Arial" w:hAnsi="Arial" w:cs="Arial"/>
          <w:i/>
        </w:rPr>
      </w:pPr>
    </w:p>
    <w:p w:rsidR="007E348A" w:rsidRPr="007E348A" w:rsidRDefault="007E348A" w:rsidP="007E348A"/>
    <w:p w:rsidR="009815A5" w:rsidRDefault="00ED5B80" w:rsidP="00E76564">
      <w:pPr>
        <w:pStyle w:val="Ttulo1"/>
        <w:pBdr>
          <w:bottom w:val="single" w:sz="4" w:space="1" w:color="auto"/>
        </w:pBdr>
        <w:tabs>
          <w:tab w:val="left" w:pos="414"/>
        </w:tabs>
        <w:rPr>
          <w:color w:val="000000"/>
          <w:sz w:val="24"/>
        </w:rPr>
      </w:pPr>
      <w:bookmarkStart w:id="24" w:name="_Toc384732260"/>
      <w:r w:rsidRPr="00340757">
        <w:rPr>
          <w:color w:val="000000"/>
          <w:sz w:val="24"/>
        </w:rPr>
        <w:t>Tabelas</w:t>
      </w:r>
      <w:bookmarkEnd w:id="24"/>
    </w:p>
    <w:p w:rsidR="00CA4847" w:rsidRDefault="000A0AB7" w:rsidP="00CA4847">
      <w:pPr>
        <w:pStyle w:val="Tabela"/>
        <w:numPr>
          <w:ilvl w:val="0"/>
          <w:numId w:val="0"/>
        </w:numPr>
        <w:rPr>
          <w:rFonts w:ascii="Arial" w:hAnsi="Arial" w:cs="Arial"/>
          <w:color w:val="000000"/>
        </w:rPr>
      </w:pPr>
      <w:bookmarkStart w:id="25" w:name="_Ref345578749"/>
      <w:r w:rsidRPr="000A0AB7">
        <w:rPr>
          <w:rFonts w:ascii="Arial" w:hAnsi="Arial" w:cs="Arial"/>
          <w:b/>
          <w:color w:val="000000"/>
        </w:rPr>
        <w:t xml:space="preserve">Tabela 1 </w:t>
      </w:r>
      <w:r w:rsidR="00F475C2">
        <w:rPr>
          <w:rFonts w:ascii="Arial" w:hAnsi="Arial" w:cs="Arial"/>
          <w:b/>
          <w:color w:val="000000"/>
        </w:rPr>
        <w:t>–</w:t>
      </w:r>
      <w:r>
        <w:rPr>
          <w:rFonts w:ascii="Arial" w:hAnsi="Arial" w:cs="Arial"/>
          <w:color w:val="000000"/>
        </w:rPr>
        <w:t xml:space="preserve"> </w:t>
      </w:r>
      <w:r w:rsidR="00032B56">
        <w:rPr>
          <w:rFonts w:ascii="Arial" w:hAnsi="Arial" w:cs="Arial"/>
          <w:b/>
          <w:color w:val="000000"/>
        </w:rPr>
        <w:t>Reserva</w:t>
      </w:r>
    </w:p>
    <w:p w:rsidR="000A0AB7" w:rsidRDefault="000A0AB7" w:rsidP="00CA4847">
      <w:pPr>
        <w:pStyle w:val="Tabela"/>
        <w:numPr>
          <w:ilvl w:val="0"/>
          <w:numId w:val="0"/>
        </w:numPr>
        <w:rPr>
          <w:rFonts w:ascii="Arial" w:hAnsi="Arial" w:cs="Arial"/>
          <w:color w:val="000000"/>
        </w:rPr>
      </w:pPr>
    </w:p>
    <w:tbl>
      <w:tblPr>
        <w:tblW w:w="9923" w:type="dxa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/>
      </w:tblPr>
      <w:tblGrid>
        <w:gridCol w:w="1843"/>
        <w:gridCol w:w="2977"/>
        <w:gridCol w:w="709"/>
        <w:gridCol w:w="850"/>
        <w:gridCol w:w="1276"/>
        <w:gridCol w:w="2268"/>
      </w:tblGrid>
      <w:tr w:rsidR="00F84707" w:rsidRPr="002B3CDB" w:rsidTr="005B2F50">
        <w:trPr>
          <w:tblHeader/>
        </w:trPr>
        <w:tc>
          <w:tcPr>
            <w:tcW w:w="1843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tabs>
                <w:tab w:val="right" w:pos="3044"/>
              </w:tabs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tabs>
                <w:tab w:val="right" w:pos="3044"/>
              </w:tabs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 w:rsidRPr="002B3CDB">
              <w:rPr>
                <w:rFonts w:ascii="Arial" w:hAnsi="Arial" w:cs="Arial"/>
                <w:b/>
                <w:sz w:val="18"/>
                <w:szCs w:val="18"/>
              </w:rPr>
              <w:t>Tam</w:t>
            </w:r>
            <w:proofErr w:type="spellEnd"/>
            <w:proofErr w:type="gramEnd"/>
            <w:r w:rsidRPr="002B3CDB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B3CDB">
              <w:rPr>
                <w:rFonts w:ascii="Arial" w:hAnsi="Arial" w:cs="Arial"/>
                <w:b/>
                <w:sz w:val="18"/>
                <w:szCs w:val="18"/>
              </w:rPr>
              <w:t>Obrig</w:t>
            </w:r>
            <w:proofErr w:type="spellEnd"/>
            <w:r w:rsidRPr="002B3CDB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Regras e Validações</w:t>
            </w:r>
          </w:p>
        </w:tc>
      </w:tr>
      <w:tr w:rsidR="00F84707" w:rsidRPr="009F5904" w:rsidTr="005B2F50">
        <w:tc>
          <w:tcPr>
            <w:tcW w:w="1843" w:type="dxa"/>
            <w:shd w:val="clear" w:color="auto" w:fill="auto"/>
            <w:vAlign w:val="center"/>
          </w:tcPr>
          <w:p w:rsidR="00952F88" w:rsidRPr="000A0AB7" w:rsidRDefault="00032B56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Data da reserva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84707" w:rsidRPr="000A0AB7" w:rsidRDefault="00032B56" w:rsidP="00C16A05">
            <w:pPr>
              <w:tabs>
                <w:tab w:val="right" w:pos="3044"/>
              </w:tabs>
              <w:snapToGrid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Data em que a reserva será efetuada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4707" w:rsidRPr="000A0AB7" w:rsidRDefault="00032B56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84707" w:rsidRPr="000A0AB7" w:rsidRDefault="00F475C2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84707" w:rsidRPr="000A0AB7" w:rsidRDefault="00032B56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2"/>
              </w:rPr>
              <w:t>DateTime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auto"/>
            <w:vAlign w:val="center"/>
          </w:tcPr>
          <w:p w:rsidR="00F84707" w:rsidRPr="000A0AB7" w:rsidRDefault="00032B56" w:rsidP="00F475C2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 data não poderá ser menor do que a data atual</w:t>
            </w:r>
          </w:p>
        </w:tc>
      </w:tr>
      <w:tr w:rsidR="00F84707" w:rsidRPr="00A91180" w:rsidTr="005B2F50">
        <w:tc>
          <w:tcPr>
            <w:tcW w:w="1843" w:type="dxa"/>
            <w:shd w:val="clear" w:color="auto" w:fill="FFFFFF"/>
            <w:vAlign w:val="center"/>
          </w:tcPr>
          <w:p w:rsidR="00F84707" w:rsidRPr="000A0AB7" w:rsidRDefault="00952F88" w:rsidP="00032B56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Nome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F84707" w:rsidRPr="000A0AB7" w:rsidRDefault="00032B56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Nome do cliente caso ele não esteja logado no aplicativo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84707" w:rsidRPr="000A0AB7" w:rsidRDefault="00032B56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  <w:r w:rsidR="00952F88">
              <w:rPr>
                <w:rFonts w:ascii="Arial" w:hAnsi="Arial" w:cs="Arial"/>
                <w:szCs w:val="22"/>
              </w:rPr>
              <w:t>0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F84707" w:rsidRPr="000A0AB7" w:rsidRDefault="00952F88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F84707" w:rsidRPr="000A0AB7" w:rsidRDefault="00F475C2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Alfanumérico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F84707" w:rsidRPr="00F475C2" w:rsidRDefault="00952F88" w:rsidP="00F475C2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--</w:t>
            </w:r>
          </w:p>
        </w:tc>
      </w:tr>
      <w:tr w:rsidR="00952F88" w:rsidRPr="00A91180" w:rsidTr="005B2F50">
        <w:tc>
          <w:tcPr>
            <w:tcW w:w="1843" w:type="dxa"/>
            <w:shd w:val="clear" w:color="auto" w:fill="FFFFFF"/>
            <w:vAlign w:val="center"/>
          </w:tcPr>
          <w:p w:rsidR="00952F88" w:rsidRDefault="00032B56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Email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952F88" w:rsidRDefault="00032B56" w:rsidP="00952F88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Email do cliente caso ele não esteja logado no aplicativo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952F88" w:rsidRDefault="00032B56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50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952F88" w:rsidRDefault="00952F88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952F88" w:rsidRDefault="00032B56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Alfanumérico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52F88" w:rsidRDefault="00032B56" w:rsidP="00F475C2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--</w:t>
            </w:r>
          </w:p>
        </w:tc>
      </w:tr>
      <w:tr w:rsidR="00952F88" w:rsidRPr="00A91180" w:rsidTr="005B2F50">
        <w:tc>
          <w:tcPr>
            <w:tcW w:w="1843" w:type="dxa"/>
            <w:shd w:val="clear" w:color="auto" w:fill="FFFFFF"/>
            <w:vAlign w:val="center"/>
          </w:tcPr>
          <w:p w:rsidR="00952F88" w:rsidRDefault="003942DA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RG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952F88" w:rsidRDefault="003942DA" w:rsidP="00952F88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RG do cliente caso ele não esteja logado no aplicativo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952F88" w:rsidRDefault="003942DA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9</w:t>
            </w:r>
            <w:proofErr w:type="gramEnd"/>
          </w:p>
        </w:tc>
        <w:tc>
          <w:tcPr>
            <w:tcW w:w="850" w:type="dxa"/>
            <w:shd w:val="clear" w:color="auto" w:fill="FFFFFF"/>
            <w:vAlign w:val="center"/>
          </w:tcPr>
          <w:p w:rsidR="00952F88" w:rsidRDefault="0038600E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952F88" w:rsidRDefault="0038600E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52F88" w:rsidRDefault="0038600E" w:rsidP="00F475C2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--</w:t>
            </w:r>
          </w:p>
        </w:tc>
      </w:tr>
      <w:tr w:rsidR="0038600E" w:rsidRPr="00A91180" w:rsidTr="005B2F50">
        <w:tc>
          <w:tcPr>
            <w:tcW w:w="1843" w:type="dxa"/>
            <w:shd w:val="clear" w:color="auto" w:fill="FFFFFF"/>
            <w:vAlign w:val="center"/>
          </w:tcPr>
          <w:p w:rsidR="0038600E" w:rsidRDefault="0038600E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CPF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38600E" w:rsidRDefault="0038600E" w:rsidP="003942DA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CPF do </w:t>
            </w:r>
            <w:r w:rsidR="003942DA">
              <w:rPr>
                <w:rFonts w:ascii="Arial" w:hAnsi="Arial" w:cs="Arial"/>
                <w:color w:val="000000"/>
                <w:szCs w:val="22"/>
              </w:rPr>
              <w:t>cliente caso ele não esteja logado no aplicativo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8600E" w:rsidRDefault="0038600E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8600E" w:rsidRDefault="0038600E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38600E" w:rsidRDefault="0038600E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8600E" w:rsidRDefault="0038600E" w:rsidP="00F475C2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--</w:t>
            </w:r>
          </w:p>
        </w:tc>
      </w:tr>
      <w:tr w:rsidR="003942DA" w:rsidRPr="00A91180" w:rsidTr="005B2F50">
        <w:tc>
          <w:tcPr>
            <w:tcW w:w="1843" w:type="dxa"/>
            <w:shd w:val="clear" w:color="auto" w:fill="FFFFFF"/>
            <w:vAlign w:val="center"/>
          </w:tcPr>
          <w:p w:rsidR="003942DA" w:rsidRDefault="003942DA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Telefone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3942DA" w:rsidRDefault="003942DA" w:rsidP="003942DA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Número do telefone do cliente caso ele não esteja logado no aplicativo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942DA" w:rsidRDefault="003942DA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942DA" w:rsidRDefault="003942DA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Não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3942DA" w:rsidRDefault="003942DA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Alfanumérico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942DA" w:rsidRDefault="003942DA" w:rsidP="003942DA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Deverá ser no formato </w:t>
            </w:r>
            <w:r w:rsidRPr="003942DA">
              <w:rPr>
                <w:rFonts w:ascii="Arial" w:hAnsi="Arial" w:cs="Arial"/>
                <w:color w:val="000000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Cs w:val="22"/>
              </w:rPr>
              <w:t>##</w:t>
            </w:r>
            <w:proofErr w:type="gramStart"/>
            <w:r w:rsidRPr="003942DA">
              <w:rPr>
                <w:rFonts w:ascii="Arial" w:hAnsi="Arial" w:cs="Arial"/>
                <w:color w:val="000000"/>
                <w:szCs w:val="22"/>
              </w:rPr>
              <w:t>)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>####</w:t>
            </w:r>
            <w:r w:rsidRPr="003942DA">
              <w:rPr>
                <w:rFonts w:ascii="Arial" w:hAnsi="Arial" w:cs="Arial"/>
                <w:color w:val="000000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Cs w:val="22"/>
              </w:rPr>
              <w:t>####</w:t>
            </w:r>
          </w:p>
        </w:tc>
      </w:tr>
      <w:tr w:rsidR="003942DA" w:rsidRPr="00A91180" w:rsidTr="005B2F50">
        <w:tc>
          <w:tcPr>
            <w:tcW w:w="1843" w:type="dxa"/>
            <w:shd w:val="clear" w:color="auto" w:fill="FFFFFF"/>
            <w:vAlign w:val="center"/>
          </w:tcPr>
          <w:p w:rsidR="003942DA" w:rsidRDefault="003942DA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Celular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3942DA" w:rsidRDefault="003942DA" w:rsidP="003942DA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Número do Celular do cliente caso ele não esteja logado no aplicativo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942DA" w:rsidRDefault="003942DA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942DA" w:rsidRDefault="003942DA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3942DA" w:rsidRDefault="003942DA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Alfanumérico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942DA" w:rsidRDefault="003942DA" w:rsidP="003942DA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Deverá ser no formato </w:t>
            </w:r>
            <w:r w:rsidRPr="003942DA">
              <w:rPr>
                <w:rFonts w:ascii="Arial" w:hAnsi="Arial" w:cs="Arial"/>
                <w:color w:val="000000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Cs w:val="22"/>
              </w:rPr>
              <w:t>##</w:t>
            </w:r>
            <w:proofErr w:type="gramStart"/>
            <w:r w:rsidRPr="003942DA">
              <w:rPr>
                <w:rFonts w:ascii="Arial" w:hAnsi="Arial" w:cs="Arial"/>
                <w:color w:val="000000"/>
                <w:szCs w:val="22"/>
              </w:rPr>
              <w:t>)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>#####</w:t>
            </w:r>
            <w:r w:rsidRPr="003942DA">
              <w:rPr>
                <w:rFonts w:ascii="Arial" w:hAnsi="Arial" w:cs="Arial"/>
                <w:color w:val="000000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Cs w:val="22"/>
              </w:rPr>
              <w:t>####</w:t>
            </w:r>
          </w:p>
        </w:tc>
      </w:tr>
    </w:tbl>
    <w:p w:rsidR="0038600E" w:rsidRDefault="0038600E" w:rsidP="0038600E">
      <w:pPr>
        <w:pStyle w:val="Ttulo1"/>
        <w:numPr>
          <w:ilvl w:val="0"/>
          <w:numId w:val="0"/>
        </w:numPr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26" w:name="_Toc425054512"/>
      <w:bookmarkStart w:id="27" w:name="_Toc423410253"/>
      <w:bookmarkStart w:id="28" w:name="_Toc134418667"/>
      <w:bookmarkStart w:id="29" w:name="_Toc384732262"/>
      <w:bookmarkEnd w:id="25"/>
    </w:p>
    <w:p w:rsidR="00C94D88" w:rsidRDefault="00ED5B80" w:rsidP="000C0DC3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r w:rsidRPr="00340757">
        <w:rPr>
          <w:color w:val="000000"/>
          <w:sz w:val="24"/>
        </w:rPr>
        <w:t>Precondições</w:t>
      </w:r>
      <w:bookmarkEnd w:id="26"/>
      <w:bookmarkEnd w:id="27"/>
      <w:bookmarkEnd w:id="28"/>
      <w:bookmarkEnd w:id="29"/>
    </w:p>
    <w:p w:rsidR="00217A5B" w:rsidRPr="003942DA" w:rsidRDefault="003942DA" w:rsidP="003942DA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r w:rsidRPr="003942DA">
        <w:rPr>
          <w:rFonts w:ascii="Arial" w:hAnsi="Arial" w:cs="Arial"/>
          <w:color w:val="000000"/>
        </w:rPr>
        <w:t>O celular do cliente deverá estar conectado na internet.</w:t>
      </w:r>
    </w:p>
    <w:p w:rsidR="00217A5B" w:rsidRPr="00217A5B" w:rsidRDefault="00217A5B" w:rsidP="00217A5B"/>
    <w:p w:rsidR="00ED5B80" w:rsidRPr="00340757" w:rsidRDefault="00ED5B80" w:rsidP="000C0DC3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30" w:name="_Toc425054514"/>
      <w:bookmarkStart w:id="31" w:name="_Toc423410255"/>
      <w:bookmarkStart w:id="32" w:name="_Toc134418669"/>
      <w:bookmarkStart w:id="33" w:name="_Toc384732263"/>
      <w:r w:rsidRPr="00340757">
        <w:rPr>
          <w:color w:val="000000"/>
          <w:sz w:val="24"/>
        </w:rPr>
        <w:t>Pós-condições</w:t>
      </w:r>
      <w:bookmarkEnd w:id="30"/>
      <w:bookmarkEnd w:id="31"/>
      <w:bookmarkEnd w:id="32"/>
      <w:bookmarkEnd w:id="33"/>
    </w:p>
    <w:p w:rsidR="005B7B9E" w:rsidRPr="0038600E" w:rsidRDefault="000C0DC3" w:rsidP="0038600E">
      <w:pPr>
        <w:pStyle w:val="InfoBlue"/>
        <w:rPr>
          <w:i/>
        </w:rPr>
      </w:pPr>
      <w:r>
        <w:rPr>
          <w:i/>
        </w:rPr>
        <w:t>Não se aplica.</w:t>
      </w:r>
      <w:bookmarkStart w:id="34" w:name="_Toc270407239"/>
    </w:p>
    <w:p w:rsidR="00ED5B80" w:rsidRPr="00340757" w:rsidRDefault="00ED5B80" w:rsidP="005E276B">
      <w:pPr>
        <w:pStyle w:val="Ttulo1"/>
        <w:pBdr>
          <w:bottom w:val="single" w:sz="4" w:space="1" w:color="auto"/>
        </w:pBdr>
      </w:pPr>
      <w:bookmarkStart w:id="35" w:name="_Toc384732271"/>
      <w:r w:rsidRPr="00340757">
        <w:t>Referências</w:t>
      </w:r>
      <w:bookmarkEnd w:id="34"/>
      <w:bookmarkEnd w:id="35"/>
    </w:p>
    <w:p w:rsidR="00ED5B80" w:rsidRPr="009050AE" w:rsidRDefault="008D2542" w:rsidP="009050AE">
      <w:pPr>
        <w:rPr>
          <w:rFonts w:ascii="Arial" w:hAnsi="Arial" w:cs="Arial"/>
          <w:b/>
        </w:rPr>
      </w:pPr>
      <w:bookmarkStart w:id="36" w:name="_Toc134413717"/>
      <w:r w:rsidRPr="009050AE">
        <w:rPr>
          <w:rFonts w:ascii="Arial" w:hAnsi="Arial" w:cs="Arial"/>
        </w:rPr>
        <w:t>Não se aplica</w:t>
      </w:r>
    </w:p>
    <w:bookmarkEnd w:id="36"/>
    <w:p w:rsidR="002032DB" w:rsidRDefault="002032DB" w:rsidP="00A67C10">
      <w:pPr>
        <w:pStyle w:val="Corpodetexto"/>
        <w:jc w:val="center"/>
      </w:pPr>
    </w:p>
    <w:sectPr w:rsidR="002032DB" w:rsidSect="00874A13">
      <w:headerReference w:type="default" r:id="rId12"/>
      <w:footerReference w:type="default" r:id="rId13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C69" w:rsidRDefault="00C33C69">
      <w:r>
        <w:separator/>
      </w:r>
    </w:p>
  </w:endnote>
  <w:endnote w:type="continuationSeparator" w:id="0">
    <w:p w:rsidR="00C33C69" w:rsidRDefault="00C3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(W1)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BA9" w:rsidRDefault="000D2BA9">
    <w:pPr>
      <w:pStyle w:val="Rodap"/>
      <w:jc w:val="right"/>
    </w:pPr>
    <w:r>
      <w:rPr>
        <w:lang w:eastAsia="pt-BR"/>
      </w:rPr>
      <w:t xml:space="preserve">Página </w:t>
    </w:r>
    <w:r w:rsidR="00C020D4">
      <w:rPr>
        <w:lang w:eastAsia="pt-BR"/>
      </w:rPr>
      <w:fldChar w:fldCharType="begin"/>
    </w:r>
    <w:r>
      <w:rPr>
        <w:lang w:eastAsia="pt-BR"/>
      </w:rPr>
      <w:instrText xml:space="preserve"> PAGE </w:instrText>
    </w:r>
    <w:r w:rsidR="00C020D4">
      <w:rPr>
        <w:lang w:eastAsia="pt-BR"/>
      </w:rPr>
      <w:fldChar w:fldCharType="separate"/>
    </w:r>
    <w:r w:rsidR="00D06FBE">
      <w:rPr>
        <w:noProof/>
        <w:lang w:eastAsia="pt-BR"/>
      </w:rPr>
      <w:t>5</w:t>
    </w:r>
    <w:r w:rsidR="00C020D4">
      <w:rPr>
        <w:lang w:eastAsia="pt-BR"/>
      </w:rPr>
      <w:fldChar w:fldCharType="end"/>
    </w:r>
    <w:r>
      <w:rPr>
        <w:lang w:eastAsia="pt-BR"/>
      </w:rPr>
      <w:t xml:space="preserve"> de </w:t>
    </w:r>
    <w:r w:rsidR="00C020D4">
      <w:rPr>
        <w:lang w:eastAsia="pt-BR"/>
      </w:rPr>
      <w:fldChar w:fldCharType="begin"/>
    </w:r>
    <w:r>
      <w:rPr>
        <w:lang w:eastAsia="pt-BR"/>
      </w:rPr>
      <w:instrText xml:space="preserve"> NUMPAGES </w:instrText>
    </w:r>
    <w:r w:rsidR="00C020D4">
      <w:rPr>
        <w:lang w:eastAsia="pt-BR"/>
      </w:rPr>
      <w:fldChar w:fldCharType="separate"/>
    </w:r>
    <w:r w:rsidR="00D06FBE">
      <w:rPr>
        <w:noProof/>
        <w:lang w:eastAsia="pt-BR"/>
      </w:rPr>
      <w:t>5</w:t>
    </w:r>
    <w:r w:rsidR="00C020D4">
      <w:rPr>
        <w:lang w:eastAsia="pt-BR"/>
      </w:rPr>
      <w:fldChar w:fldCharType="end"/>
    </w:r>
  </w:p>
  <w:p w:rsidR="000D2BA9" w:rsidRDefault="000D2BA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C69" w:rsidRDefault="00C33C69">
      <w:r>
        <w:separator/>
      </w:r>
    </w:p>
  </w:footnote>
  <w:footnote w:type="continuationSeparator" w:id="0">
    <w:p w:rsidR="00C33C69" w:rsidRDefault="00C33C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1" w:type="dxa"/>
      <w:tblLayout w:type="fixed"/>
      <w:tblCellMar>
        <w:left w:w="70" w:type="dxa"/>
        <w:right w:w="70" w:type="dxa"/>
      </w:tblCellMar>
      <w:tblLook w:val="0000"/>
    </w:tblPr>
    <w:tblGrid>
      <w:gridCol w:w="9851"/>
    </w:tblGrid>
    <w:tr w:rsidR="000D2BA9" w:rsidTr="009156F1">
      <w:tc>
        <w:tcPr>
          <w:tcW w:w="9851" w:type="dxa"/>
        </w:tcPr>
        <w:p w:rsidR="000D2BA9" w:rsidRDefault="000D2BA9"/>
      </w:tc>
    </w:tr>
  </w:tbl>
  <w:p w:rsidR="000D2BA9" w:rsidRDefault="000D2BA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365F91"/>
        <w:left w:val="single" w:sz="6" w:space="0" w:color="365F91"/>
        <w:bottom w:val="single" w:sz="6" w:space="0" w:color="365F91"/>
        <w:right w:val="single" w:sz="6" w:space="0" w:color="365F91"/>
        <w:insideH w:val="single" w:sz="6" w:space="0" w:color="365F91"/>
        <w:insideV w:val="single" w:sz="6" w:space="0" w:color="365F91"/>
      </w:tblBorders>
      <w:tblLayout w:type="fixed"/>
      <w:tblLook w:val="0000"/>
    </w:tblPr>
    <w:tblGrid>
      <w:gridCol w:w="6379"/>
      <w:gridCol w:w="3179"/>
    </w:tblGrid>
    <w:tr w:rsidR="000D2BA9" w:rsidRPr="00FF034A" w:rsidTr="00FF034A">
      <w:tc>
        <w:tcPr>
          <w:tcW w:w="9558" w:type="dxa"/>
          <w:gridSpan w:val="2"/>
        </w:tcPr>
        <w:p w:rsidR="000D2BA9" w:rsidRPr="00A91180" w:rsidRDefault="00C020D4" w:rsidP="00E71A79">
          <w:pPr>
            <w:rPr>
              <w:rFonts w:ascii="Arial" w:hAnsi="Arial"/>
              <w:color w:val="000000"/>
              <w:sz w:val="18"/>
            </w:rPr>
          </w:pPr>
          <w:fldSimple w:instr=" TITLE  \* MERGEFORMAT ">
            <w:r w:rsidR="000D2BA9" w:rsidRPr="000917FC">
              <w:rPr>
                <w:rFonts w:ascii="Arial" w:hAnsi="Arial"/>
                <w:b/>
                <w:color w:val="000000"/>
                <w:sz w:val="18"/>
              </w:rPr>
              <w:t>Especificação de Caso de Uso:</w:t>
            </w:r>
            <w:r w:rsidR="00F248EF">
              <w:t xml:space="preserve"> CDU</w:t>
            </w:r>
            <w:r w:rsidR="00307252">
              <w:t>0</w:t>
            </w:r>
            <w:r w:rsidR="00E71A79">
              <w:t>2</w:t>
            </w:r>
            <w:r w:rsidR="00756B47">
              <w:t xml:space="preserve"> - </w:t>
            </w:r>
          </w:fldSimple>
          <w:r w:rsidR="00E71A79">
            <w:t>Reserva</w:t>
          </w:r>
        </w:p>
      </w:tc>
    </w:tr>
    <w:tr w:rsidR="000D2BA9" w:rsidRPr="00FF034A" w:rsidTr="00FF034A">
      <w:tc>
        <w:tcPr>
          <w:tcW w:w="6379" w:type="dxa"/>
        </w:tcPr>
        <w:p w:rsidR="000D2BA9" w:rsidRPr="00A91180" w:rsidRDefault="000D2BA9" w:rsidP="00307252">
          <w:pPr>
            <w:rPr>
              <w:rFonts w:ascii="Arial" w:hAnsi="Arial"/>
              <w:color w:val="000000"/>
              <w:sz w:val="18"/>
            </w:rPr>
          </w:pPr>
          <w:r w:rsidRPr="00A91180">
            <w:rPr>
              <w:rFonts w:ascii="Arial" w:hAnsi="Arial"/>
              <w:b/>
              <w:color w:val="000000"/>
              <w:sz w:val="18"/>
            </w:rPr>
            <w:t xml:space="preserve">Projeto: </w:t>
          </w:r>
          <w:proofErr w:type="spellStart"/>
          <w:r w:rsidR="00307252">
            <w:rPr>
              <w:rFonts w:ascii="Arial" w:hAnsi="Arial"/>
              <w:color w:val="000000"/>
              <w:sz w:val="18"/>
            </w:rPr>
            <w:t>Waiter</w:t>
          </w:r>
          <w:proofErr w:type="spellEnd"/>
          <w:r w:rsidR="00F44B3C">
            <w:rPr>
              <w:rFonts w:ascii="Arial" w:hAnsi="Arial"/>
              <w:color w:val="000000"/>
              <w:sz w:val="18"/>
            </w:rPr>
            <w:t xml:space="preserve"> </w:t>
          </w:r>
          <w:proofErr w:type="spellStart"/>
          <w:r w:rsidR="00307252">
            <w:rPr>
              <w:rFonts w:ascii="Arial" w:hAnsi="Arial"/>
              <w:color w:val="000000"/>
              <w:sz w:val="18"/>
            </w:rPr>
            <w:t>Electronic</w:t>
          </w:r>
          <w:proofErr w:type="spellEnd"/>
        </w:p>
      </w:tc>
      <w:tc>
        <w:tcPr>
          <w:tcW w:w="3179" w:type="dxa"/>
        </w:tcPr>
        <w:p w:rsidR="000D2BA9" w:rsidRPr="00A91180" w:rsidRDefault="000D2BA9" w:rsidP="00E71A79">
          <w:pPr>
            <w:rPr>
              <w:rFonts w:ascii="Arial" w:hAnsi="Arial"/>
              <w:color w:val="000000"/>
              <w:sz w:val="18"/>
            </w:rPr>
          </w:pPr>
          <w:r w:rsidRPr="00A91180">
            <w:rPr>
              <w:rFonts w:ascii="Arial" w:hAnsi="Arial"/>
              <w:b/>
              <w:color w:val="000000"/>
              <w:sz w:val="18"/>
            </w:rPr>
            <w:t xml:space="preserve">  Data</w:t>
          </w:r>
          <w:r w:rsidRPr="00A91180">
            <w:rPr>
              <w:rFonts w:ascii="Arial" w:hAnsi="Arial"/>
              <w:color w:val="000000"/>
              <w:sz w:val="18"/>
            </w:rPr>
            <w:t xml:space="preserve">: </w:t>
          </w:r>
          <w:r w:rsidR="00E71A79">
            <w:rPr>
              <w:rFonts w:ascii="Arial" w:hAnsi="Arial"/>
              <w:color w:val="000000"/>
              <w:sz w:val="18"/>
            </w:rPr>
            <w:t>29</w:t>
          </w:r>
          <w:r>
            <w:rPr>
              <w:rFonts w:ascii="Arial" w:hAnsi="Arial"/>
              <w:color w:val="000000"/>
              <w:sz w:val="18"/>
            </w:rPr>
            <w:t>/0</w:t>
          </w:r>
          <w:r w:rsidR="00307252">
            <w:rPr>
              <w:rFonts w:ascii="Arial" w:hAnsi="Arial"/>
              <w:color w:val="000000"/>
              <w:sz w:val="18"/>
            </w:rPr>
            <w:t>5</w:t>
          </w:r>
          <w:r>
            <w:rPr>
              <w:rFonts w:ascii="Arial" w:hAnsi="Arial"/>
              <w:color w:val="000000"/>
              <w:sz w:val="18"/>
            </w:rPr>
            <w:t>/2014</w:t>
          </w:r>
        </w:p>
      </w:tc>
    </w:tr>
    <w:tr w:rsidR="000D2BA9" w:rsidRPr="00FF034A" w:rsidTr="00FF034A">
      <w:tc>
        <w:tcPr>
          <w:tcW w:w="9558" w:type="dxa"/>
          <w:gridSpan w:val="2"/>
        </w:tcPr>
        <w:p w:rsidR="00307252" w:rsidRPr="00307252" w:rsidRDefault="000D2BA9" w:rsidP="00307252">
          <w:pPr>
            <w:rPr>
              <w:rFonts w:ascii="Arial" w:hAnsi="Arial"/>
              <w:color w:val="000000"/>
              <w:sz w:val="18"/>
            </w:rPr>
          </w:pPr>
          <w:r>
            <w:rPr>
              <w:rFonts w:ascii="Arial" w:hAnsi="Arial"/>
              <w:b/>
              <w:color w:val="000000"/>
              <w:sz w:val="18"/>
            </w:rPr>
            <w:t xml:space="preserve">Responsável: </w:t>
          </w:r>
          <w:r w:rsidR="00307252">
            <w:rPr>
              <w:rFonts w:ascii="Arial" w:hAnsi="Arial"/>
              <w:color w:val="000000"/>
              <w:sz w:val="18"/>
            </w:rPr>
            <w:t>Kelwin Sanches Savoia</w:t>
          </w:r>
        </w:p>
      </w:tc>
    </w:tr>
  </w:tbl>
  <w:p w:rsidR="000D2BA9" w:rsidRDefault="000D2BA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23CF2F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9A6577C"/>
    <w:multiLevelType w:val="hybridMultilevel"/>
    <w:tmpl w:val="F1F83E22"/>
    <w:lvl w:ilvl="0" w:tplc="0416000B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">
    <w:nsid w:val="167E0355"/>
    <w:multiLevelType w:val="multilevel"/>
    <w:tmpl w:val="B41AF910"/>
    <w:lvl w:ilvl="0">
      <w:start w:val="2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3">
    <w:nsid w:val="19157D79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4">
    <w:nsid w:val="1C5926FF"/>
    <w:multiLevelType w:val="hybridMultilevel"/>
    <w:tmpl w:val="61FC904C"/>
    <w:lvl w:ilvl="0" w:tplc="0416000B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">
    <w:nsid w:val="24700D4A"/>
    <w:multiLevelType w:val="hybridMultilevel"/>
    <w:tmpl w:val="F8627BEA"/>
    <w:lvl w:ilvl="0" w:tplc="0416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6">
    <w:nsid w:val="2FAD2B02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7">
    <w:nsid w:val="336F62AF"/>
    <w:multiLevelType w:val="multilevel"/>
    <w:tmpl w:val="A568342C"/>
    <w:lvl w:ilvl="0">
      <w:start w:val="1"/>
      <w:numFmt w:val="decimal"/>
      <w:pStyle w:val="RNNvel1"/>
      <w:lvlText w:val="[RN%1]"/>
      <w:lvlJc w:val="left"/>
      <w:pPr>
        <w:tabs>
          <w:tab w:val="num" w:pos="720"/>
        </w:tabs>
        <w:ind w:left="1152" w:hanging="720"/>
      </w:pPr>
      <w:rPr>
        <w:rFonts w:ascii="Tahoma" w:hAnsi="Tahoma" w:hint="default"/>
        <w:b/>
        <w:i w:val="0"/>
        <w:sz w:val="20"/>
        <w:szCs w:val="20"/>
      </w:rPr>
    </w:lvl>
    <w:lvl w:ilvl="1">
      <w:start w:val="1"/>
      <w:numFmt w:val="decimal"/>
      <w:lvlText w:val="[RN%1.%2]"/>
      <w:lvlJc w:val="left"/>
      <w:pPr>
        <w:tabs>
          <w:tab w:val="num" w:pos="864"/>
        </w:tabs>
        <w:ind w:left="1584" w:hanging="1584"/>
      </w:pPr>
      <w:rPr>
        <w:rFonts w:hint="default"/>
      </w:rPr>
    </w:lvl>
    <w:lvl w:ilvl="2">
      <w:start w:val="1"/>
      <w:numFmt w:val="decimal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RN%1.%2.%3.%4.%5.%6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RN%1.%2.%3.%4.%5.%6.%7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RN%1.%2.%3.%4.%5.%6.%7.%8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RN%1.%2.%3.%4.%5.%6.%7.%8.%9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8">
    <w:nsid w:val="42D94F5D"/>
    <w:multiLevelType w:val="hybridMultilevel"/>
    <w:tmpl w:val="BE30C4F6"/>
    <w:lvl w:ilvl="0" w:tplc="0416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>
    <w:nsid w:val="45010C18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0">
    <w:nsid w:val="45D957D1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1">
    <w:nsid w:val="47B5258B"/>
    <w:multiLevelType w:val="hybridMultilevel"/>
    <w:tmpl w:val="1C88E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A196D"/>
    <w:multiLevelType w:val="multilevel"/>
    <w:tmpl w:val="604CD88A"/>
    <w:lvl w:ilvl="0">
      <w:start w:val="4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3">
    <w:nsid w:val="50A10080"/>
    <w:multiLevelType w:val="hybridMultilevel"/>
    <w:tmpl w:val="DE1A2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53E2A"/>
    <w:multiLevelType w:val="hybridMultilevel"/>
    <w:tmpl w:val="FDF4021A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>
    <w:nsid w:val="532A2D6E"/>
    <w:multiLevelType w:val="hybridMultilevel"/>
    <w:tmpl w:val="0E7E629C"/>
    <w:lvl w:ilvl="0" w:tplc="F7A2C1A6">
      <w:start w:val="1"/>
      <w:numFmt w:val="decimal"/>
      <w:pStyle w:val="Tabela"/>
      <w:lvlText w:val="Tabela %1."/>
      <w:lvlJc w:val="left"/>
      <w:pPr>
        <w:tabs>
          <w:tab w:val="num" w:pos="1364"/>
        </w:tabs>
        <w:ind w:left="1304" w:hanging="1020"/>
      </w:pPr>
      <w:rPr>
        <w:rFonts w:ascii="Arial" w:hAnsi="Arial" w:hint="default"/>
        <w:b/>
        <w:i w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814FE9"/>
    <w:multiLevelType w:val="hybridMultilevel"/>
    <w:tmpl w:val="BEF2F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626D3"/>
    <w:multiLevelType w:val="multilevel"/>
    <w:tmpl w:val="BFF24928"/>
    <w:lvl w:ilvl="0">
      <w:start w:val="1"/>
      <w:numFmt w:val="decimal"/>
      <w:pStyle w:val="FluxodeExceo"/>
      <w:lvlText w:val="E%1."/>
      <w:lvlJc w:val="left"/>
      <w:pPr>
        <w:tabs>
          <w:tab w:val="num" w:pos="786"/>
        </w:tabs>
        <w:ind w:left="786" w:hanging="360"/>
      </w:pPr>
      <w:rPr>
        <w:rFonts w:ascii="Helvetica" w:hAnsi="Helvetica" w:cs="Miriam" w:hint="cs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pStyle w:val="FluxodeExceo2"/>
      <w:lvlText w:val="E%1.%2"/>
      <w:lvlJc w:val="left"/>
      <w:pPr>
        <w:tabs>
          <w:tab w:val="num" w:pos="860"/>
        </w:tabs>
        <w:ind w:left="860" w:hanging="35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E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8">
    <w:nsid w:val="67B6708F"/>
    <w:multiLevelType w:val="hybridMultilevel"/>
    <w:tmpl w:val="DDEAF4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94B84"/>
    <w:multiLevelType w:val="multilevel"/>
    <w:tmpl w:val="81121B7A"/>
    <w:lvl w:ilvl="0">
      <w:start w:val="1"/>
      <w:numFmt w:val="decimal"/>
      <w:lvlText w:val="A%1."/>
      <w:lvlJc w:val="left"/>
      <w:pPr>
        <w:tabs>
          <w:tab w:val="num" w:pos="360"/>
        </w:tabs>
        <w:ind w:left="360" w:hanging="360"/>
      </w:pPr>
      <w:rPr>
        <w:rFonts w:ascii="Helvetica" w:hAnsi="Helvetica" w:cs="Miriam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A%1.%2"/>
      <w:lvlJc w:val="left"/>
      <w:pPr>
        <w:tabs>
          <w:tab w:val="num" w:pos="1002"/>
        </w:tabs>
        <w:ind w:left="1002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004"/>
        </w:tabs>
        <w:ind w:left="1004" w:hanging="720"/>
      </w:pPr>
      <w:rPr>
        <w:rFonts w:ascii="Symbol" w:hAnsi="Symbo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0">
    <w:nsid w:val="707334E9"/>
    <w:multiLevelType w:val="hybridMultilevel"/>
    <w:tmpl w:val="0836778C"/>
    <w:lvl w:ilvl="0" w:tplc="0416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1">
    <w:nsid w:val="746517DF"/>
    <w:multiLevelType w:val="multilevel"/>
    <w:tmpl w:val="6D5E4B40"/>
    <w:lvl w:ilvl="0">
      <w:start w:val="1"/>
      <w:numFmt w:val="decimal"/>
      <w:pStyle w:val="SubFluxo"/>
      <w:lvlText w:val="SubFluxo %1."/>
      <w:lvlJc w:val="left"/>
      <w:pPr>
        <w:tabs>
          <w:tab w:val="num" w:pos="1724"/>
        </w:tabs>
        <w:ind w:left="284" w:firstLine="0"/>
      </w:pPr>
      <w:rPr>
        <w:rFonts w:hint="default"/>
        <w:b/>
        <w:i w:val="0"/>
      </w:rPr>
    </w:lvl>
    <w:lvl w:ilvl="1">
      <w:start w:val="1"/>
      <w:numFmt w:val="decimal"/>
      <w:lvlText w:val="S%1.%2."/>
      <w:lvlJc w:val="left"/>
      <w:pPr>
        <w:tabs>
          <w:tab w:val="num" w:pos="1004"/>
        </w:tabs>
        <w:ind w:left="646" w:hanging="362"/>
      </w:pPr>
      <w:rPr>
        <w:rFonts w:hint="default"/>
        <w:b/>
        <w:i w:val="0"/>
      </w:rPr>
    </w:lvl>
    <w:lvl w:ilvl="2">
      <w:start w:val="1"/>
      <w:numFmt w:val="decimal"/>
      <w:lvlText w:val="S%1.%2.%3.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01"/>
        </w:tabs>
        <w:ind w:left="210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61"/>
        </w:tabs>
        <w:ind w:left="246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21"/>
        </w:tabs>
        <w:ind w:left="282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81"/>
        </w:tabs>
        <w:ind w:left="31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41"/>
        </w:tabs>
        <w:ind w:left="354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01"/>
        </w:tabs>
        <w:ind w:left="3901" w:hanging="360"/>
      </w:pPr>
      <w:rPr>
        <w:rFonts w:hint="default"/>
      </w:rPr>
    </w:lvl>
  </w:abstractNum>
  <w:abstractNum w:abstractNumId="22">
    <w:nsid w:val="766125D6"/>
    <w:multiLevelType w:val="multilevel"/>
    <w:tmpl w:val="1F2E6B12"/>
    <w:lvl w:ilvl="0">
      <w:start w:val="1"/>
      <w:numFmt w:val="decimal"/>
      <w:pStyle w:val="FluxoAlternativo1"/>
      <w:lvlText w:val="A%1."/>
      <w:lvlJc w:val="left"/>
      <w:pPr>
        <w:tabs>
          <w:tab w:val="num" w:pos="360"/>
        </w:tabs>
        <w:ind w:left="360" w:hanging="360"/>
      </w:pPr>
      <w:rPr>
        <w:rFonts w:ascii="Helvetica" w:hAnsi="Helvetica" w:cs="Miriam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pStyle w:val="FluxoAlternativo2"/>
      <w:lvlText w:val="A%1.%2"/>
      <w:lvlJc w:val="left"/>
      <w:pPr>
        <w:tabs>
          <w:tab w:val="num" w:pos="1002"/>
        </w:tabs>
        <w:ind w:left="1002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A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3">
    <w:nsid w:val="79B32851"/>
    <w:multiLevelType w:val="hybridMultilevel"/>
    <w:tmpl w:val="B50E872C"/>
    <w:lvl w:ilvl="0" w:tplc="CE42475E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i w:val="0"/>
        <w:color w:val="auto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B901C7"/>
    <w:multiLevelType w:val="hybridMultilevel"/>
    <w:tmpl w:val="42E83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976C9D"/>
    <w:multiLevelType w:val="hybridMultilevel"/>
    <w:tmpl w:val="9BAA47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2"/>
  </w:num>
  <w:num w:numId="4">
    <w:abstractNumId w:val="15"/>
  </w:num>
  <w:num w:numId="5">
    <w:abstractNumId w:val="21"/>
  </w:num>
  <w:num w:numId="6">
    <w:abstractNumId w:val="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13"/>
  </w:num>
  <w:num w:numId="12">
    <w:abstractNumId w:val="10"/>
  </w:num>
  <w:num w:numId="13">
    <w:abstractNumId w:val="12"/>
  </w:num>
  <w:num w:numId="14">
    <w:abstractNumId w:val="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3"/>
  </w:num>
  <w:num w:numId="18">
    <w:abstractNumId w:val="22"/>
  </w:num>
  <w:num w:numId="19">
    <w:abstractNumId w:val="0"/>
  </w:num>
  <w:num w:numId="20">
    <w:abstractNumId w:val="6"/>
  </w:num>
  <w:num w:numId="21">
    <w:abstractNumId w:val="9"/>
  </w:num>
  <w:num w:numId="22">
    <w:abstractNumId w:val="5"/>
  </w:num>
  <w:num w:numId="23">
    <w:abstractNumId w:val="16"/>
  </w:num>
  <w:num w:numId="24">
    <w:abstractNumId w:val="19"/>
  </w:num>
  <w:num w:numId="25">
    <w:abstractNumId w:val="1"/>
  </w:num>
  <w:num w:numId="26">
    <w:abstractNumId w:val="4"/>
  </w:num>
  <w:num w:numId="27">
    <w:abstractNumId w:val="8"/>
  </w:num>
  <w:num w:numId="28">
    <w:abstractNumId w:val="18"/>
  </w:num>
  <w:num w:numId="29">
    <w:abstractNumId w:val="0"/>
  </w:num>
  <w:num w:numId="30">
    <w:abstractNumId w:val="0"/>
  </w:num>
  <w:num w:numId="31">
    <w:abstractNumId w:val="0"/>
  </w:num>
  <w:num w:numId="32">
    <w:abstractNumId w:val="20"/>
  </w:num>
  <w:num w:numId="33">
    <w:abstractNumId w:val="25"/>
  </w:num>
  <w:num w:numId="34">
    <w:abstractNumId w:val="2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41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62818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DF3902"/>
    <w:rsid w:val="00000506"/>
    <w:rsid w:val="00000ADA"/>
    <w:rsid w:val="00000BCD"/>
    <w:rsid w:val="0000129D"/>
    <w:rsid w:val="00001835"/>
    <w:rsid w:val="00002A70"/>
    <w:rsid w:val="00002D70"/>
    <w:rsid w:val="000034C7"/>
    <w:rsid w:val="00003E99"/>
    <w:rsid w:val="00004D1F"/>
    <w:rsid w:val="00004E2A"/>
    <w:rsid w:val="000059D8"/>
    <w:rsid w:val="000063BE"/>
    <w:rsid w:val="00006408"/>
    <w:rsid w:val="00006A02"/>
    <w:rsid w:val="0000715E"/>
    <w:rsid w:val="000101C2"/>
    <w:rsid w:val="0001185D"/>
    <w:rsid w:val="00011B80"/>
    <w:rsid w:val="00011BB3"/>
    <w:rsid w:val="00013970"/>
    <w:rsid w:val="00013B06"/>
    <w:rsid w:val="00014684"/>
    <w:rsid w:val="00014F8B"/>
    <w:rsid w:val="00015C31"/>
    <w:rsid w:val="0001734C"/>
    <w:rsid w:val="00017971"/>
    <w:rsid w:val="0002031B"/>
    <w:rsid w:val="00020619"/>
    <w:rsid w:val="0002138D"/>
    <w:rsid w:val="000215BC"/>
    <w:rsid w:val="00021C15"/>
    <w:rsid w:val="00021F3C"/>
    <w:rsid w:val="000222E3"/>
    <w:rsid w:val="00022DB5"/>
    <w:rsid w:val="000237F9"/>
    <w:rsid w:val="00023F1F"/>
    <w:rsid w:val="000257B3"/>
    <w:rsid w:val="00026122"/>
    <w:rsid w:val="000265F7"/>
    <w:rsid w:val="00026DE4"/>
    <w:rsid w:val="000272AB"/>
    <w:rsid w:val="00027EE1"/>
    <w:rsid w:val="00030419"/>
    <w:rsid w:val="0003101F"/>
    <w:rsid w:val="00031C44"/>
    <w:rsid w:val="00032B56"/>
    <w:rsid w:val="00032FDB"/>
    <w:rsid w:val="000333A6"/>
    <w:rsid w:val="00034FA3"/>
    <w:rsid w:val="0003537E"/>
    <w:rsid w:val="000357C0"/>
    <w:rsid w:val="00036778"/>
    <w:rsid w:val="00037468"/>
    <w:rsid w:val="00041017"/>
    <w:rsid w:val="00042524"/>
    <w:rsid w:val="00042B2A"/>
    <w:rsid w:val="0004339D"/>
    <w:rsid w:val="00044C35"/>
    <w:rsid w:val="00045055"/>
    <w:rsid w:val="000454F9"/>
    <w:rsid w:val="00045C4D"/>
    <w:rsid w:val="00046EB8"/>
    <w:rsid w:val="00051301"/>
    <w:rsid w:val="000526AA"/>
    <w:rsid w:val="00052C1B"/>
    <w:rsid w:val="00052C26"/>
    <w:rsid w:val="000538E7"/>
    <w:rsid w:val="0005391F"/>
    <w:rsid w:val="0005406A"/>
    <w:rsid w:val="00054A9A"/>
    <w:rsid w:val="00055426"/>
    <w:rsid w:val="000613E3"/>
    <w:rsid w:val="00061B7F"/>
    <w:rsid w:val="0006267B"/>
    <w:rsid w:val="00063701"/>
    <w:rsid w:val="00065522"/>
    <w:rsid w:val="00066518"/>
    <w:rsid w:val="00066ADE"/>
    <w:rsid w:val="00066C48"/>
    <w:rsid w:val="00067045"/>
    <w:rsid w:val="000676A2"/>
    <w:rsid w:val="00067F5E"/>
    <w:rsid w:val="00071228"/>
    <w:rsid w:val="00071F00"/>
    <w:rsid w:val="00072526"/>
    <w:rsid w:val="000728BA"/>
    <w:rsid w:val="00073C5E"/>
    <w:rsid w:val="00073CEE"/>
    <w:rsid w:val="000743FF"/>
    <w:rsid w:val="00074453"/>
    <w:rsid w:val="0007452C"/>
    <w:rsid w:val="00075489"/>
    <w:rsid w:val="000759A9"/>
    <w:rsid w:val="000764CC"/>
    <w:rsid w:val="00076D17"/>
    <w:rsid w:val="0007717D"/>
    <w:rsid w:val="00077E53"/>
    <w:rsid w:val="00080327"/>
    <w:rsid w:val="00080366"/>
    <w:rsid w:val="0008072F"/>
    <w:rsid w:val="00080F00"/>
    <w:rsid w:val="000816AC"/>
    <w:rsid w:val="00086286"/>
    <w:rsid w:val="000867C2"/>
    <w:rsid w:val="00087C46"/>
    <w:rsid w:val="000917FC"/>
    <w:rsid w:val="000926F2"/>
    <w:rsid w:val="000949FA"/>
    <w:rsid w:val="00094BDB"/>
    <w:rsid w:val="00097C08"/>
    <w:rsid w:val="000A0119"/>
    <w:rsid w:val="000A09FE"/>
    <w:rsid w:val="000A0A61"/>
    <w:rsid w:val="000A0AB7"/>
    <w:rsid w:val="000A0DB0"/>
    <w:rsid w:val="000A0E28"/>
    <w:rsid w:val="000A0EAB"/>
    <w:rsid w:val="000A1F91"/>
    <w:rsid w:val="000A211B"/>
    <w:rsid w:val="000A2194"/>
    <w:rsid w:val="000A2D32"/>
    <w:rsid w:val="000A36BC"/>
    <w:rsid w:val="000A3E16"/>
    <w:rsid w:val="000A3F49"/>
    <w:rsid w:val="000A4E87"/>
    <w:rsid w:val="000A7356"/>
    <w:rsid w:val="000A7384"/>
    <w:rsid w:val="000A76E4"/>
    <w:rsid w:val="000A7C18"/>
    <w:rsid w:val="000A7D7E"/>
    <w:rsid w:val="000B0D3E"/>
    <w:rsid w:val="000B0FB1"/>
    <w:rsid w:val="000B2D68"/>
    <w:rsid w:val="000B3CE6"/>
    <w:rsid w:val="000B4386"/>
    <w:rsid w:val="000B44F6"/>
    <w:rsid w:val="000B5031"/>
    <w:rsid w:val="000B5B8C"/>
    <w:rsid w:val="000B72CF"/>
    <w:rsid w:val="000B7C47"/>
    <w:rsid w:val="000C03AB"/>
    <w:rsid w:val="000C05E1"/>
    <w:rsid w:val="000C0DC3"/>
    <w:rsid w:val="000C1349"/>
    <w:rsid w:val="000C1D06"/>
    <w:rsid w:val="000C2A60"/>
    <w:rsid w:val="000C31D9"/>
    <w:rsid w:val="000C3C03"/>
    <w:rsid w:val="000C3F56"/>
    <w:rsid w:val="000C45C3"/>
    <w:rsid w:val="000C4964"/>
    <w:rsid w:val="000C4C53"/>
    <w:rsid w:val="000C4FC5"/>
    <w:rsid w:val="000C5132"/>
    <w:rsid w:val="000C51E8"/>
    <w:rsid w:val="000C5DED"/>
    <w:rsid w:val="000C7469"/>
    <w:rsid w:val="000D0871"/>
    <w:rsid w:val="000D18AE"/>
    <w:rsid w:val="000D1913"/>
    <w:rsid w:val="000D1D3F"/>
    <w:rsid w:val="000D2BA9"/>
    <w:rsid w:val="000D70D4"/>
    <w:rsid w:val="000D79A5"/>
    <w:rsid w:val="000E023D"/>
    <w:rsid w:val="000E046A"/>
    <w:rsid w:val="000E0C46"/>
    <w:rsid w:val="000E0EED"/>
    <w:rsid w:val="000E1729"/>
    <w:rsid w:val="000E23FD"/>
    <w:rsid w:val="000E37D1"/>
    <w:rsid w:val="000E5735"/>
    <w:rsid w:val="000E6ACF"/>
    <w:rsid w:val="000E7175"/>
    <w:rsid w:val="000E7A29"/>
    <w:rsid w:val="000F1606"/>
    <w:rsid w:val="000F2FA6"/>
    <w:rsid w:val="000F3749"/>
    <w:rsid w:val="000F3757"/>
    <w:rsid w:val="000F5803"/>
    <w:rsid w:val="000F65C9"/>
    <w:rsid w:val="000F79A7"/>
    <w:rsid w:val="00100049"/>
    <w:rsid w:val="001004E4"/>
    <w:rsid w:val="00102F06"/>
    <w:rsid w:val="00103254"/>
    <w:rsid w:val="001039EE"/>
    <w:rsid w:val="00104081"/>
    <w:rsid w:val="00106E78"/>
    <w:rsid w:val="001074EF"/>
    <w:rsid w:val="001115CE"/>
    <w:rsid w:val="001116EB"/>
    <w:rsid w:val="00111712"/>
    <w:rsid w:val="00111C87"/>
    <w:rsid w:val="00112E46"/>
    <w:rsid w:val="0011337C"/>
    <w:rsid w:val="00113933"/>
    <w:rsid w:val="0011435D"/>
    <w:rsid w:val="00114490"/>
    <w:rsid w:val="001157FA"/>
    <w:rsid w:val="00115CF5"/>
    <w:rsid w:val="0011751C"/>
    <w:rsid w:val="001175B9"/>
    <w:rsid w:val="00120058"/>
    <w:rsid w:val="001209E6"/>
    <w:rsid w:val="001213D0"/>
    <w:rsid w:val="001214F8"/>
    <w:rsid w:val="001219DF"/>
    <w:rsid w:val="00121B72"/>
    <w:rsid w:val="00121D18"/>
    <w:rsid w:val="001222AA"/>
    <w:rsid w:val="00122675"/>
    <w:rsid w:val="00122E67"/>
    <w:rsid w:val="00122F70"/>
    <w:rsid w:val="00124161"/>
    <w:rsid w:val="00124878"/>
    <w:rsid w:val="00125C05"/>
    <w:rsid w:val="001262B3"/>
    <w:rsid w:val="00127846"/>
    <w:rsid w:val="00130D68"/>
    <w:rsid w:val="00131232"/>
    <w:rsid w:val="00131C91"/>
    <w:rsid w:val="00133290"/>
    <w:rsid w:val="001344B2"/>
    <w:rsid w:val="00135E92"/>
    <w:rsid w:val="00136A50"/>
    <w:rsid w:val="00136C49"/>
    <w:rsid w:val="00136DFF"/>
    <w:rsid w:val="00137503"/>
    <w:rsid w:val="001379EC"/>
    <w:rsid w:val="001412F2"/>
    <w:rsid w:val="001438D1"/>
    <w:rsid w:val="00143CFC"/>
    <w:rsid w:val="00143E83"/>
    <w:rsid w:val="00143EB9"/>
    <w:rsid w:val="001443F1"/>
    <w:rsid w:val="001444BD"/>
    <w:rsid w:val="0014570D"/>
    <w:rsid w:val="00145B99"/>
    <w:rsid w:val="0014649F"/>
    <w:rsid w:val="00146ADC"/>
    <w:rsid w:val="00146E07"/>
    <w:rsid w:val="00147C70"/>
    <w:rsid w:val="001505C1"/>
    <w:rsid w:val="00151169"/>
    <w:rsid w:val="001524E3"/>
    <w:rsid w:val="00152934"/>
    <w:rsid w:val="00153EE4"/>
    <w:rsid w:val="00155490"/>
    <w:rsid w:val="0015630F"/>
    <w:rsid w:val="001565E4"/>
    <w:rsid w:val="001573FF"/>
    <w:rsid w:val="0015784E"/>
    <w:rsid w:val="00160263"/>
    <w:rsid w:val="00160300"/>
    <w:rsid w:val="00160F39"/>
    <w:rsid w:val="00161805"/>
    <w:rsid w:val="00161AC5"/>
    <w:rsid w:val="0016246B"/>
    <w:rsid w:val="00162763"/>
    <w:rsid w:val="00162DB6"/>
    <w:rsid w:val="0016364B"/>
    <w:rsid w:val="00163908"/>
    <w:rsid w:val="00163A1D"/>
    <w:rsid w:val="00164023"/>
    <w:rsid w:val="001653E8"/>
    <w:rsid w:val="0016584F"/>
    <w:rsid w:val="0016722A"/>
    <w:rsid w:val="001672C8"/>
    <w:rsid w:val="001678E8"/>
    <w:rsid w:val="00171EBD"/>
    <w:rsid w:val="00173253"/>
    <w:rsid w:val="0017387F"/>
    <w:rsid w:val="001738EB"/>
    <w:rsid w:val="00173BA9"/>
    <w:rsid w:val="00174737"/>
    <w:rsid w:val="00174EA9"/>
    <w:rsid w:val="00176B8C"/>
    <w:rsid w:val="00180EE7"/>
    <w:rsid w:val="00181B2C"/>
    <w:rsid w:val="00181D99"/>
    <w:rsid w:val="00182491"/>
    <w:rsid w:val="00182674"/>
    <w:rsid w:val="00183684"/>
    <w:rsid w:val="00183951"/>
    <w:rsid w:val="00184D6E"/>
    <w:rsid w:val="001855A2"/>
    <w:rsid w:val="0018755C"/>
    <w:rsid w:val="00187FD9"/>
    <w:rsid w:val="001907B5"/>
    <w:rsid w:val="00191885"/>
    <w:rsid w:val="001918CC"/>
    <w:rsid w:val="00191B42"/>
    <w:rsid w:val="001925B1"/>
    <w:rsid w:val="001926CA"/>
    <w:rsid w:val="00193024"/>
    <w:rsid w:val="001931E9"/>
    <w:rsid w:val="00193FB4"/>
    <w:rsid w:val="00194396"/>
    <w:rsid w:val="00195248"/>
    <w:rsid w:val="00195550"/>
    <w:rsid w:val="0019597F"/>
    <w:rsid w:val="0019607F"/>
    <w:rsid w:val="00196256"/>
    <w:rsid w:val="00196369"/>
    <w:rsid w:val="00196F8F"/>
    <w:rsid w:val="0019741B"/>
    <w:rsid w:val="00197BDC"/>
    <w:rsid w:val="001A0720"/>
    <w:rsid w:val="001A0B9E"/>
    <w:rsid w:val="001A2D6C"/>
    <w:rsid w:val="001A345A"/>
    <w:rsid w:val="001A3FC5"/>
    <w:rsid w:val="001A4F00"/>
    <w:rsid w:val="001A5C6E"/>
    <w:rsid w:val="001A5EF4"/>
    <w:rsid w:val="001A6207"/>
    <w:rsid w:val="001A6B7D"/>
    <w:rsid w:val="001A7ECE"/>
    <w:rsid w:val="001B02C0"/>
    <w:rsid w:val="001B1036"/>
    <w:rsid w:val="001B19B7"/>
    <w:rsid w:val="001B224D"/>
    <w:rsid w:val="001B28DD"/>
    <w:rsid w:val="001B2E3E"/>
    <w:rsid w:val="001B2FA9"/>
    <w:rsid w:val="001B365A"/>
    <w:rsid w:val="001B3908"/>
    <w:rsid w:val="001B3DD6"/>
    <w:rsid w:val="001B4E98"/>
    <w:rsid w:val="001C0AAB"/>
    <w:rsid w:val="001C1437"/>
    <w:rsid w:val="001C1682"/>
    <w:rsid w:val="001C18DB"/>
    <w:rsid w:val="001C1974"/>
    <w:rsid w:val="001C1B0B"/>
    <w:rsid w:val="001C1F9D"/>
    <w:rsid w:val="001C253C"/>
    <w:rsid w:val="001C3038"/>
    <w:rsid w:val="001C310E"/>
    <w:rsid w:val="001C3D69"/>
    <w:rsid w:val="001C4615"/>
    <w:rsid w:val="001C514B"/>
    <w:rsid w:val="001C603A"/>
    <w:rsid w:val="001C6106"/>
    <w:rsid w:val="001C7D5A"/>
    <w:rsid w:val="001D0136"/>
    <w:rsid w:val="001D0606"/>
    <w:rsid w:val="001D15CB"/>
    <w:rsid w:val="001D40BD"/>
    <w:rsid w:val="001D4920"/>
    <w:rsid w:val="001D51B2"/>
    <w:rsid w:val="001D55F0"/>
    <w:rsid w:val="001D5991"/>
    <w:rsid w:val="001D6C09"/>
    <w:rsid w:val="001D7CB7"/>
    <w:rsid w:val="001D7D4D"/>
    <w:rsid w:val="001E21FA"/>
    <w:rsid w:val="001E2B97"/>
    <w:rsid w:val="001E32A2"/>
    <w:rsid w:val="001E338F"/>
    <w:rsid w:val="001E4650"/>
    <w:rsid w:val="001F0859"/>
    <w:rsid w:val="001F1208"/>
    <w:rsid w:val="001F2C90"/>
    <w:rsid w:val="001F30F4"/>
    <w:rsid w:val="001F34CB"/>
    <w:rsid w:val="001F4A0D"/>
    <w:rsid w:val="001F4AFC"/>
    <w:rsid w:val="001F5709"/>
    <w:rsid w:val="001F5E88"/>
    <w:rsid w:val="001F62E5"/>
    <w:rsid w:val="001F705A"/>
    <w:rsid w:val="002002AB"/>
    <w:rsid w:val="002004B7"/>
    <w:rsid w:val="002005BE"/>
    <w:rsid w:val="00200785"/>
    <w:rsid w:val="00200897"/>
    <w:rsid w:val="00201FDB"/>
    <w:rsid w:val="00202277"/>
    <w:rsid w:val="002022C4"/>
    <w:rsid w:val="00203201"/>
    <w:rsid w:val="002032DB"/>
    <w:rsid w:val="00203E89"/>
    <w:rsid w:val="002044C5"/>
    <w:rsid w:val="00204D58"/>
    <w:rsid w:val="00205227"/>
    <w:rsid w:val="002066EC"/>
    <w:rsid w:val="00207312"/>
    <w:rsid w:val="0020770D"/>
    <w:rsid w:val="002101D5"/>
    <w:rsid w:val="002126C7"/>
    <w:rsid w:val="00212A9E"/>
    <w:rsid w:val="0021365F"/>
    <w:rsid w:val="0021453D"/>
    <w:rsid w:val="002147FE"/>
    <w:rsid w:val="00215701"/>
    <w:rsid w:val="00215B0B"/>
    <w:rsid w:val="00215B6D"/>
    <w:rsid w:val="00215D88"/>
    <w:rsid w:val="00216601"/>
    <w:rsid w:val="002173A4"/>
    <w:rsid w:val="00217552"/>
    <w:rsid w:val="00217952"/>
    <w:rsid w:val="00217A5B"/>
    <w:rsid w:val="00220A32"/>
    <w:rsid w:val="00220C5A"/>
    <w:rsid w:val="002212AB"/>
    <w:rsid w:val="00221603"/>
    <w:rsid w:val="00221E0C"/>
    <w:rsid w:val="00222776"/>
    <w:rsid w:val="00223F7E"/>
    <w:rsid w:val="00224BDE"/>
    <w:rsid w:val="00224EDC"/>
    <w:rsid w:val="00225A71"/>
    <w:rsid w:val="00225EEC"/>
    <w:rsid w:val="002276CA"/>
    <w:rsid w:val="0022782A"/>
    <w:rsid w:val="00230028"/>
    <w:rsid w:val="002306CF"/>
    <w:rsid w:val="002315E4"/>
    <w:rsid w:val="00231803"/>
    <w:rsid w:val="0023252D"/>
    <w:rsid w:val="00234265"/>
    <w:rsid w:val="002349CF"/>
    <w:rsid w:val="00234A2B"/>
    <w:rsid w:val="002353C9"/>
    <w:rsid w:val="00235C63"/>
    <w:rsid w:val="00236600"/>
    <w:rsid w:val="00236F29"/>
    <w:rsid w:val="00240087"/>
    <w:rsid w:val="00242F16"/>
    <w:rsid w:val="00243426"/>
    <w:rsid w:val="00244EC8"/>
    <w:rsid w:val="00245544"/>
    <w:rsid w:val="00247396"/>
    <w:rsid w:val="002507F3"/>
    <w:rsid w:val="002530CA"/>
    <w:rsid w:val="00253CA6"/>
    <w:rsid w:val="00255022"/>
    <w:rsid w:val="0025575B"/>
    <w:rsid w:val="00255919"/>
    <w:rsid w:val="00255CE5"/>
    <w:rsid w:val="002560CD"/>
    <w:rsid w:val="00256B61"/>
    <w:rsid w:val="00257480"/>
    <w:rsid w:val="00257CF9"/>
    <w:rsid w:val="00260715"/>
    <w:rsid w:val="00261CCF"/>
    <w:rsid w:val="00262382"/>
    <w:rsid w:val="002625BD"/>
    <w:rsid w:val="00262FD9"/>
    <w:rsid w:val="00263E2A"/>
    <w:rsid w:val="00264248"/>
    <w:rsid w:val="0026517F"/>
    <w:rsid w:val="002655C0"/>
    <w:rsid w:val="0026596E"/>
    <w:rsid w:val="00266BA8"/>
    <w:rsid w:val="002678BA"/>
    <w:rsid w:val="002700FC"/>
    <w:rsid w:val="0027030D"/>
    <w:rsid w:val="00270EDF"/>
    <w:rsid w:val="002718A8"/>
    <w:rsid w:val="002719E7"/>
    <w:rsid w:val="002722A0"/>
    <w:rsid w:val="0027251B"/>
    <w:rsid w:val="0027296D"/>
    <w:rsid w:val="00274B91"/>
    <w:rsid w:val="00275AB4"/>
    <w:rsid w:val="00275B00"/>
    <w:rsid w:val="00275C65"/>
    <w:rsid w:val="002760D9"/>
    <w:rsid w:val="00276E25"/>
    <w:rsid w:val="00277397"/>
    <w:rsid w:val="0027744E"/>
    <w:rsid w:val="00277A38"/>
    <w:rsid w:val="00277C94"/>
    <w:rsid w:val="00277E7A"/>
    <w:rsid w:val="00280B14"/>
    <w:rsid w:val="00282353"/>
    <w:rsid w:val="002827C8"/>
    <w:rsid w:val="002827CF"/>
    <w:rsid w:val="002828FB"/>
    <w:rsid w:val="00282F89"/>
    <w:rsid w:val="002831BA"/>
    <w:rsid w:val="002833F9"/>
    <w:rsid w:val="00284068"/>
    <w:rsid w:val="00285132"/>
    <w:rsid w:val="0028524B"/>
    <w:rsid w:val="0028532A"/>
    <w:rsid w:val="002853EC"/>
    <w:rsid w:val="0028572D"/>
    <w:rsid w:val="00286DD9"/>
    <w:rsid w:val="002876BB"/>
    <w:rsid w:val="00287F50"/>
    <w:rsid w:val="002901F7"/>
    <w:rsid w:val="0029065E"/>
    <w:rsid w:val="002914CC"/>
    <w:rsid w:val="0029154F"/>
    <w:rsid w:val="00291DC0"/>
    <w:rsid w:val="0029228A"/>
    <w:rsid w:val="002924EF"/>
    <w:rsid w:val="002930DD"/>
    <w:rsid w:val="002935A9"/>
    <w:rsid w:val="002936A4"/>
    <w:rsid w:val="00293A0A"/>
    <w:rsid w:val="00294C9E"/>
    <w:rsid w:val="002953E2"/>
    <w:rsid w:val="0029635A"/>
    <w:rsid w:val="00297337"/>
    <w:rsid w:val="00297BE6"/>
    <w:rsid w:val="00297F51"/>
    <w:rsid w:val="002A031C"/>
    <w:rsid w:val="002A1B11"/>
    <w:rsid w:val="002A21AF"/>
    <w:rsid w:val="002A27C5"/>
    <w:rsid w:val="002A3246"/>
    <w:rsid w:val="002A3A3C"/>
    <w:rsid w:val="002A3F27"/>
    <w:rsid w:val="002A4374"/>
    <w:rsid w:val="002A46CA"/>
    <w:rsid w:val="002A478B"/>
    <w:rsid w:val="002A5839"/>
    <w:rsid w:val="002A7719"/>
    <w:rsid w:val="002B060A"/>
    <w:rsid w:val="002B0D97"/>
    <w:rsid w:val="002B10C1"/>
    <w:rsid w:val="002B1FD0"/>
    <w:rsid w:val="002B2586"/>
    <w:rsid w:val="002B2D24"/>
    <w:rsid w:val="002B2E03"/>
    <w:rsid w:val="002B3066"/>
    <w:rsid w:val="002B315D"/>
    <w:rsid w:val="002B3CEF"/>
    <w:rsid w:val="002B59DC"/>
    <w:rsid w:val="002B6240"/>
    <w:rsid w:val="002B6BAA"/>
    <w:rsid w:val="002B71B4"/>
    <w:rsid w:val="002B7771"/>
    <w:rsid w:val="002C071F"/>
    <w:rsid w:val="002C0BA8"/>
    <w:rsid w:val="002C0CA5"/>
    <w:rsid w:val="002C1856"/>
    <w:rsid w:val="002C18B8"/>
    <w:rsid w:val="002C1B17"/>
    <w:rsid w:val="002C1E38"/>
    <w:rsid w:val="002C1FD9"/>
    <w:rsid w:val="002C27E4"/>
    <w:rsid w:val="002C3010"/>
    <w:rsid w:val="002C3031"/>
    <w:rsid w:val="002C34CB"/>
    <w:rsid w:val="002C3FA4"/>
    <w:rsid w:val="002C45DA"/>
    <w:rsid w:val="002C535D"/>
    <w:rsid w:val="002C65B7"/>
    <w:rsid w:val="002C73B1"/>
    <w:rsid w:val="002C7527"/>
    <w:rsid w:val="002C7F75"/>
    <w:rsid w:val="002D0218"/>
    <w:rsid w:val="002D0A24"/>
    <w:rsid w:val="002D0A2F"/>
    <w:rsid w:val="002D1616"/>
    <w:rsid w:val="002D19CE"/>
    <w:rsid w:val="002D2847"/>
    <w:rsid w:val="002D2889"/>
    <w:rsid w:val="002D2AA6"/>
    <w:rsid w:val="002D7485"/>
    <w:rsid w:val="002D7A53"/>
    <w:rsid w:val="002D7E70"/>
    <w:rsid w:val="002E0D0C"/>
    <w:rsid w:val="002E1FC4"/>
    <w:rsid w:val="002E2475"/>
    <w:rsid w:val="002E2D7B"/>
    <w:rsid w:val="002E404A"/>
    <w:rsid w:val="002E4ED6"/>
    <w:rsid w:val="002E6986"/>
    <w:rsid w:val="002E72C0"/>
    <w:rsid w:val="002E7CB4"/>
    <w:rsid w:val="002F050E"/>
    <w:rsid w:val="002F0D9E"/>
    <w:rsid w:val="002F1010"/>
    <w:rsid w:val="002F15D3"/>
    <w:rsid w:val="002F3869"/>
    <w:rsid w:val="002F39A3"/>
    <w:rsid w:val="002F49CA"/>
    <w:rsid w:val="002F503A"/>
    <w:rsid w:val="002F6BE6"/>
    <w:rsid w:val="0030167B"/>
    <w:rsid w:val="003017D8"/>
    <w:rsid w:val="00302A43"/>
    <w:rsid w:val="003040F5"/>
    <w:rsid w:val="00304F03"/>
    <w:rsid w:val="00305645"/>
    <w:rsid w:val="00307252"/>
    <w:rsid w:val="003077B1"/>
    <w:rsid w:val="003119A5"/>
    <w:rsid w:val="00311C8A"/>
    <w:rsid w:val="0031282B"/>
    <w:rsid w:val="00313F36"/>
    <w:rsid w:val="003145B2"/>
    <w:rsid w:val="00314E27"/>
    <w:rsid w:val="00315900"/>
    <w:rsid w:val="003168C6"/>
    <w:rsid w:val="003173A4"/>
    <w:rsid w:val="003201E8"/>
    <w:rsid w:val="00320969"/>
    <w:rsid w:val="00321989"/>
    <w:rsid w:val="00322C95"/>
    <w:rsid w:val="003234BE"/>
    <w:rsid w:val="003248BD"/>
    <w:rsid w:val="00324C45"/>
    <w:rsid w:val="003251CC"/>
    <w:rsid w:val="00325336"/>
    <w:rsid w:val="00325641"/>
    <w:rsid w:val="0032585F"/>
    <w:rsid w:val="00325997"/>
    <w:rsid w:val="00325AED"/>
    <w:rsid w:val="00326D46"/>
    <w:rsid w:val="00326FFC"/>
    <w:rsid w:val="00327FE5"/>
    <w:rsid w:val="00330C45"/>
    <w:rsid w:val="0033193B"/>
    <w:rsid w:val="0033203E"/>
    <w:rsid w:val="00332092"/>
    <w:rsid w:val="00332CB8"/>
    <w:rsid w:val="003343B4"/>
    <w:rsid w:val="003344C6"/>
    <w:rsid w:val="00334FA6"/>
    <w:rsid w:val="00335496"/>
    <w:rsid w:val="003357D5"/>
    <w:rsid w:val="0033643D"/>
    <w:rsid w:val="00337BE4"/>
    <w:rsid w:val="00337FC3"/>
    <w:rsid w:val="003403C1"/>
    <w:rsid w:val="00340757"/>
    <w:rsid w:val="00340892"/>
    <w:rsid w:val="00340C30"/>
    <w:rsid w:val="00342122"/>
    <w:rsid w:val="00342C9F"/>
    <w:rsid w:val="00342E6A"/>
    <w:rsid w:val="00343021"/>
    <w:rsid w:val="00344A97"/>
    <w:rsid w:val="003452A9"/>
    <w:rsid w:val="00345D63"/>
    <w:rsid w:val="00345D8E"/>
    <w:rsid w:val="003472BB"/>
    <w:rsid w:val="003501EA"/>
    <w:rsid w:val="00350CAA"/>
    <w:rsid w:val="00352528"/>
    <w:rsid w:val="00353452"/>
    <w:rsid w:val="003562A4"/>
    <w:rsid w:val="0035657D"/>
    <w:rsid w:val="003566ED"/>
    <w:rsid w:val="00356A42"/>
    <w:rsid w:val="00356C6D"/>
    <w:rsid w:val="00356FF0"/>
    <w:rsid w:val="00356FF8"/>
    <w:rsid w:val="00361B38"/>
    <w:rsid w:val="00361CD1"/>
    <w:rsid w:val="003626BB"/>
    <w:rsid w:val="00363279"/>
    <w:rsid w:val="0036366B"/>
    <w:rsid w:val="00363724"/>
    <w:rsid w:val="00364152"/>
    <w:rsid w:val="0036467D"/>
    <w:rsid w:val="00364912"/>
    <w:rsid w:val="00364E74"/>
    <w:rsid w:val="00365463"/>
    <w:rsid w:val="00366F05"/>
    <w:rsid w:val="003670E2"/>
    <w:rsid w:val="003672D5"/>
    <w:rsid w:val="003672F3"/>
    <w:rsid w:val="003703E6"/>
    <w:rsid w:val="00370662"/>
    <w:rsid w:val="00370A03"/>
    <w:rsid w:val="00370DDA"/>
    <w:rsid w:val="00372481"/>
    <w:rsid w:val="00372B42"/>
    <w:rsid w:val="00372C7A"/>
    <w:rsid w:val="0037339C"/>
    <w:rsid w:val="00373E93"/>
    <w:rsid w:val="00375EC1"/>
    <w:rsid w:val="00376682"/>
    <w:rsid w:val="00376C72"/>
    <w:rsid w:val="00377239"/>
    <w:rsid w:val="003779AA"/>
    <w:rsid w:val="00377B83"/>
    <w:rsid w:val="003803E0"/>
    <w:rsid w:val="00380B0B"/>
    <w:rsid w:val="00380C45"/>
    <w:rsid w:val="00382ACA"/>
    <w:rsid w:val="00382F1C"/>
    <w:rsid w:val="00384CDF"/>
    <w:rsid w:val="00384DCE"/>
    <w:rsid w:val="00385068"/>
    <w:rsid w:val="0038530F"/>
    <w:rsid w:val="00385CDE"/>
    <w:rsid w:val="0038600E"/>
    <w:rsid w:val="00386C27"/>
    <w:rsid w:val="003905CA"/>
    <w:rsid w:val="0039080D"/>
    <w:rsid w:val="00390F00"/>
    <w:rsid w:val="00391115"/>
    <w:rsid w:val="003942DA"/>
    <w:rsid w:val="003967AE"/>
    <w:rsid w:val="00397237"/>
    <w:rsid w:val="003979B9"/>
    <w:rsid w:val="003A1079"/>
    <w:rsid w:val="003A3417"/>
    <w:rsid w:val="003A3C47"/>
    <w:rsid w:val="003A43AD"/>
    <w:rsid w:val="003A4B4D"/>
    <w:rsid w:val="003A53C2"/>
    <w:rsid w:val="003A58BD"/>
    <w:rsid w:val="003A6090"/>
    <w:rsid w:val="003A7443"/>
    <w:rsid w:val="003B178A"/>
    <w:rsid w:val="003B1D77"/>
    <w:rsid w:val="003B3850"/>
    <w:rsid w:val="003B419B"/>
    <w:rsid w:val="003B420A"/>
    <w:rsid w:val="003B4645"/>
    <w:rsid w:val="003B5039"/>
    <w:rsid w:val="003B5972"/>
    <w:rsid w:val="003B5DDA"/>
    <w:rsid w:val="003B603E"/>
    <w:rsid w:val="003B6393"/>
    <w:rsid w:val="003B6AB2"/>
    <w:rsid w:val="003B6E2D"/>
    <w:rsid w:val="003B70BA"/>
    <w:rsid w:val="003B71E8"/>
    <w:rsid w:val="003B75A2"/>
    <w:rsid w:val="003B7811"/>
    <w:rsid w:val="003C04B8"/>
    <w:rsid w:val="003C2655"/>
    <w:rsid w:val="003C283D"/>
    <w:rsid w:val="003C29AF"/>
    <w:rsid w:val="003C3BDB"/>
    <w:rsid w:val="003C60D1"/>
    <w:rsid w:val="003C747F"/>
    <w:rsid w:val="003C74B4"/>
    <w:rsid w:val="003C7A51"/>
    <w:rsid w:val="003C7BF8"/>
    <w:rsid w:val="003D2685"/>
    <w:rsid w:val="003D4C68"/>
    <w:rsid w:val="003D4D54"/>
    <w:rsid w:val="003D5807"/>
    <w:rsid w:val="003D5C22"/>
    <w:rsid w:val="003D6B50"/>
    <w:rsid w:val="003D729D"/>
    <w:rsid w:val="003D7908"/>
    <w:rsid w:val="003D7EC0"/>
    <w:rsid w:val="003E042A"/>
    <w:rsid w:val="003E1019"/>
    <w:rsid w:val="003E1EF0"/>
    <w:rsid w:val="003E1F63"/>
    <w:rsid w:val="003E3510"/>
    <w:rsid w:val="003E39BB"/>
    <w:rsid w:val="003E4A12"/>
    <w:rsid w:val="003E7EB0"/>
    <w:rsid w:val="003F0360"/>
    <w:rsid w:val="003F04C2"/>
    <w:rsid w:val="003F2720"/>
    <w:rsid w:val="003F28CA"/>
    <w:rsid w:val="003F3300"/>
    <w:rsid w:val="003F33D2"/>
    <w:rsid w:val="003F3B26"/>
    <w:rsid w:val="003F3DAC"/>
    <w:rsid w:val="003F4534"/>
    <w:rsid w:val="003F494B"/>
    <w:rsid w:val="003F4B26"/>
    <w:rsid w:val="003F6A70"/>
    <w:rsid w:val="004005C1"/>
    <w:rsid w:val="004009A7"/>
    <w:rsid w:val="00403194"/>
    <w:rsid w:val="00403A1D"/>
    <w:rsid w:val="004048D1"/>
    <w:rsid w:val="0040527F"/>
    <w:rsid w:val="004056FA"/>
    <w:rsid w:val="00405E06"/>
    <w:rsid w:val="0040754D"/>
    <w:rsid w:val="00407D9A"/>
    <w:rsid w:val="00411017"/>
    <w:rsid w:val="00411928"/>
    <w:rsid w:val="00412A77"/>
    <w:rsid w:val="0041356C"/>
    <w:rsid w:val="00414533"/>
    <w:rsid w:val="00414FA1"/>
    <w:rsid w:val="00414FE2"/>
    <w:rsid w:val="00416276"/>
    <w:rsid w:val="00417396"/>
    <w:rsid w:val="0041763A"/>
    <w:rsid w:val="00417CCE"/>
    <w:rsid w:val="00417F07"/>
    <w:rsid w:val="004202ED"/>
    <w:rsid w:val="00421A7E"/>
    <w:rsid w:val="00422215"/>
    <w:rsid w:val="00423FF7"/>
    <w:rsid w:val="004240F2"/>
    <w:rsid w:val="00424284"/>
    <w:rsid w:val="00424B72"/>
    <w:rsid w:val="0042652E"/>
    <w:rsid w:val="004273E2"/>
    <w:rsid w:val="004273F3"/>
    <w:rsid w:val="00430FC5"/>
    <w:rsid w:val="00431B5C"/>
    <w:rsid w:val="004338CA"/>
    <w:rsid w:val="00433A40"/>
    <w:rsid w:val="00434BB9"/>
    <w:rsid w:val="00434F58"/>
    <w:rsid w:val="00435DE6"/>
    <w:rsid w:val="004365BE"/>
    <w:rsid w:val="00436D77"/>
    <w:rsid w:val="0043759B"/>
    <w:rsid w:val="00437C70"/>
    <w:rsid w:val="004408BA"/>
    <w:rsid w:val="00440A08"/>
    <w:rsid w:val="00441E8E"/>
    <w:rsid w:val="00441F10"/>
    <w:rsid w:val="00442260"/>
    <w:rsid w:val="004438FA"/>
    <w:rsid w:val="004447B3"/>
    <w:rsid w:val="00444A92"/>
    <w:rsid w:val="00445C1C"/>
    <w:rsid w:val="00445C66"/>
    <w:rsid w:val="004467FA"/>
    <w:rsid w:val="00446CFB"/>
    <w:rsid w:val="00446E92"/>
    <w:rsid w:val="00447A89"/>
    <w:rsid w:val="0045079B"/>
    <w:rsid w:val="004507B5"/>
    <w:rsid w:val="00450A37"/>
    <w:rsid w:val="0045105B"/>
    <w:rsid w:val="00451DE8"/>
    <w:rsid w:val="0045378E"/>
    <w:rsid w:val="00453D14"/>
    <w:rsid w:val="004546E8"/>
    <w:rsid w:val="00454F57"/>
    <w:rsid w:val="00455022"/>
    <w:rsid w:val="00455C04"/>
    <w:rsid w:val="00455D7A"/>
    <w:rsid w:val="00456B8C"/>
    <w:rsid w:val="00456C02"/>
    <w:rsid w:val="004571B1"/>
    <w:rsid w:val="004573C0"/>
    <w:rsid w:val="0045751D"/>
    <w:rsid w:val="00457B42"/>
    <w:rsid w:val="004615F7"/>
    <w:rsid w:val="00462453"/>
    <w:rsid w:val="00463250"/>
    <w:rsid w:val="004632A3"/>
    <w:rsid w:val="00463338"/>
    <w:rsid w:val="00463E29"/>
    <w:rsid w:val="0046479F"/>
    <w:rsid w:val="004655EB"/>
    <w:rsid w:val="0046594D"/>
    <w:rsid w:val="00465F57"/>
    <w:rsid w:val="00470241"/>
    <w:rsid w:val="0047041F"/>
    <w:rsid w:val="004715D9"/>
    <w:rsid w:val="0047200C"/>
    <w:rsid w:val="0047266F"/>
    <w:rsid w:val="0047272B"/>
    <w:rsid w:val="0047350A"/>
    <w:rsid w:val="00473A26"/>
    <w:rsid w:val="00474BF1"/>
    <w:rsid w:val="00475129"/>
    <w:rsid w:val="004752A1"/>
    <w:rsid w:val="00475618"/>
    <w:rsid w:val="00475A73"/>
    <w:rsid w:val="00477285"/>
    <w:rsid w:val="00481B9A"/>
    <w:rsid w:val="00483011"/>
    <w:rsid w:val="004839AC"/>
    <w:rsid w:val="004843AE"/>
    <w:rsid w:val="004848E5"/>
    <w:rsid w:val="004849B2"/>
    <w:rsid w:val="004868F4"/>
    <w:rsid w:val="00490B84"/>
    <w:rsid w:val="00490BD2"/>
    <w:rsid w:val="004914E2"/>
    <w:rsid w:val="00491ADC"/>
    <w:rsid w:val="00492146"/>
    <w:rsid w:val="004923FC"/>
    <w:rsid w:val="00493346"/>
    <w:rsid w:val="00494328"/>
    <w:rsid w:val="00494B77"/>
    <w:rsid w:val="00494FFF"/>
    <w:rsid w:val="0049682F"/>
    <w:rsid w:val="004A0326"/>
    <w:rsid w:val="004A06FF"/>
    <w:rsid w:val="004A09B3"/>
    <w:rsid w:val="004A0FD5"/>
    <w:rsid w:val="004A1052"/>
    <w:rsid w:val="004A11EF"/>
    <w:rsid w:val="004A176A"/>
    <w:rsid w:val="004A3CAC"/>
    <w:rsid w:val="004A3FA2"/>
    <w:rsid w:val="004A428A"/>
    <w:rsid w:val="004A4851"/>
    <w:rsid w:val="004A7FBB"/>
    <w:rsid w:val="004B04B2"/>
    <w:rsid w:val="004B0635"/>
    <w:rsid w:val="004B133A"/>
    <w:rsid w:val="004B1345"/>
    <w:rsid w:val="004B14A0"/>
    <w:rsid w:val="004B1980"/>
    <w:rsid w:val="004B1A06"/>
    <w:rsid w:val="004B2AE9"/>
    <w:rsid w:val="004B3A5C"/>
    <w:rsid w:val="004B3C74"/>
    <w:rsid w:val="004B3EBE"/>
    <w:rsid w:val="004B4E97"/>
    <w:rsid w:val="004B5431"/>
    <w:rsid w:val="004B5A06"/>
    <w:rsid w:val="004B5BFF"/>
    <w:rsid w:val="004B6227"/>
    <w:rsid w:val="004B7B1A"/>
    <w:rsid w:val="004C0272"/>
    <w:rsid w:val="004C0B4F"/>
    <w:rsid w:val="004C1360"/>
    <w:rsid w:val="004C15BA"/>
    <w:rsid w:val="004C2999"/>
    <w:rsid w:val="004C2E05"/>
    <w:rsid w:val="004C3EB9"/>
    <w:rsid w:val="004C47D0"/>
    <w:rsid w:val="004C7689"/>
    <w:rsid w:val="004C7B06"/>
    <w:rsid w:val="004D0B2F"/>
    <w:rsid w:val="004D2C15"/>
    <w:rsid w:val="004D3CA1"/>
    <w:rsid w:val="004D653D"/>
    <w:rsid w:val="004E0FF0"/>
    <w:rsid w:val="004E0FF3"/>
    <w:rsid w:val="004E17A1"/>
    <w:rsid w:val="004E1FE0"/>
    <w:rsid w:val="004E23AD"/>
    <w:rsid w:val="004E28A6"/>
    <w:rsid w:val="004E3CEA"/>
    <w:rsid w:val="004E3CFD"/>
    <w:rsid w:val="004E40C1"/>
    <w:rsid w:val="004E4757"/>
    <w:rsid w:val="004E5433"/>
    <w:rsid w:val="004E6F93"/>
    <w:rsid w:val="004E715A"/>
    <w:rsid w:val="004E782B"/>
    <w:rsid w:val="004E7EAC"/>
    <w:rsid w:val="004F016B"/>
    <w:rsid w:val="004F130E"/>
    <w:rsid w:val="004F147A"/>
    <w:rsid w:val="004F20FD"/>
    <w:rsid w:val="004F2FF7"/>
    <w:rsid w:val="004F306A"/>
    <w:rsid w:val="004F3772"/>
    <w:rsid w:val="004F41D4"/>
    <w:rsid w:val="004F43CB"/>
    <w:rsid w:val="004F4572"/>
    <w:rsid w:val="004F47DD"/>
    <w:rsid w:val="004F5F5A"/>
    <w:rsid w:val="004F60E5"/>
    <w:rsid w:val="004F7025"/>
    <w:rsid w:val="004F7895"/>
    <w:rsid w:val="00500415"/>
    <w:rsid w:val="00500B17"/>
    <w:rsid w:val="005015F8"/>
    <w:rsid w:val="0050253E"/>
    <w:rsid w:val="00502960"/>
    <w:rsid w:val="00504BFD"/>
    <w:rsid w:val="00504D74"/>
    <w:rsid w:val="00505727"/>
    <w:rsid w:val="00505AC6"/>
    <w:rsid w:val="00506C72"/>
    <w:rsid w:val="00506CF6"/>
    <w:rsid w:val="00506E16"/>
    <w:rsid w:val="00510BDA"/>
    <w:rsid w:val="005123AF"/>
    <w:rsid w:val="005157B0"/>
    <w:rsid w:val="005158E8"/>
    <w:rsid w:val="00515D43"/>
    <w:rsid w:val="00517DF4"/>
    <w:rsid w:val="00517F08"/>
    <w:rsid w:val="005204C7"/>
    <w:rsid w:val="00520B65"/>
    <w:rsid w:val="00521E3E"/>
    <w:rsid w:val="00523235"/>
    <w:rsid w:val="00523529"/>
    <w:rsid w:val="0052365D"/>
    <w:rsid w:val="00523D06"/>
    <w:rsid w:val="0052544D"/>
    <w:rsid w:val="0052698F"/>
    <w:rsid w:val="00530509"/>
    <w:rsid w:val="00530E81"/>
    <w:rsid w:val="00531313"/>
    <w:rsid w:val="00531A9F"/>
    <w:rsid w:val="00531D98"/>
    <w:rsid w:val="00531E32"/>
    <w:rsid w:val="00532E8F"/>
    <w:rsid w:val="0053376A"/>
    <w:rsid w:val="00534B39"/>
    <w:rsid w:val="00534E64"/>
    <w:rsid w:val="00535BB3"/>
    <w:rsid w:val="005364F3"/>
    <w:rsid w:val="00536672"/>
    <w:rsid w:val="005371C5"/>
    <w:rsid w:val="00537511"/>
    <w:rsid w:val="00537977"/>
    <w:rsid w:val="0054008E"/>
    <w:rsid w:val="00540AA9"/>
    <w:rsid w:val="00542F9E"/>
    <w:rsid w:val="005432F2"/>
    <w:rsid w:val="0054361E"/>
    <w:rsid w:val="00543FFA"/>
    <w:rsid w:val="00544E16"/>
    <w:rsid w:val="005467B7"/>
    <w:rsid w:val="00546CF4"/>
    <w:rsid w:val="005473F4"/>
    <w:rsid w:val="00550824"/>
    <w:rsid w:val="00550B23"/>
    <w:rsid w:val="00550BE8"/>
    <w:rsid w:val="005518E8"/>
    <w:rsid w:val="00551C5C"/>
    <w:rsid w:val="00552A48"/>
    <w:rsid w:val="00552D37"/>
    <w:rsid w:val="0055324F"/>
    <w:rsid w:val="00553A15"/>
    <w:rsid w:val="005543E9"/>
    <w:rsid w:val="0055486B"/>
    <w:rsid w:val="00555168"/>
    <w:rsid w:val="00555290"/>
    <w:rsid w:val="0055548F"/>
    <w:rsid w:val="005563DA"/>
    <w:rsid w:val="005567C7"/>
    <w:rsid w:val="00560081"/>
    <w:rsid w:val="005620A7"/>
    <w:rsid w:val="00562174"/>
    <w:rsid w:val="0056245C"/>
    <w:rsid w:val="005629F1"/>
    <w:rsid w:val="00562C34"/>
    <w:rsid w:val="00563382"/>
    <w:rsid w:val="005637D4"/>
    <w:rsid w:val="0056434F"/>
    <w:rsid w:val="00564649"/>
    <w:rsid w:val="0056535A"/>
    <w:rsid w:val="00566550"/>
    <w:rsid w:val="00567BC1"/>
    <w:rsid w:val="00567F25"/>
    <w:rsid w:val="005703B7"/>
    <w:rsid w:val="00571737"/>
    <w:rsid w:val="00572413"/>
    <w:rsid w:val="00572829"/>
    <w:rsid w:val="00572F65"/>
    <w:rsid w:val="0057371A"/>
    <w:rsid w:val="00574797"/>
    <w:rsid w:val="005749BA"/>
    <w:rsid w:val="0057546D"/>
    <w:rsid w:val="00575C9E"/>
    <w:rsid w:val="00576C72"/>
    <w:rsid w:val="00577649"/>
    <w:rsid w:val="00577670"/>
    <w:rsid w:val="005776E4"/>
    <w:rsid w:val="00577732"/>
    <w:rsid w:val="00581D35"/>
    <w:rsid w:val="00581DBC"/>
    <w:rsid w:val="005839BB"/>
    <w:rsid w:val="0058417C"/>
    <w:rsid w:val="005845C1"/>
    <w:rsid w:val="00587167"/>
    <w:rsid w:val="0058765D"/>
    <w:rsid w:val="00587C74"/>
    <w:rsid w:val="00587F03"/>
    <w:rsid w:val="00590393"/>
    <w:rsid w:val="005903BB"/>
    <w:rsid w:val="00591C5E"/>
    <w:rsid w:val="00591E6B"/>
    <w:rsid w:val="00592505"/>
    <w:rsid w:val="0059377F"/>
    <w:rsid w:val="00595BDB"/>
    <w:rsid w:val="00595F89"/>
    <w:rsid w:val="00596689"/>
    <w:rsid w:val="005972F3"/>
    <w:rsid w:val="00597CB8"/>
    <w:rsid w:val="00597F64"/>
    <w:rsid w:val="005A17BE"/>
    <w:rsid w:val="005A19CF"/>
    <w:rsid w:val="005A3665"/>
    <w:rsid w:val="005A4D05"/>
    <w:rsid w:val="005A4F50"/>
    <w:rsid w:val="005A5245"/>
    <w:rsid w:val="005A5B58"/>
    <w:rsid w:val="005A5FD0"/>
    <w:rsid w:val="005A73D1"/>
    <w:rsid w:val="005B00BA"/>
    <w:rsid w:val="005B03CD"/>
    <w:rsid w:val="005B11EB"/>
    <w:rsid w:val="005B2F50"/>
    <w:rsid w:val="005B304C"/>
    <w:rsid w:val="005B40E8"/>
    <w:rsid w:val="005B43B2"/>
    <w:rsid w:val="005B4809"/>
    <w:rsid w:val="005B4A49"/>
    <w:rsid w:val="005B4B91"/>
    <w:rsid w:val="005B5317"/>
    <w:rsid w:val="005B55EF"/>
    <w:rsid w:val="005B58E4"/>
    <w:rsid w:val="005B6520"/>
    <w:rsid w:val="005B6BE1"/>
    <w:rsid w:val="005B7104"/>
    <w:rsid w:val="005B7B9E"/>
    <w:rsid w:val="005B7D97"/>
    <w:rsid w:val="005B7DA4"/>
    <w:rsid w:val="005C0904"/>
    <w:rsid w:val="005C13FB"/>
    <w:rsid w:val="005C278F"/>
    <w:rsid w:val="005C3ACE"/>
    <w:rsid w:val="005C508E"/>
    <w:rsid w:val="005C5901"/>
    <w:rsid w:val="005C76E6"/>
    <w:rsid w:val="005C777A"/>
    <w:rsid w:val="005D0826"/>
    <w:rsid w:val="005D0F8D"/>
    <w:rsid w:val="005D13F2"/>
    <w:rsid w:val="005D23E6"/>
    <w:rsid w:val="005D290F"/>
    <w:rsid w:val="005D2FA2"/>
    <w:rsid w:val="005D3286"/>
    <w:rsid w:val="005D357B"/>
    <w:rsid w:val="005D3B19"/>
    <w:rsid w:val="005D3C4E"/>
    <w:rsid w:val="005D41EA"/>
    <w:rsid w:val="005D452C"/>
    <w:rsid w:val="005D47D8"/>
    <w:rsid w:val="005D5B87"/>
    <w:rsid w:val="005D67F3"/>
    <w:rsid w:val="005D7194"/>
    <w:rsid w:val="005D735E"/>
    <w:rsid w:val="005D7A8D"/>
    <w:rsid w:val="005E00B0"/>
    <w:rsid w:val="005E0A72"/>
    <w:rsid w:val="005E0AD6"/>
    <w:rsid w:val="005E11E5"/>
    <w:rsid w:val="005E12DB"/>
    <w:rsid w:val="005E19E2"/>
    <w:rsid w:val="005E1D97"/>
    <w:rsid w:val="005E23DA"/>
    <w:rsid w:val="005E276B"/>
    <w:rsid w:val="005E2A48"/>
    <w:rsid w:val="005E2C94"/>
    <w:rsid w:val="005E344F"/>
    <w:rsid w:val="005E44B3"/>
    <w:rsid w:val="005E5261"/>
    <w:rsid w:val="005E54C2"/>
    <w:rsid w:val="005E68FC"/>
    <w:rsid w:val="005E6DB8"/>
    <w:rsid w:val="005E7754"/>
    <w:rsid w:val="005E7E5F"/>
    <w:rsid w:val="005F0148"/>
    <w:rsid w:val="005F0167"/>
    <w:rsid w:val="005F163E"/>
    <w:rsid w:val="005F17BD"/>
    <w:rsid w:val="005F2C8F"/>
    <w:rsid w:val="005F2EA8"/>
    <w:rsid w:val="005F3073"/>
    <w:rsid w:val="005F3A2F"/>
    <w:rsid w:val="005F3D19"/>
    <w:rsid w:val="005F3E10"/>
    <w:rsid w:val="005F4F00"/>
    <w:rsid w:val="005F596D"/>
    <w:rsid w:val="005F5E1F"/>
    <w:rsid w:val="005F5FA4"/>
    <w:rsid w:val="005F6706"/>
    <w:rsid w:val="005F6B02"/>
    <w:rsid w:val="005F72CF"/>
    <w:rsid w:val="005F76F7"/>
    <w:rsid w:val="00600393"/>
    <w:rsid w:val="006007E0"/>
    <w:rsid w:val="00600FE1"/>
    <w:rsid w:val="0060126D"/>
    <w:rsid w:val="006018FD"/>
    <w:rsid w:val="00601DB6"/>
    <w:rsid w:val="006024E6"/>
    <w:rsid w:val="00602898"/>
    <w:rsid w:val="00602CED"/>
    <w:rsid w:val="00604CA9"/>
    <w:rsid w:val="0060593E"/>
    <w:rsid w:val="00605BDE"/>
    <w:rsid w:val="00606A5E"/>
    <w:rsid w:val="00606ED6"/>
    <w:rsid w:val="00607171"/>
    <w:rsid w:val="00607406"/>
    <w:rsid w:val="00611419"/>
    <w:rsid w:val="0061288B"/>
    <w:rsid w:val="00613E96"/>
    <w:rsid w:val="00614240"/>
    <w:rsid w:val="00615AB9"/>
    <w:rsid w:val="00617486"/>
    <w:rsid w:val="00617731"/>
    <w:rsid w:val="00617934"/>
    <w:rsid w:val="0062134B"/>
    <w:rsid w:val="0062198D"/>
    <w:rsid w:val="006220D3"/>
    <w:rsid w:val="00622690"/>
    <w:rsid w:val="00622E8A"/>
    <w:rsid w:val="00622F3D"/>
    <w:rsid w:val="00623E5D"/>
    <w:rsid w:val="0062516B"/>
    <w:rsid w:val="00626563"/>
    <w:rsid w:val="00627B64"/>
    <w:rsid w:val="0063010D"/>
    <w:rsid w:val="0063139B"/>
    <w:rsid w:val="006315C8"/>
    <w:rsid w:val="00631813"/>
    <w:rsid w:val="00631B71"/>
    <w:rsid w:val="00631DB7"/>
    <w:rsid w:val="00631F70"/>
    <w:rsid w:val="00632DD2"/>
    <w:rsid w:val="00634ABF"/>
    <w:rsid w:val="00635837"/>
    <w:rsid w:val="006359E5"/>
    <w:rsid w:val="00635C85"/>
    <w:rsid w:val="00635CCD"/>
    <w:rsid w:val="00635F10"/>
    <w:rsid w:val="006365A3"/>
    <w:rsid w:val="00637CD0"/>
    <w:rsid w:val="00640504"/>
    <w:rsid w:val="00640908"/>
    <w:rsid w:val="00642819"/>
    <w:rsid w:val="00643684"/>
    <w:rsid w:val="00643C94"/>
    <w:rsid w:val="00644602"/>
    <w:rsid w:val="00646459"/>
    <w:rsid w:val="00646B2D"/>
    <w:rsid w:val="00646CDD"/>
    <w:rsid w:val="006477FE"/>
    <w:rsid w:val="006500B7"/>
    <w:rsid w:val="00651E6D"/>
    <w:rsid w:val="0065203C"/>
    <w:rsid w:val="00652132"/>
    <w:rsid w:val="006521B6"/>
    <w:rsid w:val="00652249"/>
    <w:rsid w:val="0065277D"/>
    <w:rsid w:val="00653093"/>
    <w:rsid w:val="00653B75"/>
    <w:rsid w:val="006544C9"/>
    <w:rsid w:val="006544CA"/>
    <w:rsid w:val="00655124"/>
    <w:rsid w:val="00655946"/>
    <w:rsid w:val="00655957"/>
    <w:rsid w:val="00656B85"/>
    <w:rsid w:val="00656EA1"/>
    <w:rsid w:val="00657333"/>
    <w:rsid w:val="0065753A"/>
    <w:rsid w:val="00657595"/>
    <w:rsid w:val="0065791B"/>
    <w:rsid w:val="00660A12"/>
    <w:rsid w:val="00660A8D"/>
    <w:rsid w:val="00661877"/>
    <w:rsid w:val="00662620"/>
    <w:rsid w:val="00663928"/>
    <w:rsid w:val="006646D2"/>
    <w:rsid w:val="00664E00"/>
    <w:rsid w:val="00664F68"/>
    <w:rsid w:val="00665581"/>
    <w:rsid w:val="00666F64"/>
    <w:rsid w:val="006671CE"/>
    <w:rsid w:val="006678A7"/>
    <w:rsid w:val="00670770"/>
    <w:rsid w:val="00672637"/>
    <w:rsid w:val="00672B78"/>
    <w:rsid w:val="006739F6"/>
    <w:rsid w:val="00675C58"/>
    <w:rsid w:val="006764A0"/>
    <w:rsid w:val="00676A35"/>
    <w:rsid w:val="00677312"/>
    <w:rsid w:val="0067749F"/>
    <w:rsid w:val="00677CD7"/>
    <w:rsid w:val="00677F6B"/>
    <w:rsid w:val="00680CAE"/>
    <w:rsid w:val="00680F67"/>
    <w:rsid w:val="0068112C"/>
    <w:rsid w:val="0068366F"/>
    <w:rsid w:val="00683D8D"/>
    <w:rsid w:val="006840EE"/>
    <w:rsid w:val="00684712"/>
    <w:rsid w:val="006855BB"/>
    <w:rsid w:val="00685EF8"/>
    <w:rsid w:val="00686C03"/>
    <w:rsid w:val="00686ED7"/>
    <w:rsid w:val="00690885"/>
    <w:rsid w:val="00693622"/>
    <w:rsid w:val="00693851"/>
    <w:rsid w:val="00693C40"/>
    <w:rsid w:val="006947DC"/>
    <w:rsid w:val="00695CD9"/>
    <w:rsid w:val="0069626F"/>
    <w:rsid w:val="006963AD"/>
    <w:rsid w:val="00696DC5"/>
    <w:rsid w:val="006971A4"/>
    <w:rsid w:val="006972ED"/>
    <w:rsid w:val="00697D53"/>
    <w:rsid w:val="006A1E36"/>
    <w:rsid w:val="006A22A2"/>
    <w:rsid w:val="006A2C31"/>
    <w:rsid w:val="006A34D2"/>
    <w:rsid w:val="006A3E47"/>
    <w:rsid w:val="006A4517"/>
    <w:rsid w:val="006A4E29"/>
    <w:rsid w:val="006A55ED"/>
    <w:rsid w:val="006A6519"/>
    <w:rsid w:val="006A6B1D"/>
    <w:rsid w:val="006A6D30"/>
    <w:rsid w:val="006A6DA7"/>
    <w:rsid w:val="006A749B"/>
    <w:rsid w:val="006B0217"/>
    <w:rsid w:val="006B0C5E"/>
    <w:rsid w:val="006B23BA"/>
    <w:rsid w:val="006B2814"/>
    <w:rsid w:val="006B29FB"/>
    <w:rsid w:val="006B3795"/>
    <w:rsid w:val="006B3CCA"/>
    <w:rsid w:val="006B653C"/>
    <w:rsid w:val="006B6A1A"/>
    <w:rsid w:val="006B7108"/>
    <w:rsid w:val="006C1492"/>
    <w:rsid w:val="006C3793"/>
    <w:rsid w:val="006C3F3D"/>
    <w:rsid w:val="006C4523"/>
    <w:rsid w:val="006C488F"/>
    <w:rsid w:val="006C5676"/>
    <w:rsid w:val="006C6A58"/>
    <w:rsid w:val="006C7DED"/>
    <w:rsid w:val="006D0490"/>
    <w:rsid w:val="006D062F"/>
    <w:rsid w:val="006D07FB"/>
    <w:rsid w:val="006D131A"/>
    <w:rsid w:val="006D19F5"/>
    <w:rsid w:val="006D2FB5"/>
    <w:rsid w:val="006D40AF"/>
    <w:rsid w:val="006D428D"/>
    <w:rsid w:val="006D4701"/>
    <w:rsid w:val="006D5B57"/>
    <w:rsid w:val="006D6BCA"/>
    <w:rsid w:val="006D6C68"/>
    <w:rsid w:val="006D6E24"/>
    <w:rsid w:val="006D72E4"/>
    <w:rsid w:val="006D741B"/>
    <w:rsid w:val="006E030E"/>
    <w:rsid w:val="006E0EE1"/>
    <w:rsid w:val="006E1A5B"/>
    <w:rsid w:val="006E1B99"/>
    <w:rsid w:val="006E1CD9"/>
    <w:rsid w:val="006E23D9"/>
    <w:rsid w:val="006E2AD5"/>
    <w:rsid w:val="006E3369"/>
    <w:rsid w:val="006E3547"/>
    <w:rsid w:val="006E3DAF"/>
    <w:rsid w:val="006E3E90"/>
    <w:rsid w:val="006E48EC"/>
    <w:rsid w:val="006E4DE6"/>
    <w:rsid w:val="006E5C73"/>
    <w:rsid w:val="006E5E5D"/>
    <w:rsid w:val="006E6630"/>
    <w:rsid w:val="006E6A8C"/>
    <w:rsid w:val="006E74E2"/>
    <w:rsid w:val="006E7CC4"/>
    <w:rsid w:val="006F014D"/>
    <w:rsid w:val="006F088A"/>
    <w:rsid w:val="006F10C9"/>
    <w:rsid w:val="006F1F01"/>
    <w:rsid w:val="006F2055"/>
    <w:rsid w:val="006F2B78"/>
    <w:rsid w:val="006F2CD0"/>
    <w:rsid w:val="006F331A"/>
    <w:rsid w:val="006F3BFB"/>
    <w:rsid w:val="006F3CD5"/>
    <w:rsid w:val="006F5872"/>
    <w:rsid w:val="006F5B0D"/>
    <w:rsid w:val="006F5CBB"/>
    <w:rsid w:val="006F5F74"/>
    <w:rsid w:val="006F6316"/>
    <w:rsid w:val="006F7AD4"/>
    <w:rsid w:val="00700439"/>
    <w:rsid w:val="0070095B"/>
    <w:rsid w:val="00700B7D"/>
    <w:rsid w:val="00701680"/>
    <w:rsid w:val="007020A4"/>
    <w:rsid w:val="00702AAF"/>
    <w:rsid w:val="00702B42"/>
    <w:rsid w:val="00702FD8"/>
    <w:rsid w:val="00703466"/>
    <w:rsid w:val="007036CB"/>
    <w:rsid w:val="007053AB"/>
    <w:rsid w:val="007055EF"/>
    <w:rsid w:val="0070569E"/>
    <w:rsid w:val="007057F7"/>
    <w:rsid w:val="007071C3"/>
    <w:rsid w:val="007074C9"/>
    <w:rsid w:val="00707872"/>
    <w:rsid w:val="00707DE7"/>
    <w:rsid w:val="0071069A"/>
    <w:rsid w:val="00710D7C"/>
    <w:rsid w:val="0071143F"/>
    <w:rsid w:val="00711812"/>
    <w:rsid w:val="00711E22"/>
    <w:rsid w:val="0071231E"/>
    <w:rsid w:val="00712658"/>
    <w:rsid w:val="0071294A"/>
    <w:rsid w:val="00713C7F"/>
    <w:rsid w:val="007155A5"/>
    <w:rsid w:val="00715A78"/>
    <w:rsid w:val="00716A14"/>
    <w:rsid w:val="00716D85"/>
    <w:rsid w:val="007172C2"/>
    <w:rsid w:val="00717AB1"/>
    <w:rsid w:val="007204AC"/>
    <w:rsid w:val="007206E4"/>
    <w:rsid w:val="00720CA3"/>
    <w:rsid w:val="00721BC5"/>
    <w:rsid w:val="00722334"/>
    <w:rsid w:val="007227E8"/>
    <w:rsid w:val="00722D2F"/>
    <w:rsid w:val="00723EC7"/>
    <w:rsid w:val="00724C16"/>
    <w:rsid w:val="00724F85"/>
    <w:rsid w:val="00725E3B"/>
    <w:rsid w:val="007264FA"/>
    <w:rsid w:val="007275F7"/>
    <w:rsid w:val="00731A1F"/>
    <w:rsid w:val="0073304C"/>
    <w:rsid w:val="00733571"/>
    <w:rsid w:val="00733E71"/>
    <w:rsid w:val="0073427F"/>
    <w:rsid w:val="007349D5"/>
    <w:rsid w:val="0073578B"/>
    <w:rsid w:val="00735C08"/>
    <w:rsid w:val="00736013"/>
    <w:rsid w:val="00736121"/>
    <w:rsid w:val="00736A6B"/>
    <w:rsid w:val="00736D72"/>
    <w:rsid w:val="00737158"/>
    <w:rsid w:val="0073743B"/>
    <w:rsid w:val="00737A56"/>
    <w:rsid w:val="00737C18"/>
    <w:rsid w:val="00737D14"/>
    <w:rsid w:val="0074189B"/>
    <w:rsid w:val="007421C7"/>
    <w:rsid w:val="00742279"/>
    <w:rsid w:val="00742D84"/>
    <w:rsid w:val="0074329D"/>
    <w:rsid w:val="00743F93"/>
    <w:rsid w:val="007475C7"/>
    <w:rsid w:val="0075014B"/>
    <w:rsid w:val="00750890"/>
    <w:rsid w:val="00750F50"/>
    <w:rsid w:val="00750FE0"/>
    <w:rsid w:val="00751209"/>
    <w:rsid w:val="00751519"/>
    <w:rsid w:val="00751CFE"/>
    <w:rsid w:val="00753009"/>
    <w:rsid w:val="00753537"/>
    <w:rsid w:val="007538BF"/>
    <w:rsid w:val="00753F76"/>
    <w:rsid w:val="007551D0"/>
    <w:rsid w:val="007567B1"/>
    <w:rsid w:val="00756B08"/>
    <w:rsid w:val="00756B47"/>
    <w:rsid w:val="00756B71"/>
    <w:rsid w:val="00756D86"/>
    <w:rsid w:val="00757E99"/>
    <w:rsid w:val="00761156"/>
    <w:rsid w:val="007621E2"/>
    <w:rsid w:val="00762BC3"/>
    <w:rsid w:val="007638AE"/>
    <w:rsid w:val="00763CBA"/>
    <w:rsid w:val="00764232"/>
    <w:rsid w:val="0076430B"/>
    <w:rsid w:val="00764526"/>
    <w:rsid w:val="00764749"/>
    <w:rsid w:val="00764D39"/>
    <w:rsid w:val="0076531D"/>
    <w:rsid w:val="0076545B"/>
    <w:rsid w:val="00765613"/>
    <w:rsid w:val="00765B59"/>
    <w:rsid w:val="00765BB0"/>
    <w:rsid w:val="00765F09"/>
    <w:rsid w:val="007674FC"/>
    <w:rsid w:val="00767EB5"/>
    <w:rsid w:val="00770292"/>
    <w:rsid w:val="0077045F"/>
    <w:rsid w:val="00771737"/>
    <w:rsid w:val="00771AB3"/>
    <w:rsid w:val="00772134"/>
    <w:rsid w:val="00772F7C"/>
    <w:rsid w:val="007731C3"/>
    <w:rsid w:val="00774E63"/>
    <w:rsid w:val="00775EA2"/>
    <w:rsid w:val="007762BB"/>
    <w:rsid w:val="0077786A"/>
    <w:rsid w:val="007804A7"/>
    <w:rsid w:val="00781633"/>
    <w:rsid w:val="00781DB5"/>
    <w:rsid w:val="00781E09"/>
    <w:rsid w:val="00781F13"/>
    <w:rsid w:val="00781F56"/>
    <w:rsid w:val="007825E1"/>
    <w:rsid w:val="00782B84"/>
    <w:rsid w:val="0078383A"/>
    <w:rsid w:val="00783AE8"/>
    <w:rsid w:val="0078556B"/>
    <w:rsid w:val="00785715"/>
    <w:rsid w:val="00787713"/>
    <w:rsid w:val="00787C33"/>
    <w:rsid w:val="0079010E"/>
    <w:rsid w:val="007923D5"/>
    <w:rsid w:val="00792598"/>
    <w:rsid w:val="00793187"/>
    <w:rsid w:val="0079391F"/>
    <w:rsid w:val="00793C3D"/>
    <w:rsid w:val="00794393"/>
    <w:rsid w:val="007950C3"/>
    <w:rsid w:val="0079543E"/>
    <w:rsid w:val="0079567B"/>
    <w:rsid w:val="0079688C"/>
    <w:rsid w:val="00796E6E"/>
    <w:rsid w:val="007970AC"/>
    <w:rsid w:val="00797112"/>
    <w:rsid w:val="007973BE"/>
    <w:rsid w:val="00797465"/>
    <w:rsid w:val="00797E42"/>
    <w:rsid w:val="007A2A01"/>
    <w:rsid w:val="007A2C0F"/>
    <w:rsid w:val="007A2D49"/>
    <w:rsid w:val="007A445C"/>
    <w:rsid w:val="007A4880"/>
    <w:rsid w:val="007A5565"/>
    <w:rsid w:val="007A643E"/>
    <w:rsid w:val="007A69DD"/>
    <w:rsid w:val="007A6AFD"/>
    <w:rsid w:val="007B166F"/>
    <w:rsid w:val="007B2064"/>
    <w:rsid w:val="007B2213"/>
    <w:rsid w:val="007B329E"/>
    <w:rsid w:val="007B44B0"/>
    <w:rsid w:val="007B5A8B"/>
    <w:rsid w:val="007B5FCB"/>
    <w:rsid w:val="007B614A"/>
    <w:rsid w:val="007B6992"/>
    <w:rsid w:val="007B6C42"/>
    <w:rsid w:val="007B71C6"/>
    <w:rsid w:val="007B7744"/>
    <w:rsid w:val="007B79F9"/>
    <w:rsid w:val="007C0200"/>
    <w:rsid w:val="007C100F"/>
    <w:rsid w:val="007C1CC3"/>
    <w:rsid w:val="007C4495"/>
    <w:rsid w:val="007C45CE"/>
    <w:rsid w:val="007C49F5"/>
    <w:rsid w:val="007C4A06"/>
    <w:rsid w:val="007C5B8A"/>
    <w:rsid w:val="007C6CD7"/>
    <w:rsid w:val="007C723C"/>
    <w:rsid w:val="007C7329"/>
    <w:rsid w:val="007C797D"/>
    <w:rsid w:val="007D11D4"/>
    <w:rsid w:val="007D13D5"/>
    <w:rsid w:val="007D2198"/>
    <w:rsid w:val="007D2497"/>
    <w:rsid w:val="007D281A"/>
    <w:rsid w:val="007D28DB"/>
    <w:rsid w:val="007D2AAD"/>
    <w:rsid w:val="007D2C60"/>
    <w:rsid w:val="007D38F9"/>
    <w:rsid w:val="007D39D5"/>
    <w:rsid w:val="007D57AC"/>
    <w:rsid w:val="007D5863"/>
    <w:rsid w:val="007D5ACA"/>
    <w:rsid w:val="007D5E80"/>
    <w:rsid w:val="007D64D0"/>
    <w:rsid w:val="007D65A1"/>
    <w:rsid w:val="007D68F3"/>
    <w:rsid w:val="007D7011"/>
    <w:rsid w:val="007E022F"/>
    <w:rsid w:val="007E07FE"/>
    <w:rsid w:val="007E0A08"/>
    <w:rsid w:val="007E0C0A"/>
    <w:rsid w:val="007E0F84"/>
    <w:rsid w:val="007E2646"/>
    <w:rsid w:val="007E2793"/>
    <w:rsid w:val="007E2E0F"/>
    <w:rsid w:val="007E348A"/>
    <w:rsid w:val="007E41B5"/>
    <w:rsid w:val="007E50BE"/>
    <w:rsid w:val="007E557E"/>
    <w:rsid w:val="007E658A"/>
    <w:rsid w:val="007E752F"/>
    <w:rsid w:val="007F0E5C"/>
    <w:rsid w:val="007F0EAA"/>
    <w:rsid w:val="007F12FF"/>
    <w:rsid w:val="007F1C00"/>
    <w:rsid w:val="007F255F"/>
    <w:rsid w:val="007F35C0"/>
    <w:rsid w:val="007F3A73"/>
    <w:rsid w:val="007F3F9E"/>
    <w:rsid w:val="007F4CB7"/>
    <w:rsid w:val="007F6200"/>
    <w:rsid w:val="007F6E88"/>
    <w:rsid w:val="007F70FD"/>
    <w:rsid w:val="007F7392"/>
    <w:rsid w:val="007F7636"/>
    <w:rsid w:val="007F7E6D"/>
    <w:rsid w:val="0080076B"/>
    <w:rsid w:val="0080197B"/>
    <w:rsid w:val="0080302E"/>
    <w:rsid w:val="00803CBF"/>
    <w:rsid w:val="00803DE2"/>
    <w:rsid w:val="008060AD"/>
    <w:rsid w:val="008066A1"/>
    <w:rsid w:val="00810CD8"/>
    <w:rsid w:val="008115DD"/>
    <w:rsid w:val="00811B37"/>
    <w:rsid w:val="00812A9C"/>
    <w:rsid w:val="00813EBD"/>
    <w:rsid w:val="008142A9"/>
    <w:rsid w:val="0081450C"/>
    <w:rsid w:val="00814DC9"/>
    <w:rsid w:val="0081548A"/>
    <w:rsid w:val="008157C1"/>
    <w:rsid w:val="00816734"/>
    <w:rsid w:val="008173A9"/>
    <w:rsid w:val="00817634"/>
    <w:rsid w:val="00820233"/>
    <w:rsid w:val="00820E25"/>
    <w:rsid w:val="008221DC"/>
    <w:rsid w:val="00822303"/>
    <w:rsid w:val="0082284A"/>
    <w:rsid w:val="008228E9"/>
    <w:rsid w:val="008229C3"/>
    <w:rsid w:val="0082385D"/>
    <w:rsid w:val="00823F1A"/>
    <w:rsid w:val="008241EA"/>
    <w:rsid w:val="00824E7C"/>
    <w:rsid w:val="00824FA4"/>
    <w:rsid w:val="008255C3"/>
    <w:rsid w:val="008256EE"/>
    <w:rsid w:val="00825D2E"/>
    <w:rsid w:val="008269BC"/>
    <w:rsid w:val="00826EA5"/>
    <w:rsid w:val="00827B37"/>
    <w:rsid w:val="00827F5F"/>
    <w:rsid w:val="00827FB9"/>
    <w:rsid w:val="008320A2"/>
    <w:rsid w:val="0083213C"/>
    <w:rsid w:val="008322F2"/>
    <w:rsid w:val="0083231B"/>
    <w:rsid w:val="0083304E"/>
    <w:rsid w:val="00833B6D"/>
    <w:rsid w:val="00834A4C"/>
    <w:rsid w:val="00834E4D"/>
    <w:rsid w:val="008360A9"/>
    <w:rsid w:val="00836C23"/>
    <w:rsid w:val="00836C8B"/>
    <w:rsid w:val="00836CAD"/>
    <w:rsid w:val="00836CEE"/>
    <w:rsid w:val="008373E8"/>
    <w:rsid w:val="00837429"/>
    <w:rsid w:val="00841F20"/>
    <w:rsid w:val="00842AC0"/>
    <w:rsid w:val="008443C0"/>
    <w:rsid w:val="00844A74"/>
    <w:rsid w:val="00844DD5"/>
    <w:rsid w:val="00847191"/>
    <w:rsid w:val="008500FA"/>
    <w:rsid w:val="00850650"/>
    <w:rsid w:val="008515B0"/>
    <w:rsid w:val="008517B5"/>
    <w:rsid w:val="0085240C"/>
    <w:rsid w:val="00853FAF"/>
    <w:rsid w:val="008573BE"/>
    <w:rsid w:val="008579CC"/>
    <w:rsid w:val="00857C94"/>
    <w:rsid w:val="00860FA2"/>
    <w:rsid w:val="008615AD"/>
    <w:rsid w:val="0086166F"/>
    <w:rsid w:val="00861B17"/>
    <w:rsid w:val="00861F86"/>
    <w:rsid w:val="00862119"/>
    <w:rsid w:val="00862120"/>
    <w:rsid w:val="00863081"/>
    <w:rsid w:val="008636A5"/>
    <w:rsid w:val="00863CCA"/>
    <w:rsid w:val="00864F2C"/>
    <w:rsid w:val="008667F2"/>
    <w:rsid w:val="00866AA3"/>
    <w:rsid w:val="00866CC7"/>
    <w:rsid w:val="00866DC7"/>
    <w:rsid w:val="008674AF"/>
    <w:rsid w:val="008675A0"/>
    <w:rsid w:val="00867ACF"/>
    <w:rsid w:val="00867F02"/>
    <w:rsid w:val="00870315"/>
    <w:rsid w:val="00870724"/>
    <w:rsid w:val="00871021"/>
    <w:rsid w:val="00871E98"/>
    <w:rsid w:val="0087264B"/>
    <w:rsid w:val="0087346F"/>
    <w:rsid w:val="00873588"/>
    <w:rsid w:val="00874A13"/>
    <w:rsid w:val="00874CE7"/>
    <w:rsid w:val="00876C2B"/>
    <w:rsid w:val="00877577"/>
    <w:rsid w:val="00877647"/>
    <w:rsid w:val="00877777"/>
    <w:rsid w:val="0088147E"/>
    <w:rsid w:val="0088151B"/>
    <w:rsid w:val="00881BEE"/>
    <w:rsid w:val="00882A4A"/>
    <w:rsid w:val="008834D2"/>
    <w:rsid w:val="008838D1"/>
    <w:rsid w:val="008839CF"/>
    <w:rsid w:val="00883E19"/>
    <w:rsid w:val="0088629C"/>
    <w:rsid w:val="00887FF2"/>
    <w:rsid w:val="00890152"/>
    <w:rsid w:val="00890855"/>
    <w:rsid w:val="008908DC"/>
    <w:rsid w:val="00891574"/>
    <w:rsid w:val="00891CEF"/>
    <w:rsid w:val="00891EF1"/>
    <w:rsid w:val="00892054"/>
    <w:rsid w:val="00892E82"/>
    <w:rsid w:val="00893375"/>
    <w:rsid w:val="008933F7"/>
    <w:rsid w:val="008937AF"/>
    <w:rsid w:val="00893CFD"/>
    <w:rsid w:val="00894AEB"/>
    <w:rsid w:val="00895139"/>
    <w:rsid w:val="00896DB5"/>
    <w:rsid w:val="00896EF1"/>
    <w:rsid w:val="00897373"/>
    <w:rsid w:val="008977EC"/>
    <w:rsid w:val="00897CD0"/>
    <w:rsid w:val="00897EE4"/>
    <w:rsid w:val="008A0343"/>
    <w:rsid w:val="008A05F6"/>
    <w:rsid w:val="008A078B"/>
    <w:rsid w:val="008A1570"/>
    <w:rsid w:val="008A16CF"/>
    <w:rsid w:val="008A22D2"/>
    <w:rsid w:val="008A3F92"/>
    <w:rsid w:val="008A4301"/>
    <w:rsid w:val="008A51CE"/>
    <w:rsid w:val="008A56C4"/>
    <w:rsid w:val="008A69D5"/>
    <w:rsid w:val="008A6DDB"/>
    <w:rsid w:val="008B0ED9"/>
    <w:rsid w:val="008B211A"/>
    <w:rsid w:val="008B2690"/>
    <w:rsid w:val="008B389A"/>
    <w:rsid w:val="008B43A5"/>
    <w:rsid w:val="008B4C51"/>
    <w:rsid w:val="008B5808"/>
    <w:rsid w:val="008B61F8"/>
    <w:rsid w:val="008B73E1"/>
    <w:rsid w:val="008B7E55"/>
    <w:rsid w:val="008C092D"/>
    <w:rsid w:val="008C0D2E"/>
    <w:rsid w:val="008C0F91"/>
    <w:rsid w:val="008C1331"/>
    <w:rsid w:val="008C2F9F"/>
    <w:rsid w:val="008C3219"/>
    <w:rsid w:val="008C3914"/>
    <w:rsid w:val="008C49D4"/>
    <w:rsid w:val="008C4F89"/>
    <w:rsid w:val="008C5135"/>
    <w:rsid w:val="008C5905"/>
    <w:rsid w:val="008C62D7"/>
    <w:rsid w:val="008C6DE0"/>
    <w:rsid w:val="008C72CA"/>
    <w:rsid w:val="008D06A9"/>
    <w:rsid w:val="008D09D5"/>
    <w:rsid w:val="008D123B"/>
    <w:rsid w:val="008D23A0"/>
    <w:rsid w:val="008D2542"/>
    <w:rsid w:val="008D2737"/>
    <w:rsid w:val="008D2BAC"/>
    <w:rsid w:val="008D2EAB"/>
    <w:rsid w:val="008D2F2D"/>
    <w:rsid w:val="008D369A"/>
    <w:rsid w:val="008D38C0"/>
    <w:rsid w:val="008D39B4"/>
    <w:rsid w:val="008D429E"/>
    <w:rsid w:val="008D449C"/>
    <w:rsid w:val="008D49DD"/>
    <w:rsid w:val="008D4FD1"/>
    <w:rsid w:val="008D6262"/>
    <w:rsid w:val="008D6CE5"/>
    <w:rsid w:val="008D6DBB"/>
    <w:rsid w:val="008E05D2"/>
    <w:rsid w:val="008E0784"/>
    <w:rsid w:val="008E0E9A"/>
    <w:rsid w:val="008E13DA"/>
    <w:rsid w:val="008E14CE"/>
    <w:rsid w:val="008E2318"/>
    <w:rsid w:val="008E34EB"/>
    <w:rsid w:val="008E432F"/>
    <w:rsid w:val="008E445E"/>
    <w:rsid w:val="008E4660"/>
    <w:rsid w:val="008E54F6"/>
    <w:rsid w:val="008E588A"/>
    <w:rsid w:val="008E5F3E"/>
    <w:rsid w:val="008E6E2A"/>
    <w:rsid w:val="008E74B4"/>
    <w:rsid w:val="008F0813"/>
    <w:rsid w:val="008F2755"/>
    <w:rsid w:val="008F321D"/>
    <w:rsid w:val="008F39BB"/>
    <w:rsid w:val="008F3D80"/>
    <w:rsid w:val="008F4E41"/>
    <w:rsid w:val="008F5017"/>
    <w:rsid w:val="008F5EAB"/>
    <w:rsid w:val="008F6A1A"/>
    <w:rsid w:val="00900E0C"/>
    <w:rsid w:val="009014B8"/>
    <w:rsid w:val="0090164C"/>
    <w:rsid w:val="00901C34"/>
    <w:rsid w:val="009021D2"/>
    <w:rsid w:val="009024A8"/>
    <w:rsid w:val="00904AF6"/>
    <w:rsid w:val="00904CD1"/>
    <w:rsid w:val="009050AE"/>
    <w:rsid w:val="00906C54"/>
    <w:rsid w:val="0090747E"/>
    <w:rsid w:val="009106AE"/>
    <w:rsid w:val="009118AD"/>
    <w:rsid w:val="00911BA1"/>
    <w:rsid w:val="009130D1"/>
    <w:rsid w:val="009140AB"/>
    <w:rsid w:val="009148E5"/>
    <w:rsid w:val="009149FA"/>
    <w:rsid w:val="009156F1"/>
    <w:rsid w:val="00916429"/>
    <w:rsid w:val="00916C31"/>
    <w:rsid w:val="009174D6"/>
    <w:rsid w:val="00917877"/>
    <w:rsid w:val="00917A61"/>
    <w:rsid w:val="00917DED"/>
    <w:rsid w:val="00920C15"/>
    <w:rsid w:val="00920D3C"/>
    <w:rsid w:val="009222A3"/>
    <w:rsid w:val="0092241E"/>
    <w:rsid w:val="00922AD9"/>
    <w:rsid w:val="009235D8"/>
    <w:rsid w:val="0092583D"/>
    <w:rsid w:val="00925A90"/>
    <w:rsid w:val="00925D91"/>
    <w:rsid w:val="00926EBB"/>
    <w:rsid w:val="009275A4"/>
    <w:rsid w:val="00930BD3"/>
    <w:rsid w:val="00930C4A"/>
    <w:rsid w:val="0093119F"/>
    <w:rsid w:val="0093382B"/>
    <w:rsid w:val="00933F3F"/>
    <w:rsid w:val="009348B0"/>
    <w:rsid w:val="00934BFE"/>
    <w:rsid w:val="00934FC1"/>
    <w:rsid w:val="00935DFA"/>
    <w:rsid w:val="00937BCE"/>
    <w:rsid w:val="00940277"/>
    <w:rsid w:val="00940AD7"/>
    <w:rsid w:val="00940DE8"/>
    <w:rsid w:val="00940E7F"/>
    <w:rsid w:val="00941665"/>
    <w:rsid w:val="00941F8A"/>
    <w:rsid w:val="00942246"/>
    <w:rsid w:val="00942F5B"/>
    <w:rsid w:val="00943030"/>
    <w:rsid w:val="00944A15"/>
    <w:rsid w:val="00944DEF"/>
    <w:rsid w:val="00945FEC"/>
    <w:rsid w:val="0094734E"/>
    <w:rsid w:val="00950572"/>
    <w:rsid w:val="009510D3"/>
    <w:rsid w:val="00952217"/>
    <w:rsid w:val="00952276"/>
    <w:rsid w:val="00952BF9"/>
    <w:rsid w:val="00952D4F"/>
    <w:rsid w:val="00952F88"/>
    <w:rsid w:val="0095324B"/>
    <w:rsid w:val="00953D1D"/>
    <w:rsid w:val="009545DC"/>
    <w:rsid w:val="009545EE"/>
    <w:rsid w:val="009551B5"/>
    <w:rsid w:val="009553DC"/>
    <w:rsid w:val="00956297"/>
    <w:rsid w:val="00956C93"/>
    <w:rsid w:val="00957523"/>
    <w:rsid w:val="009577E2"/>
    <w:rsid w:val="009604F9"/>
    <w:rsid w:val="00960F5D"/>
    <w:rsid w:val="009615BC"/>
    <w:rsid w:val="00961E7E"/>
    <w:rsid w:val="0096283C"/>
    <w:rsid w:val="0096300C"/>
    <w:rsid w:val="0096389D"/>
    <w:rsid w:val="00963B69"/>
    <w:rsid w:val="00964043"/>
    <w:rsid w:val="00964E41"/>
    <w:rsid w:val="0096568D"/>
    <w:rsid w:val="00966522"/>
    <w:rsid w:val="009671DB"/>
    <w:rsid w:val="00967B73"/>
    <w:rsid w:val="00967F1A"/>
    <w:rsid w:val="00971483"/>
    <w:rsid w:val="009714B0"/>
    <w:rsid w:val="00971A6E"/>
    <w:rsid w:val="00972451"/>
    <w:rsid w:val="00972712"/>
    <w:rsid w:val="009741AD"/>
    <w:rsid w:val="00974524"/>
    <w:rsid w:val="009747D1"/>
    <w:rsid w:val="00974A69"/>
    <w:rsid w:val="00974FEE"/>
    <w:rsid w:val="0097590F"/>
    <w:rsid w:val="009775E3"/>
    <w:rsid w:val="00977A33"/>
    <w:rsid w:val="00977F1A"/>
    <w:rsid w:val="00980595"/>
    <w:rsid w:val="009813AB"/>
    <w:rsid w:val="009814B9"/>
    <w:rsid w:val="009814D6"/>
    <w:rsid w:val="009815A5"/>
    <w:rsid w:val="0098187C"/>
    <w:rsid w:val="00982162"/>
    <w:rsid w:val="0098245C"/>
    <w:rsid w:val="009833C0"/>
    <w:rsid w:val="00983BBA"/>
    <w:rsid w:val="0098401A"/>
    <w:rsid w:val="00984215"/>
    <w:rsid w:val="00984647"/>
    <w:rsid w:val="009851D4"/>
    <w:rsid w:val="00987538"/>
    <w:rsid w:val="009902E2"/>
    <w:rsid w:val="009903A3"/>
    <w:rsid w:val="0099056F"/>
    <w:rsid w:val="00990CCF"/>
    <w:rsid w:val="00991F1F"/>
    <w:rsid w:val="00991FC5"/>
    <w:rsid w:val="009924D8"/>
    <w:rsid w:val="009925CB"/>
    <w:rsid w:val="00992CC6"/>
    <w:rsid w:val="0099321E"/>
    <w:rsid w:val="00993290"/>
    <w:rsid w:val="009937AD"/>
    <w:rsid w:val="00993FD2"/>
    <w:rsid w:val="00993FE9"/>
    <w:rsid w:val="0099489E"/>
    <w:rsid w:val="0099563F"/>
    <w:rsid w:val="00995DD1"/>
    <w:rsid w:val="00995E33"/>
    <w:rsid w:val="009971E2"/>
    <w:rsid w:val="009975B9"/>
    <w:rsid w:val="009A02F2"/>
    <w:rsid w:val="009A06F5"/>
    <w:rsid w:val="009A09B7"/>
    <w:rsid w:val="009A1DF3"/>
    <w:rsid w:val="009A2D7C"/>
    <w:rsid w:val="009A317A"/>
    <w:rsid w:val="009A341E"/>
    <w:rsid w:val="009A4D8E"/>
    <w:rsid w:val="009B08DE"/>
    <w:rsid w:val="009B0C2E"/>
    <w:rsid w:val="009B1C37"/>
    <w:rsid w:val="009B22DA"/>
    <w:rsid w:val="009B25EA"/>
    <w:rsid w:val="009B2BDE"/>
    <w:rsid w:val="009B3C6A"/>
    <w:rsid w:val="009B3E46"/>
    <w:rsid w:val="009B3E72"/>
    <w:rsid w:val="009B3F98"/>
    <w:rsid w:val="009B451B"/>
    <w:rsid w:val="009B5175"/>
    <w:rsid w:val="009B640D"/>
    <w:rsid w:val="009B66F4"/>
    <w:rsid w:val="009C001B"/>
    <w:rsid w:val="009C01D1"/>
    <w:rsid w:val="009C0E68"/>
    <w:rsid w:val="009C1AB0"/>
    <w:rsid w:val="009C1E42"/>
    <w:rsid w:val="009C274C"/>
    <w:rsid w:val="009C5613"/>
    <w:rsid w:val="009C5845"/>
    <w:rsid w:val="009C5C96"/>
    <w:rsid w:val="009C5E2E"/>
    <w:rsid w:val="009C69B8"/>
    <w:rsid w:val="009C6FC5"/>
    <w:rsid w:val="009C7D85"/>
    <w:rsid w:val="009D08A5"/>
    <w:rsid w:val="009D1B09"/>
    <w:rsid w:val="009D3A72"/>
    <w:rsid w:val="009D56B1"/>
    <w:rsid w:val="009D5B14"/>
    <w:rsid w:val="009D6220"/>
    <w:rsid w:val="009D63FD"/>
    <w:rsid w:val="009D6B4A"/>
    <w:rsid w:val="009D702F"/>
    <w:rsid w:val="009D72B8"/>
    <w:rsid w:val="009D7A17"/>
    <w:rsid w:val="009D7FF9"/>
    <w:rsid w:val="009E01DC"/>
    <w:rsid w:val="009E0881"/>
    <w:rsid w:val="009E0965"/>
    <w:rsid w:val="009E220C"/>
    <w:rsid w:val="009E292D"/>
    <w:rsid w:val="009E36A2"/>
    <w:rsid w:val="009E37AA"/>
    <w:rsid w:val="009E4991"/>
    <w:rsid w:val="009E5647"/>
    <w:rsid w:val="009E5EC7"/>
    <w:rsid w:val="009E717D"/>
    <w:rsid w:val="009E721A"/>
    <w:rsid w:val="009F04B4"/>
    <w:rsid w:val="009F0CD9"/>
    <w:rsid w:val="009F1CB3"/>
    <w:rsid w:val="009F3D8A"/>
    <w:rsid w:val="009F46DB"/>
    <w:rsid w:val="009F5021"/>
    <w:rsid w:val="009F5037"/>
    <w:rsid w:val="009F58D6"/>
    <w:rsid w:val="00A0078D"/>
    <w:rsid w:val="00A039FB"/>
    <w:rsid w:val="00A03AF4"/>
    <w:rsid w:val="00A04393"/>
    <w:rsid w:val="00A05EB0"/>
    <w:rsid w:val="00A074EB"/>
    <w:rsid w:val="00A11A1A"/>
    <w:rsid w:val="00A11AA5"/>
    <w:rsid w:val="00A11BCB"/>
    <w:rsid w:val="00A11FD6"/>
    <w:rsid w:val="00A12606"/>
    <w:rsid w:val="00A13D82"/>
    <w:rsid w:val="00A14137"/>
    <w:rsid w:val="00A15624"/>
    <w:rsid w:val="00A1616F"/>
    <w:rsid w:val="00A173E1"/>
    <w:rsid w:val="00A17CEB"/>
    <w:rsid w:val="00A209B5"/>
    <w:rsid w:val="00A21A01"/>
    <w:rsid w:val="00A223E3"/>
    <w:rsid w:val="00A22818"/>
    <w:rsid w:val="00A23380"/>
    <w:rsid w:val="00A24DFA"/>
    <w:rsid w:val="00A2516B"/>
    <w:rsid w:val="00A26A7C"/>
    <w:rsid w:val="00A26BFF"/>
    <w:rsid w:val="00A26D8D"/>
    <w:rsid w:val="00A26F8E"/>
    <w:rsid w:val="00A270A5"/>
    <w:rsid w:val="00A27885"/>
    <w:rsid w:val="00A30133"/>
    <w:rsid w:val="00A32CBB"/>
    <w:rsid w:val="00A32D18"/>
    <w:rsid w:val="00A33427"/>
    <w:rsid w:val="00A335FC"/>
    <w:rsid w:val="00A343EA"/>
    <w:rsid w:val="00A346A0"/>
    <w:rsid w:val="00A35264"/>
    <w:rsid w:val="00A35D5D"/>
    <w:rsid w:val="00A364C7"/>
    <w:rsid w:val="00A37177"/>
    <w:rsid w:val="00A37494"/>
    <w:rsid w:val="00A37F2A"/>
    <w:rsid w:val="00A4182E"/>
    <w:rsid w:val="00A43FD1"/>
    <w:rsid w:val="00A45215"/>
    <w:rsid w:val="00A45284"/>
    <w:rsid w:val="00A45435"/>
    <w:rsid w:val="00A460F0"/>
    <w:rsid w:val="00A46CCC"/>
    <w:rsid w:val="00A50106"/>
    <w:rsid w:val="00A5075D"/>
    <w:rsid w:val="00A50E48"/>
    <w:rsid w:val="00A51AD7"/>
    <w:rsid w:val="00A51B5A"/>
    <w:rsid w:val="00A522CA"/>
    <w:rsid w:val="00A5273D"/>
    <w:rsid w:val="00A52950"/>
    <w:rsid w:val="00A53CAA"/>
    <w:rsid w:val="00A55173"/>
    <w:rsid w:val="00A56A50"/>
    <w:rsid w:val="00A56B53"/>
    <w:rsid w:val="00A57533"/>
    <w:rsid w:val="00A575D1"/>
    <w:rsid w:val="00A577AB"/>
    <w:rsid w:val="00A60295"/>
    <w:rsid w:val="00A60842"/>
    <w:rsid w:val="00A61066"/>
    <w:rsid w:val="00A61B59"/>
    <w:rsid w:val="00A620D4"/>
    <w:rsid w:val="00A62ED6"/>
    <w:rsid w:val="00A638A8"/>
    <w:rsid w:val="00A6412F"/>
    <w:rsid w:val="00A64342"/>
    <w:rsid w:val="00A64751"/>
    <w:rsid w:val="00A6489F"/>
    <w:rsid w:val="00A648EA"/>
    <w:rsid w:val="00A649CF"/>
    <w:rsid w:val="00A6592E"/>
    <w:rsid w:val="00A65A48"/>
    <w:rsid w:val="00A66656"/>
    <w:rsid w:val="00A6695D"/>
    <w:rsid w:val="00A673AE"/>
    <w:rsid w:val="00A67802"/>
    <w:rsid w:val="00A67C10"/>
    <w:rsid w:val="00A702C0"/>
    <w:rsid w:val="00A7031A"/>
    <w:rsid w:val="00A70AA4"/>
    <w:rsid w:val="00A70AB2"/>
    <w:rsid w:val="00A70D52"/>
    <w:rsid w:val="00A72853"/>
    <w:rsid w:val="00A72B9A"/>
    <w:rsid w:val="00A72EBE"/>
    <w:rsid w:val="00A73183"/>
    <w:rsid w:val="00A73576"/>
    <w:rsid w:val="00A739B1"/>
    <w:rsid w:val="00A73E88"/>
    <w:rsid w:val="00A74BC1"/>
    <w:rsid w:val="00A74E78"/>
    <w:rsid w:val="00A75579"/>
    <w:rsid w:val="00A76807"/>
    <w:rsid w:val="00A7782B"/>
    <w:rsid w:val="00A77856"/>
    <w:rsid w:val="00A77E33"/>
    <w:rsid w:val="00A803C7"/>
    <w:rsid w:val="00A80CF5"/>
    <w:rsid w:val="00A80E52"/>
    <w:rsid w:val="00A82AFD"/>
    <w:rsid w:val="00A82CEA"/>
    <w:rsid w:val="00A834B4"/>
    <w:rsid w:val="00A83834"/>
    <w:rsid w:val="00A84D7C"/>
    <w:rsid w:val="00A86270"/>
    <w:rsid w:val="00A86280"/>
    <w:rsid w:val="00A869C0"/>
    <w:rsid w:val="00A90D63"/>
    <w:rsid w:val="00A91180"/>
    <w:rsid w:val="00A92068"/>
    <w:rsid w:val="00A93782"/>
    <w:rsid w:val="00A93DEB"/>
    <w:rsid w:val="00A94C9F"/>
    <w:rsid w:val="00A95649"/>
    <w:rsid w:val="00A971D8"/>
    <w:rsid w:val="00A9749D"/>
    <w:rsid w:val="00A97BD9"/>
    <w:rsid w:val="00AA1134"/>
    <w:rsid w:val="00AA16F8"/>
    <w:rsid w:val="00AA1B3E"/>
    <w:rsid w:val="00AA3709"/>
    <w:rsid w:val="00AA4062"/>
    <w:rsid w:val="00AA4122"/>
    <w:rsid w:val="00AA4DF0"/>
    <w:rsid w:val="00AA5178"/>
    <w:rsid w:val="00AA5812"/>
    <w:rsid w:val="00AA5F7A"/>
    <w:rsid w:val="00AA6AC0"/>
    <w:rsid w:val="00AA7690"/>
    <w:rsid w:val="00AA7E86"/>
    <w:rsid w:val="00AB00D9"/>
    <w:rsid w:val="00AB037C"/>
    <w:rsid w:val="00AB1024"/>
    <w:rsid w:val="00AB159F"/>
    <w:rsid w:val="00AB1E00"/>
    <w:rsid w:val="00AB255F"/>
    <w:rsid w:val="00AB2F16"/>
    <w:rsid w:val="00AB3575"/>
    <w:rsid w:val="00AB3686"/>
    <w:rsid w:val="00AB3A75"/>
    <w:rsid w:val="00AB4035"/>
    <w:rsid w:val="00AB41E7"/>
    <w:rsid w:val="00AB47CE"/>
    <w:rsid w:val="00AB4836"/>
    <w:rsid w:val="00AB4CD4"/>
    <w:rsid w:val="00AB4F4B"/>
    <w:rsid w:val="00AC0E43"/>
    <w:rsid w:val="00AC2222"/>
    <w:rsid w:val="00AC3435"/>
    <w:rsid w:val="00AC3581"/>
    <w:rsid w:val="00AC3B47"/>
    <w:rsid w:val="00AC3D6E"/>
    <w:rsid w:val="00AC4586"/>
    <w:rsid w:val="00AC59CA"/>
    <w:rsid w:val="00AC62A9"/>
    <w:rsid w:val="00AC6D7E"/>
    <w:rsid w:val="00AD01B8"/>
    <w:rsid w:val="00AD05C1"/>
    <w:rsid w:val="00AD1518"/>
    <w:rsid w:val="00AD2F73"/>
    <w:rsid w:val="00AD3245"/>
    <w:rsid w:val="00AD3675"/>
    <w:rsid w:val="00AD377E"/>
    <w:rsid w:val="00AD37D1"/>
    <w:rsid w:val="00AD39A1"/>
    <w:rsid w:val="00AD3F4A"/>
    <w:rsid w:val="00AD5934"/>
    <w:rsid w:val="00AD618E"/>
    <w:rsid w:val="00AD6F4A"/>
    <w:rsid w:val="00AD730F"/>
    <w:rsid w:val="00AD73B7"/>
    <w:rsid w:val="00AE01C3"/>
    <w:rsid w:val="00AE05BC"/>
    <w:rsid w:val="00AE06A8"/>
    <w:rsid w:val="00AE0EE5"/>
    <w:rsid w:val="00AE1A18"/>
    <w:rsid w:val="00AE1D04"/>
    <w:rsid w:val="00AE2296"/>
    <w:rsid w:val="00AE22D5"/>
    <w:rsid w:val="00AE3108"/>
    <w:rsid w:val="00AE3202"/>
    <w:rsid w:val="00AE4AC8"/>
    <w:rsid w:val="00AE5049"/>
    <w:rsid w:val="00AE5777"/>
    <w:rsid w:val="00AE6429"/>
    <w:rsid w:val="00AE6669"/>
    <w:rsid w:val="00AE7482"/>
    <w:rsid w:val="00AE7C79"/>
    <w:rsid w:val="00AF222A"/>
    <w:rsid w:val="00AF22C9"/>
    <w:rsid w:val="00AF38F6"/>
    <w:rsid w:val="00AF54D9"/>
    <w:rsid w:val="00AF578F"/>
    <w:rsid w:val="00AF6C4F"/>
    <w:rsid w:val="00AF6D3C"/>
    <w:rsid w:val="00AF6EA4"/>
    <w:rsid w:val="00AF7319"/>
    <w:rsid w:val="00B02543"/>
    <w:rsid w:val="00B02AE1"/>
    <w:rsid w:val="00B03A3A"/>
    <w:rsid w:val="00B0410C"/>
    <w:rsid w:val="00B04736"/>
    <w:rsid w:val="00B05B5B"/>
    <w:rsid w:val="00B0656D"/>
    <w:rsid w:val="00B07359"/>
    <w:rsid w:val="00B07940"/>
    <w:rsid w:val="00B11256"/>
    <w:rsid w:val="00B127D0"/>
    <w:rsid w:val="00B13416"/>
    <w:rsid w:val="00B15844"/>
    <w:rsid w:val="00B158BE"/>
    <w:rsid w:val="00B167B7"/>
    <w:rsid w:val="00B206F1"/>
    <w:rsid w:val="00B2218C"/>
    <w:rsid w:val="00B23159"/>
    <w:rsid w:val="00B23616"/>
    <w:rsid w:val="00B24DF7"/>
    <w:rsid w:val="00B258F7"/>
    <w:rsid w:val="00B25B9D"/>
    <w:rsid w:val="00B2633C"/>
    <w:rsid w:val="00B263B3"/>
    <w:rsid w:val="00B264DD"/>
    <w:rsid w:val="00B26962"/>
    <w:rsid w:val="00B27630"/>
    <w:rsid w:val="00B31CDC"/>
    <w:rsid w:val="00B32329"/>
    <w:rsid w:val="00B3244E"/>
    <w:rsid w:val="00B338B9"/>
    <w:rsid w:val="00B346D5"/>
    <w:rsid w:val="00B35B2D"/>
    <w:rsid w:val="00B35E37"/>
    <w:rsid w:val="00B369AA"/>
    <w:rsid w:val="00B374A5"/>
    <w:rsid w:val="00B37581"/>
    <w:rsid w:val="00B4022E"/>
    <w:rsid w:val="00B40A66"/>
    <w:rsid w:val="00B41E52"/>
    <w:rsid w:val="00B41F68"/>
    <w:rsid w:val="00B42CFE"/>
    <w:rsid w:val="00B43CB1"/>
    <w:rsid w:val="00B455D0"/>
    <w:rsid w:val="00B4573D"/>
    <w:rsid w:val="00B45D40"/>
    <w:rsid w:val="00B45E6A"/>
    <w:rsid w:val="00B45F1C"/>
    <w:rsid w:val="00B4628A"/>
    <w:rsid w:val="00B510E7"/>
    <w:rsid w:val="00B517AC"/>
    <w:rsid w:val="00B51CB7"/>
    <w:rsid w:val="00B52028"/>
    <w:rsid w:val="00B52604"/>
    <w:rsid w:val="00B52CA8"/>
    <w:rsid w:val="00B55A6C"/>
    <w:rsid w:val="00B55FE5"/>
    <w:rsid w:val="00B56507"/>
    <w:rsid w:val="00B56595"/>
    <w:rsid w:val="00B603B5"/>
    <w:rsid w:val="00B61BFB"/>
    <w:rsid w:val="00B61EE3"/>
    <w:rsid w:val="00B625D5"/>
    <w:rsid w:val="00B6286E"/>
    <w:rsid w:val="00B63AE4"/>
    <w:rsid w:val="00B63BBE"/>
    <w:rsid w:val="00B63DC3"/>
    <w:rsid w:val="00B64486"/>
    <w:rsid w:val="00B6533E"/>
    <w:rsid w:val="00B653E7"/>
    <w:rsid w:val="00B65798"/>
    <w:rsid w:val="00B65CA6"/>
    <w:rsid w:val="00B663FE"/>
    <w:rsid w:val="00B6712D"/>
    <w:rsid w:val="00B718AC"/>
    <w:rsid w:val="00B72413"/>
    <w:rsid w:val="00B72884"/>
    <w:rsid w:val="00B7406A"/>
    <w:rsid w:val="00B7684C"/>
    <w:rsid w:val="00B77383"/>
    <w:rsid w:val="00B8005A"/>
    <w:rsid w:val="00B80102"/>
    <w:rsid w:val="00B80468"/>
    <w:rsid w:val="00B80631"/>
    <w:rsid w:val="00B80FBB"/>
    <w:rsid w:val="00B8158E"/>
    <w:rsid w:val="00B819A3"/>
    <w:rsid w:val="00B82CD4"/>
    <w:rsid w:val="00B832D2"/>
    <w:rsid w:val="00B83D46"/>
    <w:rsid w:val="00B84DA8"/>
    <w:rsid w:val="00B85180"/>
    <w:rsid w:val="00B852DF"/>
    <w:rsid w:val="00B85D94"/>
    <w:rsid w:val="00B86347"/>
    <w:rsid w:val="00B8652A"/>
    <w:rsid w:val="00B876CB"/>
    <w:rsid w:val="00B878FF"/>
    <w:rsid w:val="00B87CBE"/>
    <w:rsid w:val="00B90841"/>
    <w:rsid w:val="00B90C58"/>
    <w:rsid w:val="00B9262F"/>
    <w:rsid w:val="00B92C66"/>
    <w:rsid w:val="00B92E84"/>
    <w:rsid w:val="00B93BC1"/>
    <w:rsid w:val="00B94D63"/>
    <w:rsid w:val="00B952A7"/>
    <w:rsid w:val="00B96883"/>
    <w:rsid w:val="00B96FE3"/>
    <w:rsid w:val="00B97276"/>
    <w:rsid w:val="00B9786F"/>
    <w:rsid w:val="00BA0146"/>
    <w:rsid w:val="00BA0908"/>
    <w:rsid w:val="00BA1258"/>
    <w:rsid w:val="00BA12F0"/>
    <w:rsid w:val="00BA1BD1"/>
    <w:rsid w:val="00BA2343"/>
    <w:rsid w:val="00BA28E5"/>
    <w:rsid w:val="00BA2E0D"/>
    <w:rsid w:val="00BA402C"/>
    <w:rsid w:val="00BA409E"/>
    <w:rsid w:val="00BA5167"/>
    <w:rsid w:val="00BA612A"/>
    <w:rsid w:val="00BA6914"/>
    <w:rsid w:val="00BA6A5F"/>
    <w:rsid w:val="00BA6A6A"/>
    <w:rsid w:val="00BB30C1"/>
    <w:rsid w:val="00BB41AE"/>
    <w:rsid w:val="00BB4717"/>
    <w:rsid w:val="00BB578E"/>
    <w:rsid w:val="00BB57AF"/>
    <w:rsid w:val="00BB59D9"/>
    <w:rsid w:val="00BB5CD5"/>
    <w:rsid w:val="00BB7E3F"/>
    <w:rsid w:val="00BC0C41"/>
    <w:rsid w:val="00BC2A5A"/>
    <w:rsid w:val="00BC409B"/>
    <w:rsid w:val="00BC47DC"/>
    <w:rsid w:val="00BC57D4"/>
    <w:rsid w:val="00BC6755"/>
    <w:rsid w:val="00BC6DD4"/>
    <w:rsid w:val="00BC7DD0"/>
    <w:rsid w:val="00BC7ED5"/>
    <w:rsid w:val="00BD01C3"/>
    <w:rsid w:val="00BD046E"/>
    <w:rsid w:val="00BD0501"/>
    <w:rsid w:val="00BD0C4B"/>
    <w:rsid w:val="00BD13C9"/>
    <w:rsid w:val="00BD1792"/>
    <w:rsid w:val="00BD1A87"/>
    <w:rsid w:val="00BD1B8A"/>
    <w:rsid w:val="00BD1D7C"/>
    <w:rsid w:val="00BD2E03"/>
    <w:rsid w:val="00BD3D58"/>
    <w:rsid w:val="00BD432B"/>
    <w:rsid w:val="00BD4443"/>
    <w:rsid w:val="00BD45ED"/>
    <w:rsid w:val="00BD58AC"/>
    <w:rsid w:val="00BD58EB"/>
    <w:rsid w:val="00BD619D"/>
    <w:rsid w:val="00BD62AA"/>
    <w:rsid w:val="00BD63A4"/>
    <w:rsid w:val="00BD705F"/>
    <w:rsid w:val="00BE015B"/>
    <w:rsid w:val="00BE2291"/>
    <w:rsid w:val="00BE2BCB"/>
    <w:rsid w:val="00BE43FF"/>
    <w:rsid w:val="00BE5D7C"/>
    <w:rsid w:val="00BE61AB"/>
    <w:rsid w:val="00BE67CC"/>
    <w:rsid w:val="00BF048C"/>
    <w:rsid w:val="00BF06AC"/>
    <w:rsid w:val="00BF07A5"/>
    <w:rsid w:val="00BF0C2E"/>
    <w:rsid w:val="00BF0F91"/>
    <w:rsid w:val="00BF1080"/>
    <w:rsid w:val="00BF115F"/>
    <w:rsid w:val="00BF207F"/>
    <w:rsid w:val="00BF2C93"/>
    <w:rsid w:val="00BF2E1B"/>
    <w:rsid w:val="00BF377E"/>
    <w:rsid w:val="00BF3A99"/>
    <w:rsid w:val="00BF3AF9"/>
    <w:rsid w:val="00BF4DE3"/>
    <w:rsid w:val="00BF5B69"/>
    <w:rsid w:val="00C00C05"/>
    <w:rsid w:val="00C00C78"/>
    <w:rsid w:val="00C011D5"/>
    <w:rsid w:val="00C020D4"/>
    <w:rsid w:val="00C03001"/>
    <w:rsid w:val="00C04010"/>
    <w:rsid w:val="00C04C3A"/>
    <w:rsid w:val="00C05B29"/>
    <w:rsid w:val="00C05D3B"/>
    <w:rsid w:val="00C061B9"/>
    <w:rsid w:val="00C06403"/>
    <w:rsid w:val="00C06AF5"/>
    <w:rsid w:val="00C10383"/>
    <w:rsid w:val="00C1059E"/>
    <w:rsid w:val="00C10C9E"/>
    <w:rsid w:val="00C1290D"/>
    <w:rsid w:val="00C12D95"/>
    <w:rsid w:val="00C13065"/>
    <w:rsid w:val="00C13595"/>
    <w:rsid w:val="00C13BB8"/>
    <w:rsid w:val="00C165EB"/>
    <w:rsid w:val="00C16686"/>
    <w:rsid w:val="00C16850"/>
    <w:rsid w:val="00C16A05"/>
    <w:rsid w:val="00C16F12"/>
    <w:rsid w:val="00C20225"/>
    <w:rsid w:val="00C22752"/>
    <w:rsid w:val="00C229E9"/>
    <w:rsid w:val="00C23202"/>
    <w:rsid w:val="00C23983"/>
    <w:rsid w:val="00C23C3D"/>
    <w:rsid w:val="00C25D23"/>
    <w:rsid w:val="00C25F3E"/>
    <w:rsid w:val="00C27CFC"/>
    <w:rsid w:val="00C305C1"/>
    <w:rsid w:val="00C307E7"/>
    <w:rsid w:val="00C31666"/>
    <w:rsid w:val="00C31E7A"/>
    <w:rsid w:val="00C33138"/>
    <w:rsid w:val="00C337F4"/>
    <w:rsid w:val="00C33C69"/>
    <w:rsid w:val="00C347CE"/>
    <w:rsid w:val="00C36297"/>
    <w:rsid w:val="00C364AF"/>
    <w:rsid w:val="00C37826"/>
    <w:rsid w:val="00C37A41"/>
    <w:rsid w:val="00C37CC0"/>
    <w:rsid w:val="00C41153"/>
    <w:rsid w:val="00C412AF"/>
    <w:rsid w:val="00C41E5D"/>
    <w:rsid w:val="00C42AA6"/>
    <w:rsid w:val="00C42BA2"/>
    <w:rsid w:val="00C4313D"/>
    <w:rsid w:val="00C4360C"/>
    <w:rsid w:val="00C43E31"/>
    <w:rsid w:val="00C444C8"/>
    <w:rsid w:val="00C445F2"/>
    <w:rsid w:val="00C4561A"/>
    <w:rsid w:val="00C4608A"/>
    <w:rsid w:val="00C469C6"/>
    <w:rsid w:val="00C46D40"/>
    <w:rsid w:val="00C47FCA"/>
    <w:rsid w:val="00C50974"/>
    <w:rsid w:val="00C50E41"/>
    <w:rsid w:val="00C51048"/>
    <w:rsid w:val="00C51222"/>
    <w:rsid w:val="00C5174B"/>
    <w:rsid w:val="00C52515"/>
    <w:rsid w:val="00C533C0"/>
    <w:rsid w:val="00C53501"/>
    <w:rsid w:val="00C536BE"/>
    <w:rsid w:val="00C5372A"/>
    <w:rsid w:val="00C5438E"/>
    <w:rsid w:val="00C5519B"/>
    <w:rsid w:val="00C55D53"/>
    <w:rsid w:val="00C5738E"/>
    <w:rsid w:val="00C57509"/>
    <w:rsid w:val="00C608A0"/>
    <w:rsid w:val="00C61610"/>
    <w:rsid w:val="00C616A3"/>
    <w:rsid w:val="00C616D7"/>
    <w:rsid w:val="00C61BB7"/>
    <w:rsid w:val="00C62B6B"/>
    <w:rsid w:val="00C62DAD"/>
    <w:rsid w:val="00C639C8"/>
    <w:rsid w:val="00C63EB0"/>
    <w:rsid w:val="00C64272"/>
    <w:rsid w:val="00C64525"/>
    <w:rsid w:val="00C661E7"/>
    <w:rsid w:val="00C66E9B"/>
    <w:rsid w:val="00C67143"/>
    <w:rsid w:val="00C677ED"/>
    <w:rsid w:val="00C6782A"/>
    <w:rsid w:val="00C67D28"/>
    <w:rsid w:val="00C70A07"/>
    <w:rsid w:val="00C718EE"/>
    <w:rsid w:val="00C73265"/>
    <w:rsid w:val="00C74328"/>
    <w:rsid w:val="00C748B9"/>
    <w:rsid w:val="00C75C8D"/>
    <w:rsid w:val="00C7642B"/>
    <w:rsid w:val="00C768F1"/>
    <w:rsid w:val="00C80219"/>
    <w:rsid w:val="00C807D9"/>
    <w:rsid w:val="00C812AE"/>
    <w:rsid w:val="00C81A4D"/>
    <w:rsid w:val="00C81A9D"/>
    <w:rsid w:val="00C8240B"/>
    <w:rsid w:val="00C824D5"/>
    <w:rsid w:val="00C8280B"/>
    <w:rsid w:val="00C84A2B"/>
    <w:rsid w:val="00C852D4"/>
    <w:rsid w:val="00C85F7B"/>
    <w:rsid w:val="00C86523"/>
    <w:rsid w:val="00C86E62"/>
    <w:rsid w:val="00C86ED7"/>
    <w:rsid w:val="00C87E4B"/>
    <w:rsid w:val="00C90922"/>
    <w:rsid w:val="00C911D0"/>
    <w:rsid w:val="00C91589"/>
    <w:rsid w:val="00C9213B"/>
    <w:rsid w:val="00C929E0"/>
    <w:rsid w:val="00C92C44"/>
    <w:rsid w:val="00C933FA"/>
    <w:rsid w:val="00C93D91"/>
    <w:rsid w:val="00C94D88"/>
    <w:rsid w:val="00C9574E"/>
    <w:rsid w:val="00C9696B"/>
    <w:rsid w:val="00C96FDB"/>
    <w:rsid w:val="00C97F3C"/>
    <w:rsid w:val="00CA0559"/>
    <w:rsid w:val="00CA15A7"/>
    <w:rsid w:val="00CA1C64"/>
    <w:rsid w:val="00CA1CF3"/>
    <w:rsid w:val="00CA2647"/>
    <w:rsid w:val="00CA3109"/>
    <w:rsid w:val="00CA3DCF"/>
    <w:rsid w:val="00CA42CB"/>
    <w:rsid w:val="00CA46BF"/>
    <w:rsid w:val="00CA4847"/>
    <w:rsid w:val="00CA57FC"/>
    <w:rsid w:val="00CA6F69"/>
    <w:rsid w:val="00CB12BD"/>
    <w:rsid w:val="00CB1C6F"/>
    <w:rsid w:val="00CB1F9E"/>
    <w:rsid w:val="00CB2136"/>
    <w:rsid w:val="00CB24DB"/>
    <w:rsid w:val="00CB2A59"/>
    <w:rsid w:val="00CB3343"/>
    <w:rsid w:val="00CB344F"/>
    <w:rsid w:val="00CB3625"/>
    <w:rsid w:val="00CB369A"/>
    <w:rsid w:val="00CB3821"/>
    <w:rsid w:val="00CB3C4C"/>
    <w:rsid w:val="00CB4755"/>
    <w:rsid w:val="00CB47C2"/>
    <w:rsid w:val="00CB4928"/>
    <w:rsid w:val="00CB4A2F"/>
    <w:rsid w:val="00CB62F3"/>
    <w:rsid w:val="00CB7485"/>
    <w:rsid w:val="00CC055D"/>
    <w:rsid w:val="00CC0BDD"/>
    <w:rsid w:val="00CC30FD"/>
    <w:rsid w:val="00CC36BC"/>
    <w:rsid w:val="00CC3853"/>
    <w:rsid w:val="00CC569B"/>
    <w:rsid w:val="00CC64EC"/>
    <w:rsid w:val="00CC7B32"/>
    <w:rsid w:val="00CC7C34"/>
    <w:rsid w:val="00CD07C8"/>
    <w:rsid w:val="00CD0C94"/>
    <w:rsid w:val="00CD1425"/>
    <w:rsid w:val="00CD151B"/>
    <w:rsid w:val="00CD250F"/>
    <w:rsid w:val="00CD3364"/>
    <w:rsid w:val="00CD42B4"/>
    <w:rsid w:val="00CD4CA3"/>
    <w:rsid w:val="00CD5099"/>
    <w:rsid w:val="00CD6AF1"/>
    <w:rsid w:val="00CD6D1B"/>
    <w:rsid w:val="00CD6D66"/>
    <w:rsid w:val="00CD701D"/>
    <w:rsid w:val="00CE00E6"/>
    <w:rsid w:val="00CE11EB"/>
    <w:rsid w:val="00CE2641"/>
    <w:rsid w:val="00CE2C1F"/>
    <w:rsid w:val="00CE3641"/>
    <w:rsid w:val="00CE3902"/>
    <w:rsid w:val="00CE4BAF"/>
    <w:rsid w:val="00CE4DF7"/>
    <w:rsid w:val="00CE5986"/>
    <w:rsid w:val="00CE5A18"/>
    <w:rsid w:val="00CE6637"/>
    <w:rsid w:val="00CE76BA"/>
    <w:rsid w:val="00CF039E"/>
    <w:rsid w:val="00CF0A79"/>
    <w:rsid w:val="00CF0D21"/>
    <w:rsid w:val="00CF0F8D"/>
    <w:rsid w:val="00CF0FB3"/>
    <w:rsid w:val="00CF10D0"/>
    <w:rsid w:val="00CF3E34"/>
    <w:rsid w:val="00CF5219"/>
    <w:rsid w:val="00CF5FF4"/>
    <w:rsid w:val="00CF63EF"/>
    <w:rsid w:val="00CF6949"/>
    <w:rsid w:val="00CF6DAA"/>
    <w:rsid w:val="00CF6E3B"/>
    <w:rsid w:val="00CF77C7"/>
    <w:rsid w:val="00CF7FFE"/>
    <w:rsid w:val="00D00023"/>
    <w:rsid w:val="00D01A88"/>
    <w:rsid w:val="00D02975"/>
    <w:rsid w:val="00D0342E"/>
    <w:rsid w:val="00D039B8"/>
    <w:rsid w:val="00D03D8A"/>
    <w:rsid w:val="00D04B8E"/>
    <w:rsid w:val="00D04EDC"/>
    <w:rsid w:val="00D053D8"/>
    <w:rsid w:val="00D05784"/>
    <w:rsid w:val="00D05F87"/>
    <w:rsid w:val="00D06CD6"/>
    <w:rsid w:val="00D06FBE"/>
    <w:rsid w:val="00D073F7"/>
    <w:rsid w:val="00D1150E"/>
    <w:rsid w:val="00D11983"/>
    <w:rsid w:val="00D12110"/>
    <w:rsid w:val="00D121C3"/>
    <w:rsid w:val="00D12F79"/>
    <w:rsid w:val="00D13078"/>
    <w:rsid w:val="00D159BF"/>
    <w:rsid w:val="00D16445"/>
    <w:rsid w:val="00D16723"/>
    <w:rsid w:val="00D16D8F"/>
    <w:rsid w:val="00D16FA3"/>
    <w:rsid w:val="00D17194"/>
    <w:rsid w:val="00D17C1F"/>
    <w:rsid w:val="00D17D9D"/>
    <w:rsid w:val="00D20FFC"/>
    <w:rsid w:val="00D2125C"/>
    <w:rsid w:val="00D21B37"/>
    <w:rsid w:val="00D22123"/>
    <w:rsid w:val="00D22745"/>
    <w:rsid w:val="00D22D8D"/>
    <w:rsid w:val="00D23E97"/>
    <w:rsid w:val="00D245E8"/>
    <w:rsid w:val="00D2489C"/>
    <w:rsid w:val="00D25042"/>
    <w:rsid w:val="00D25D50"/>
    <w:rsid w:val="00D26D13"/>
    <w:rsid w:val="00D2730E"/>
    <w:rsid w:val="00D304C7"/>
    <w:rsid w:val="00D310B3"/>
    <w:rsid w:val="00D312E2"/>
    <w:rsid w:val="00D31B1F"/>
    <w:rsid w:val="00D3257A"/>
    <w:rsid w:val="00D343E4"/>
    <w:rsid w:val="00D36069"/>
    <w:rsid w:val="00D37375"/>
    <w:rsid w:val="00D376F1"/>
    <w:rsid w:val="00D3796E"/>
    <w:rsid w:val="00D37C5E"/>
    <w:rsid w:val="00D37DBE"/>
    <w:rsid w:val="00D4115C"/>
    <w:rsid w:val="00D41315"/>
    <w:rsid w:val="00D415AD"/>
    <w:rsid w:val="00D4161E"/>
    <w:rsid w:val="00D42040"/>
    <w:rsid w:val="00D429B8"/>
    <w:rsid w:val="00D42D3A"/>
    <w:rsid w:val="00D43339"/>
    <w:rsid w:val="00D4363E"/>
    <w:rsid w:val="00D437B8"/>
    <w:rsid w:val="00D45595"/>
    <w:rsid w:val="00D46516"/>
    <w:rsid w:val="00D46922"/>
    <w:rsid w:val="00D4704B"/>
    <w:rsid w:val="00D4720D"/>
    <w:rsid w:val="00D47C90"/>
    <w:rsid w:val="00D5027E"/>
    <w:rsid w:val="00D5066E"/>
    <w:rsid w:val="00D519DC"/>
    <w:rsid w:val="00D51A27"/>
    <w:rsid w:val="00D53AB2"/>
    <w:rsid w:val="00D54757"/>
    <w:rsid w:val="00D55C25"/>
    <w:rsid w:val="00D561E8"/>
    <w:rsid w:val="00D564F2"/>
    <w:rsid w:val="00D56978"/>
    <w:rsid w:val="00D56A8C"/>
    <w:rsid w:val="00D56BD3"/>
    <w:rsid w:val="00D608F2"/>
    <w:rsid w:val="00D60DFA"/>
    <w:rsid w:val="00D60E3F"/>
    <w:rsid w:val="00D61932"/>
    <w:rsid w:val="00D62C72"/>
    <w:rsid w:val="00D638F2"/>
    <w:rsid w:val="00D65A55"/>
    <w:rsid w:val="00D6640D"/>
    <w:rsid w:val="00D67F40"/>
    <w:rsid w:val="00D7034A"/>
    <w:rsid w:val="00D7083E"/>
    <w:rsid w:val="00D70886"/>
    <w:rsid w:val="00D7133B"/>
    <w:rsid w:val="00D726C6"/>
    <w:rsid w:val="00D736EA"/>
    <w:rsid w:val="00D74039"/>
    <w:rsid w:val="00D740D2"/>
    <w:rsid w:val="00D74A12"/>
    <w:rsid w:val="00D77074"/>
    <w:rsid w:val="00D77426"/>
    <w:rsid w:val="00D80A13"/>
    <w:rsid w:val="00D81000"/>
    <w:rsid w:val="00D81222"/>
    <w:rsid w:val="00D81A83"/>
    <w:rsid w:val="00D83963"/>
    <w:rsid w:val="00D83984"/>
    <w:rsid w:val="00D85098"/>
    <w:rsid w:val="00D85EE5"/>
    <w:rsid w:val="00D86918"/>
    <w:rsid w:val="00D86E96"/>
    <w:rsid w:val="00D870CC"/>
    <w:rsid w:val="00D879BE"/>
    <w:rsid w:val="00D87CA5"/>
    <w:rsid w:val="00D903DD"/>
    <w:rsid w:val="00D904D3"/>
    <w:rsid w:val="00D908BB"/>
    <w:rsid w:val="00D90C62"/>
    <w:rsid w:val="00D9177B"/>
    <w:rsid w:val="00D921C5"/>
    <w:rsid w:val="00D92A91"/>
    <w:rsid w:val="00D92CC6"/>
    <w:rsid w:val="00D9466A"/>
    <w:rsid w:val="00D94E8B"/>
    <w:rsid w:val="00D95DB2"/>
    <w:rsid w:val="00D964D4"/>
    <w:rsid w:val="00D967B0"/>
    <w:rsid w:val="00D967DC"/>
    <w:rsid w:val="00D968E5"/>
    <w:rsid w:val="00D96E9A"/>
    <w:rsid w:val="00D9737A"/>
    <w:rsid w:val="00D97F2F"/>
    <w:rsid w:val="00DA0E19"/>
    <w:rsid w:val="00DA2813"/>
    <w:rsid w:val="00DA2EB4"/>
    <w:rsid w:val="00DA33B0"/>
    <w:rsid w:val="00DA3BF4"/>
    <w:rsid w:val="00DA4504"/>
    <w:rsid w:val="00DA51D0"/>
    <w:rsid w:val="00DA533B"/>
    <w:rsid w:val="00DA54D3"/>
    <w:rsid w:val="00DA6474"/>
    <w:rsid w:val="00DA6BD1"/>
    <w:rsid w:val="00DA6D3B"/>
    <w:rsid w:val="00DA7797"/>
    <w:rsid w:val="00DB0BD2"/>
    <w:rsid w:val="00DB1067"/>
    <w:rsid w:val="00DB1B2C"/>
    <w:rsid w:val="00DB3114"/>
    <w:rsid w:val="00DB3523"/>
    <w:rsid w:val="00DB4027"/>
    <w:rsid w:val="00DB6421"/>
    <w:rsid w:val="00DB724D"/>
    <w:rsid w:val="00DB7839"/>
    <w:rsid w:val="00DB79BB"/>
    <w:rsid w:val="00DC03AF"/>
    <w:rsid w:val="00DC1CD8"/>
    <w:rsid w:val="00DC3A62"/>
    <w:rsid w:val="00DC3AF3"/>
    <w:rsid w:val="00DC44A6"/>
    <w:rsid w:val="00DC4F63"/>
    <w:rsid w:val="00DC4FF8"/>
    <w:rsid w:val="00DC7CDF"/>
    <w:rsid w:val="00DD023E"/>
    <w:rsid w:val="00DD0BD4"/>
    <w:rsid w:val="00DD0DE7"/>
    <w:rsid w:val="00DD1008"/>
    <w:rsid w:val="00DD190B"/>
    <w:rsid w:val="00DD2462"/>
    <w:rsid w:val="00DD2907"/>
    <w:rsid w:val="00DD333F"/>
    <w:rsid w:val="00DD364C"/>
    <w:rsid w:val="00DD3A49"/>
    <w:rsid w:val="00DD6468"/>
    <w:rsid w:val="00DE0365"/>
    <w:rsid w:val="00DE03A6"/>
    <w:rsid w:val="00DE0E28"/>
    <w:rsid w:val="00DE17CE"/>
    <w:rsid w:val="00DE2C8E"/>
    <w:rsid w:val="00DE433C"/>
    <w:rsid w:val="00DE4451"/>
    <w:rsid w:val="00DE4A0B"/>
    <w:rsid w:val="00DE5CB0"/>
    <w:rsid w:val="00DE624E"/>
    <w:rsid w:val="00DE62D7"/>
    <w:rsid w:val="00DE702B"/>
    <w:rsid w:val="00DF0982"/>
    <w:rsid w:val="00DF09F5"/>
    <w:rsid w:val="00DF0F96"/>
    <w:rsid w:val="00DF1FD2"/>
    <w:rsid w:val="00DF2166"/>
    <w:rsid w:val="00DF2C11"/>
    <w:rsid w:val="00DF3176"/>
    <w:rsid w:val="00DF3902"/>
    <w:rsid w:val="00DF5B7D"/>
    <w:rsid w:val="00DF5BAB"/>
    <w:rsid w:val="00DF6993"/>
    <w:rsid w:val="00DF7233"/>
    <w:rsid w:val="00DF7A2A"/>
    <w:rsid w:val="00DF7B6D"/>
    <w:rsid w:val="00E02432"/>
    <w:rsid w:val="00E02ECC"/>
    <w:rsid w:val="00E032B3"/>
    <w:rsid w:val="00E03932"/>
    <w:rsid w:val="00E03EEB"/>
    <w:rsid w:val="00E03F64"/>
    <w:rsid w:val="00E045B2"/>
    <w:rsid w:val="00E045D1"/>
    <w:rsid w:val="00E06000"/>
    <w:rsid w:val="00E062EF"/>
    <w:rsid w:val="00E06CA1"/>
    <w:rsid w:val="00E07123"/>
    <w:rsid w:val="00E07C9E"/>
    <w:rsid w:val="00E10776"/>
    <w:rsid w:val="00E117BA"/>
    <w:rsid w:val="00E11B6E"/>
    <w:rsid w:val="00E1320C"/>
    <w:rsid w:val="00E13CEE"/>
    <w:rsid w:val="00E14100"/>
    <w:rsid w:val="00E1477B"/>
    <w:rsid w:val="00E152B1"/>
    <w:rsid w:val="00E15A98"/>
    <w:rsid w:val="00E17631"/>
    <w:rsid w:val="00E17974"/>
    <w:rsid w:val="00E20049"/>
    <w:rsid w:val="00E20669"/>
    <w:rsid w:val="00E20EF5"/>
    <w:rsid w:val="00E21727"/>
    <w:rsid w:val="00E22670"/>
    <w:rsid w:val="00E22BA7"/>
    <w:rsid w:val="00E240E8"/>
    <w:rsid w:val="00E269E7"/>
    <w:rsid w:val="00E27488"/>
    <w:rsid w:val="00E27578"/>
    <w:rsid w:val="00E27610"/>
    <w:rsid w:val="00E27D4C"/>
    <w:rsid w:val="00E27FAE"/>
    <w:rsid w:val="00E31F71"/>
    <w:rsid w:val="00E32688"/>
    <w:rsid w:val="00E34AEF"/>
    <w:rsid w:val="00E36194"/>
    <w:rsid w:val="00E4064B"/>
    <w:rsid w:val="00E40948"/>
    <w:rsid w:val="00E4112C"/>
    <w:rsid w:val="00E415D4"/>
    <w:rsid w:val="00E42151"/>
    <w:rsid w:val="00E426DB"/>
    <w:rsid w:val="00E43DC5"/>
    <w:rsid w:val="00E453F4"/>
    <w:rsid w:val="00E4541F"/>
    <w:rsid w:val="00E47115"/>
    <w:rsid w:val="00E472C7"/>
    <w:rsid w:val="00E47D88"/>
    <w:rsid w:val="00E5047B"/>
    <w:rsid w:val="00E5127B"/>
    <w:rsid w:val="00E54AA7"/>
    <w:rsid w:val="00E5525E"/>
    <w:rsid w:val="00E554E9"/>
    <w:rsid w:val="00E556E8"/>
    <w:rsid w:val="00E55A99"/>
    <w:rsid w:val="00E56300"/>
    <w:rsid w:val="00E577BC"/>
    <w:rsid w:val="00E60825"/>
    <w:rsid w:val="00E61D00"/>
    <w:rsid w:val="00E61DD9"/>
    <w:rsid w:val="00E62179"/>
    <w:rsid w:val="00E62235"/>
    <w:rsid w:val="00E63535"/>
    <w:rsid w:val="00E6429D"/>
    <w:rsid w:val="00E65A2C"/>
    <w:rsid w:val="00E65D15"/>
    <w:rsid w:val="00E665C8"/>
    <w:rsid w:val="00E672F5"/>
    <w:rsid w:val="00E679B2"/>
    <w:rsid w:val="00E67E2A"/>
    <w:rsid w:val="00E702B9"/>
    <w:rsid w:val="00E70FA9"/>
    <w:rsid w:val="00E7165A"/>
    <w:rsid w:val="00E71A79"/>
    <w:rsid w:val="00E72022"/>
    <w:rsid w:val="00E73AEA"/>
    <w:rsid w:val="00E7435A"/>
    <w:rsid w:val="00E75367"/>
    <w:rsid w:val="00E76564"/>
    <w:rsid w:val="00E767C3"/>
    <w:rsid w:val="00E772FD"/>
    <w:rsid w:val="00E777A1"/>
    <w:rsid w:val="00E80CBB"/>
    <w:rsid w:val="00E81A71"/>
    <w:rsid w:val="00E81C80"/>
    <w:rsid w:val="00E82B5A"/>
    <w:rsid w:val="00E83166"/>
    <w:rsid w:val="00E83969"/>
    <w:rsid w:val="00E83A7D"/>
    <w:rsid w:val="00E8471B"/>
    <w:rsid w:val="00E84BE3"/>
    <w:rsid w:val="00E84E4F"/>
    <w:rsid w:val="00E85FA4"/>
    <w:rsid w:val="00E86DDE"/>
    <w:rsid w:val="00E87144"/>
    <w:rsid w:val="00E874DC"/>
    <w:rsid w:val="00E879B9"/>
    <w:rsid w:val="00E87AC9"/>
    <w:rsid w:val="00E912D1"/>
    <w:rsid w:val="00E9147F"/>
    <w:rsid w:val="00E91742"/>
    <w:rsid w:val="00E91889"/>
    <w:rsid w:val="00E9192C"/>
    <w:rsid w:val="00E91C89"/>
    <w:rsid w:val="00E922CE"/>
    <w:rsid w:val="00E928FE"/>
    <w:rsid w:val="00E92C14"/>
    <w:rsid w:val="00E931BB"/>
    <w:rsid w:val="00E93745"/>
    <w:rsid w:val="00E93D89"/>
    <w:rsid w:val="00E944EC"/>
    <w:rsid w:val="00E953F8"/>
    <w:rsid w:val="00E95EE4"/>
    <w:rsid w:val="00E95F77"/>
    <w:rsid w:val="00E966C2"/>
    <w:rsid w:val="00E96C3F"/>
    <w:rsid w:val="00E97621"/>
    <w:rsid w:val="00EA10A7"/>
    <w:rsid w:val="00EA1186"/>
    <w:rsid w:val="00EA178F"/>
    <w:rsid w:val="00EA22E2"/>
    <w:rsid w:val="00EA320A"/>
    <w:rsid w:val="00EA33DA"/>
    <w:rsid w:val="00EA3E08"/>
    <w:rsid w:val="00EA403D"/>
    <w:rsid w:val="00EA43FE"/>
    <w:rsid w:val="00EA5D9C"/>
    <w:rsid w:val="00EA6706"/>
    <w:rsid w:val="00EA7098"/>
    <w:rsid w:val="00EA7F4F"/>
    <w:rsid w:val="00EB0779"/>
    <w:rsid w:val="00EB27DB"/>
    <w:rsid w:val="00EB31E6"/>
    <w:rsid w:val="00EB4C99"/>
    <w:rsid w:val="00EB505D"/>
    <w:rsid w:val="00EB5A71"/>
    <w:rsid w:val="00EB5C61"/>
    <w:rsid w:val="00EB66C7"/>
    <w:rsid w:val="00EB691D"/>
    <w:rsid w:val="00EB69CA"/>
    <w:rsid w:val="00EB6FA1"/>
    <w:rsid w:val="00EC136F"/>
    <w:rsid w:val="00EC215C"/>
    <w:rsid w:val="00EC2AEE"/>
    <w:rsid w:val="00EC3C5C"/>
    <w:rsid w:val="00EC4629"/>
    <w:rsid w:val="00EC48BE"/>
    <w:rsid w:val="00EC4BB9"/>
    <w:rsid w:val="00EC4C50"/>
    <w:rsid w:val="00EC4C81"/>
    <w:rsid w:val="00EC4E8D"/>
    <w:rsid w:val="00EC5069"/>
    <w:rsid w:val="00EC6978"/>
    <w:rsid w:val="00EC7060"/>
    <w:rsid w:val="00EC7537"/>
    <w:rsid w:val="00EC7E31"/>
    <w:rsid w:val="00ED0F02"/>
    <w:rsid w:val="00ED29E9"/>
    <w:rsid w:val="00ED397A"/>
    <w:rsid w:val="00ED403D"/>
    <w:rsid w:val="00ED45A0"/>
    <w:rsid w:val="00ED46E7"/>
    <w:rsid w:val="00ED4867"/>
    <w:rsid w:val="00ED5B80"/>
    <w:rsid w:val="00ED5E48"/>
    <w:rsid w:val="00ED756C"/>
    <w:rsid w:val="00ED75BD"/>
    <w:rsid w:val="00ED7642"/>
    <w:rsid w:val="00ED7796"/>
    <w:rsid w:val="00ED782F"/>
    <w:rsid w:val="00ED7984"/>
    <w:rsid w:val="00EE00C2"/>
    <w:rsid w:val="00EE03ED"/>
    <w:rsid w:val="00EE0525"/>
    <w:rsid w:val="00EE0A0B"/>
    <w:rsid w:val="00EE136F"/>
    <w:rsid w:val="00EE156E"/>
    <w:rsid w:val="00EE1D5C"/>
    <w:rsid w:val="00EE234F"/>
    <w:rsid w:val="00EE2440"/>
    <w:rsid w:val="00EE2D42"/>
    <w:rsid w:val="00EE3BC5"/>
    <w:rsid w:val="00EE3DE2"/>
    <w:rsid w:val="00EE594B"/>
    <w:rsid w:val="00EE71FC"/>
    <w:rsid w:val="00EE7B6D"/>
    <w:rsid w:val="00EF0419"/>
    <w:rsid w:val="00EF0EB7"/>
    <w:rsid w:val="00EF1578"/>
    <w:rsid w:val="00EF17BC"/>
    <w:rsid w:val="00EF1AAE"/>
    <w:rsid w:val="00EF2CD8"/>
    <w:rsid w:val="00EF380C"/>
    <w:rsid w:val="00EF3DF5"/>
    <w:rsid w:val="00EF40CE"/>
    <w:rsid w:val="00EF48BD"/>
    <w:rsid w:val="00EF4929"/>
    <w:rsid w:val="00EF6162"/>
    <w:rsid w:val="00EF712C"/>
    <w:rsid w:val="00EF78A5"/>
    <w:rsid w:val="00EF7E4B"/>
    <w:rsid w:val="00F00AE6"/>
    <w:rsid w:val="00F00BF5"/>
    <w:rsid w:val="00F00CCE"/>
    <w:rsid w:val="00F01D0F"/>
    <w:rsid w:val="00F021B8"/>
    <w:rsid w:val="00F02BAB"/>
    <w:rsid w:val="00F02CC3"/>
    <w:rsid w:val="00F0327B"/>
    <w:rsid w:val="00F032AF"/>
    <w:rsid w:val="00F04046"/>
    <w:rsid w:val="00F045FB"/>
    <w:rsid w:val="00F04ACA"/>
    <w:rsid w:val="00F04C09"/>
    <w:rsid w:val="00F04CB1"/>
    <w:rsid w:val="00F06073"/>
    <w:rsid w:val="00F060C7"/>
    <w:rsid w:val="00F075A4"/>
    <w:rsid w:val="00F10A93"/>
    <w:rsid w:val="00F10DC4"/>
    <w:rsid w:val="00F113FA"/>
    <w:rsid w:val="00F11516"/>
    <w:rsid w:val="00F11A2E"/>
    <w:rsid w:val="00F11CAE"/>
    <w:rsid w:val="00F1201A"/>
    <w:rsid w:val="00F12B13"/>
    <w:rsid w:val="00F140D6"/>
    <w:rsid w:val="00F14315"/>
    <w:rsid w:val="00F14F39"/>
    <w:rsid w:val="00F16F16"/>
    <w:rsid w:val="00F170FE"/>
    <w:rsid w:val="00F17C08"/>
    <w:rsid w:val="00F20BF4"/>
    <w:rsid w:val="00F21C3D"/>
    <w:rsid w:val="00F21E9C"/>
    <w:rsid w:val="00F248EF"/>
    <w:rsid w:val="00F2542B"/>
    <w:rsid w:val="00F25C7E"/>
    <w:rsid w:val="00F27BB2"/>
    <w:rsid w:val="00F331B5"/>
    <w:rsid w:val="00F33C10"/>
    <w:rsid w:val="00F353F7"/>
    <w:rsid w:val="00F369DF"/>
    <w:rsid w:val="00F36DCB"/>
    <w:rsid w:val="00F37547"/>
    <w:rsid w:val="00F37FEC"/>
    <w:rsid w:val="00F4052E"/>
    <w:rsid w:val="00F408A1"/>
    <w:rsid w:val="00F40B17"/>
    <w:rsid w:val="00F41BBA"/>
    <w:rsid w:val="00F4344B"/>
    <w:rsid w:val="00F43707"/>
    <w:rsid w:val="00F437E2"/>
    <w:rsid w:val="00F43AA9"/>
    <w:rsid w:val="00F44416"/>
    <w:rsid w:val="00F4498C"/>
    <w:rsid w:val="00F44AD8"/>
    <w:rsid w:val="00F44B3C"/>
    <w:rsid w:val="00F45AC5"/>
    <w:rsid w:val="00F45C67"/>
    <w:rsid w:val="00F460A7"/>
    <w:rsid w:val="00F46803"/>
    <w:rsid w:val="00F46BAE"/>
    <w:rsid w:val="00F47442"/>
    <w:rsid w:val="00F475C2"/>
    <w:rsid w:val="00F479BB"/>
    <w:rsid w:val="00F52EBB"/>
    <w:rsid w:val="00F53381"/>
    <w:rsid w:val="00F5365E"/>
    <w:rsid w:val="00F542AE"/>
    <w:rsid w:val="00F549EB"/>
    <w:rsid w:val="00F55698"/>
    <w:rsid w:val="00F563B7"/>
    <w:rsid w:val="00F566E4"/>
    <w:rsid w:val="00F56B62"/>
    <w:rsid w:val="00F609BE"/>
    <w:rsid w:val="00F60ED1"/>
    <w:rsid w:val="00F610CC"/>
    <w:rsid w:val="00F6161B"/>
    <w:rsid w:val="00F61756"/>
    <w:rsid w:val="00F619B1"/>
    <w:rsid w:val="00F61FE9"/>
    <w:rsid w:val="00F62065"/>
    <w:rsid w:val="00F62207"/>
    <w:rsid w:val="00F624A1"/>
    <w:rsid w:val="00F6265F"/>
    <w:rsid w:val="00F633E0"/>
    <w:rsid w:val="00F6346D"/>
    <w:rsid w:val="00F63856"/>
    <w:rsid w:val="00F63EF5"/>
    <w:rsid w:val="00F6618E"/>
    <w:rsid w:val="00F7000B"/>
    <w:rsid w:val="00F70CB4"/>
    <w:rsid w:val="00F71506"/>
    <w:rsid w:val="00F71C59"/>
    <w:rsid w:val="00F7218C"/>
    <w:rsid w:val="00F72CD5"/>
    <w:rsid w:val="00F73E7B"/>
    <w:rsid w:val="00F748BC"/>
    <w:rsid w:val="00F749A7"/>
    <w:rsid w:val="00F753FF"/>
    <w:rsid w:val="00F758E5"/>
    <w:rsid w:val="00F7613D"/>
    <w:rsid w:val="00F76393"/>
    <w:rsid w:val="00F76D0B"/>
    <w:rsid w:val="00F77100"/>
    <w:rsid w:val="00F77406"/>
    <w:rsid w:val="00F80032"/>
    <w:rsid w:val="00F80D0C"/>
    <w:rsid w:val="00F81709"/>
    <w:rsid w:val="00F81B28"/>
    <w:rsid w:val="00F81B40"/>
    <w:rsid w:val="00F82356"/>
    <w:rsid w:val="00F83056"/>
    <w:rsid w:val="00F8434F"/>
    <w:rsid w:val="00F84707"/>
    <w:rsid w:val="00F84812"/>
    <w:rsid w:val="00F8521B"/>
    <w:rsid w:val="00F85E35"/>
    <w:rsid w:val="00F860ED"/>
    <w:rsid w:val="00F8646C"/>
    <w:rsid w:val="00F86A88"/>
    <w:rsid w:val="00F873B8"/>
    <w:rsid w:val="00F90E8A"/>
    <w:rsid w:val="00F91AC2"/>
    <w:rsid w:val="00F9288B"/>
    <w:rsid w:val="00F92BAB"/>
    <w:rsid w:val="00F946EA"/>
    <w:rsid w:val="00F96088"/>
    <w:rsid w:val="00F96BE2"/>
    <w:rsid w:val="00FA04B3"/>
    <w:rsid w:val="00FA05F3"/>
    <w:rsid w:val="00FA0C68"/>
    <w:rsid w:val="00FA1BB9"/>
    <w:rsid w:val="00FA1D66"/>
    <w:rsid w:val="00FA203B"/>
    <w:rsid w:val="00FA209B"/>
    <w:rsid w:val="00FA3388"/>
    <w:rsid w:val="00FA4860"/>
    <w:rsid w:val="00FA4C70"/>
    <w:rsid w:val="00FA4E15"/>
    <w:rsid w:val="00FA5114"/>
    <w:rsid w:val="00FA62F6"/>
    <w:rsid w:val="00FA6E90"/>
    <w:rsid w:val="00FA75D0"/>
    <w:rsid w:val="00FB0D9D"/>
    <w:rsid w:val="00FB2949"/>
    <w:rsid w:val="00FB33AA"/>
    <w:rsid w:val="00FB37C2"/>
    <w:rsid w:val="00FB3C6C"/>
    <w:rsid w:val="00FB5317"/>
    <w:rsid w:val="00FC0E2E"/>
    <w:rsid w:val="00FC1316"/>
    <w:rsid w:val="00FC13AF"/>
    <w:rsid w:val="00FC1E32"/>
    <w:rsid w:val="00FC2104"/>
    <w:rsid w:val="00FC29BF"/>
    <w:rsid w:val="00FC4CCE"/>
    <w:rsid w:val="00FC5369"/>
    <w:rsid w:val="00FC5876"/>
    <w:rsid w:val="00FC598C"/>
    <w:rsid w:val="00FC74AA"/>
    <w:rsid w:val="00FC76ED"/>
    <w:rsid w:val="00FC7E78"/>
    <w:rsid w:val="00FD17FB"/>
    <w:rsid w:val="00FD19B7"/>
    <w:rsid w:val="00FD2134"/>
    <w:rsid w:val="00FD2309"/>
    <w:rsid w:val="00FD247E"/>
    <w:rsid w:val="00FD2C16"/>
    <w:rsid w:val="00FD2F1C"/>
    <w:rsid w:val="00FD3E3C"/>
    <w:rsid w:val="00FD4B4D"/>
    <w:rsid w:val="00FD6DFD"/>
    <w:rsid w:val="00FD7176"/>
    <w:rsid w:val="00FD76F4"/>
    <w:rsid w:val="00FD7CDB"/>
    <w:rsid w:val="00FD7FC3"/>
    <w:rsid w:val="00FE0326"/>
    <w:rsid w:val="00FE1016"/>
    <w:rsid w:val="00FE1477"/>
    <w:rsid w:val="00FE16E8"/>
    <w:rsid w:val="00FE1C49"/>
    <w:rsid w:val="00FE2CC4"/>
    <w:rsid w:val="00FE31F6"/>
    <w:rsid w:val="00FE32D7"/>
    <w:rsid w:val="00FE3654"/>
    <w:rsid w:val="00FE43A1"/>
    <w:rsid w:val="00FE60B0"/>
    <w:rsid w:val="00FE65D5"/>
    <w:rsid w:val="00FE7A86"/>
    <w:rsid w:val="00FF034A"/>
    <w:rsid w:val="00FF0A68"/>
    <w:rsid w:val="00FF0BEB"/>
    <w:rsid w:val="00FF0C3B"/>
    <w:rsid w:val="00FF11BD"/>
    <w:rsid w:val="00FF1EDB"/>
    <w:rsid w:val="00FF3C78"/>
    <w:rsid w:val="00FF53A3"/>
    <w:rsid w:val="00FF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2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A13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74A13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874A1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874A13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874A13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874A13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74A13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74A1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74A13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74A13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74A1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74A13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874A13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74A13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74A13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874A13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autoRedefine/>
    <w:semiHidden/>
    <w:rsid w:val="00874A1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Cabealho">
    <w:name w:val="header"/>
    <w:basedOn w:val="Normal"/>
    <w:rsid w:val="00874A1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74A1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74A13"/>
  </w:style>
  <w:style w:type="paragraph" w:customStyle="1" w:styleId="Paragraph3">
    <w:name w:val="Paragraph3"/>
    <w:basedOn w:val="Normal"/>
    <w:rsid w:val="00874A1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74A1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74A13"/>
    <w:pPr>
      <w:keepLines/>
      <w:spacing w:after="120"/>
    </w:pPr>
  </w:style>
  <w:style w:type="paragraph" w:styleId="Corpodetexto">
    <w:name w:val="Body Text"/>
    <w:basedOn w:val="Normal"/>
    <w:link w:val="CorpodetextoChar"/>
    <w:rsid w:val="00874A13"/>
    <w:pPr>
      <w:keepLines/>
      <w:spacing w:after="120"/>
      <w:ind w:left="720"/>
      <w:jc w:val="both"/>
    </w:pPr>
    <w:rPr>
      <w:rFonts w:ascii="Arial" w:hAnsi="Arial"/>
    </w:rPr>
  </w:style>
  <w:style w:type="paragraph" w:styleId="Sumrio4">
    <w:name w:val="toc 4"/>
    <w:basedOn w:val="Normal"/>
    <w:next w:val="Normal"/>
    <w:autoRedefine/>
    <w:semiHidden/>
    <w:rsid w:val="00874A13"/>
    <w:pPr>
      <w:ind w:left="600"/>
    </w:pPr>
  </w:style>
  <w:style w:type="paragraph" w:styleId="Sumrio5">
    <w:name w:val="toc 5"/>
    <w:basedOn w:val="Normal"/>
    <w:next w:val="Normal"/>
    <w:autoRedefine/>
    <w:semiHidden/>
    <w:rsid w:val="00874A13"/>
    <w:pPr>
      <w:ind w:left="800"/>
    </w:pPr>
  </w:style>
  <w:style w:type="paragraph" w:styleId="Sumrio6">
    <w:name w:val="toc 6"/>
    <w:basedOn w:val="Normal"/>
    <w:next w:val="Normal"/>
    <w:autoRedefine/>
    <w:semiHidden/>
    <w:rsid w:val="00874A13"/>
    <w:pPr>
      <w:ind w:left="1000"/>
    </w:pPr>
  </w:style>
  <w:style w:type="paragraph" w:styleId="Sumrio7">
    <w:name w:val="toc 7"/>
    <w:basedOn w:val="Normal"/>
    <w:next w:val="Normal"/>
    <w:autoRedefine/>
    <w:semiHidden/>
    <w:rsid w:val="00874A13"/>
    <w:pPr>
      <w:ind w:left="1200"/>
    </w:pPr>
  </w:style>
  <w:style w:type="paragraph" w:styleId="Sumrio8">
    <w:name w:val="toc 8"/>
    <w:basedOn w:val="Normal"/>
    <w:next w:val="Normal"/>
    <w:autoRedefine/>
    <w:semiHidden/>
    <w:rsid w:val="00874A13"/>
    <w:pPr>
      <w:ind w:left="1400"/>
    </w:pPr>
  </w:style>
  <w:style w:type="paragraph" w:styleId="Sumrio9">
    <w:name w:val="toc 9"/>
    <w:basedOn w:val="Normal"/>
    <w:next w:val="Normal"/>
    <w:autoRedefine/>
    <w:semiHidden/>
    <w:rsid w:val="00874A13"/>
    <w:pPr>
      <w:ind w:left="1600"/>
    </w:pPr>
  </w:style>
  <w:style w:type="paragraph" w:customStyle="1" w:styleId="Bullet1">
    <w:name w:val="Bullet1"/>
    <w:basedOn w:val="Normal"/>
    <w:rsid w:val="00874A13"/>
    <w:pPr>
      <w:ind w:left="720" w:hanging="432"/>
    </w:pPr>
  </w:style>
  <w:style w:type="paragraph" w:customStyle="1" w:styleId="Bullet2">
    <w:name w:val="Bullet2"/>
    <w:basedOn w:val="Normal"/>
    <w:rsid w:val="00874A13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74A13"/>
    <w:pPr>
      <w:shd w:val="clear" w:color="auto" w:fill="000080"/>
    </w:pPr>
  </w:style>
  <w:style w:type="character" w:styleId="Refdenotaderodap">
    <w:name w:val="footnote reference"/>
    <w:semiHidden/>
    <w:rsid w:val="00874A13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74A1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874A13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74A13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74A13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74A13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874A13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053D8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iCs/>
      <w:color w:val="000000"/>
    </w:rPr>
  </w:style>
  <w:style w:type="character" w:styleId="Hyperlink">
    <w:name w:val="Hyperlink"/>
    <w:rsid w:val="00874A13"/>
    <w:rPr>
      <w:color w:val="0000FF"/>
      <w:u w:val="single"/>
    </w:rPr>
  </w:style>
  <w:style w:type="paragraph" w:styleId="NormalWeb">
    <w:name w:val="Normal (Web)"/>
    <w:basedOn w:val="Normal"/>
    <w:rsid w:val="00874A13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874A13"/>
  </w:style>
  <w:style w:type="character" w:customStyle="1" w:styleId="tw4winExternal">
    <w:name w:val="tw4winExternal"/>
    <w:rsid w:val="00874A13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874A13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874A13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874A13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874A13"/>
    <w:rPr>
      <w:color w:val="0000FF"/>
    </w:rPr>
  </w:style>
  <w:style w:type="character" w:customStyle="1" w:styleId="tw4winPopup">
    <w:name w:val="tw4winPopup"/>
    <w:rsid w:val="00874A13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874A13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874A13"/>
    <w:rPr>
      <w:rFonts w:ascii="Courier New" w:hAnsi="Courier New"/>
      <w:noProof/>
      <w:color w:val="800000"/>
    </w:rPr>
  </w:style>
  <w:style w:type="paragraph" w:customStyle="1" w:styleId="ISO9000Corpo">
    <w:name w:val="ISO 9000 Corpo"/>
    <w:rsid w:val="00874A13"/>
    <w:pPr>
      <w:spacing w:before="60" w:after="60"/>
      <w:ind w:left="425"/>
      <w:jc w:val="both"/>
    </w:pPr>
    <w:rPr>
      <w:rFonts w:ascii="Arial" w:hAnsi="Arial"/>
      <w:noProof/>
    </w:rPr>
  </w:style>
  <w:style w:type="paragraph" w:styleId="Textodebalo">
    <w:name w:val="Balloon Text"/>
    <w:basedOn w:val="Normal"/>
    <w:semiHidden/>
    <w:rsid w:val="00874A13"/>
    <w:rPr>
      <w:rFonts w:ascii="Tahoma" w:hAnsi="Tahoma" w:cs="Tahoma"/>
      <w:sz w:val="16"/>
      <w:szCs w:val="16"/>
    </w:rPr>
  </w:style>
  <w:style w:type="paragraph" w:customStyle="1" w:styleId="FluxoBsico">
    <w:name w:val="Fluxo Básico"/>
    <w:basedOn w:val="Normal"/>
    <w:link w:val="FluxoBsicoChar"/>
    <w:rsid w:val="00874A13"/>
    <w:pPr>
      <w:numPr>
        <w:numId w:val="2"/>
      </w:numPr>
      <w:spacing w:before="120"/>
    </w:pPr>
    <w:rPr>
      <w:rFonts w:ascii="Arial (W1)" w:hAnsi="Arial (W1)"/>
    </w:rPr>
  </w:style>
  <w:style w:type="paragraph" w:customStyle="1" w:styleId="FluxoAlternativo1">
    <w:name w:val="Fluxo Alternativo 1"/>
    <w:basedOn w:val="FluxoBsico"/>
    <w:link w:val="FluxoAlternativo1Char"/>
    <w:rsid w:val="00874A13"/>
    <w:pPr>
      <w:numPr>
        <w:numId w:val="3"/>
      </w:numPr>
    </w:pPr>
  </w:style>
  <w:style w:type="paragraph" w:customStyle="1" w:styleId="FluxoAlternativo2">
    <w:name w:val="Fluxo Alternativo 2"/>
    <w:basedOn w:val="FluxoAlternativo1"/>
    <w:link w:val="FluxoAlternativo2Char"/>
    <w:rsid w:val="00874A13"/>
    <w:pPr>
      <w:numPr>
        <w:ilvl w:val="1"/>
      </w:numPr>
    </w:pPr>
  </w:style>
  <w:style w:type="paragraph" w:customStyle="1" w:styleId="Tabela">
    <w:name w:val="Tabela"/>
    <w:rsid w:val="00874A13"/>
    <w:pPr>
      <w:numPr>
        <w:numId w:val="4"/>
      </w:numPr>
    </w:pPr>
    <w:rPr>
      <w:rFonts w:ascii="Arial (W1)" w:hAnsi="Arial (W1)"/>
    </w:rPr>
  </w:style>
  <w:style w:type="paragraph" w:styleId="Recuodecorpodetexto2">
    <w:name w:val="Body Text Indent 2"/>
    <w:basedOn w:val="Normal"/>
    <w:rsid w:val="00874A13"/>
    <w:pPr>
      <w:ind w:left="414"/>
      <w:jc w:val="both"/>
    </w:pPr>
    <w:rPr>
      <w:rFonts w:ascii="Arial (W1)" w:hAnsi="Arial (W1)"/>
    </w:rPr>
  </w:style>
  <w:style w:type="table" w:styleId="Tabelacomgrade">
    <w:name w:val="Table Grid"/>
    <w:basedOn w:val="Tabelanormal"/>
    <w:rsid w:val="00FC1316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fluxo0">
    <w:name w:val="Subfluxo"/>
    <w:basedOn w:val="FluxoAlternativo1"/>
    <w:rsid w:val="00DF7233"/>
    <w:pPr>
      <w:ind w:left="641" w:hanging="357"/>
      <w:jc w:val="both"/>
    </w:pPr>
  </w:style>
  <w:style w:type="paragraph" w:customStyle="1" w:styleId="SubFluxo">
    <w:name w:val="SubFluxo"/>
    <w:basedOn w:val="Normal"/>
    <w:rsid w:val="00A364C7"/>
    <w:pPr>
      <w:numPr>
        <w:numId w:val="5"/>
      </w:numPr>
      <w:snapToGrid w:val="0"/>
      <w:spacing w:before="120"/>
    </w:pPr>
    <w:rPr>
      <w:rFonts w:ascii="Arial (W1)" w:hAnsi="Arial (W1)"/>
      <w:snapToGrid/>
    </w:rPr>
  </w:style>
  <w:style w:type="paragraph" w:customStyle="1" w:styleId="EstiloFluxoBsicoJustificado">
    <w:name w:val="Estilo Fluxo Básico + Justificado"/>
    <w:basedOn w:val="FluxoBsico"/>
    <w:rsid w:val="004D653D"/>
    <w:pPr>
      <w:ind w:left="567" w:hanging="567"/>
      <w:jc w:val="both"/>
    </w:pPr>
  </w:style>
  <w:style w:type="paragraph" w:customStyle="1" w:styleId="EstiloFluxoBsicoJustificado1">
    <w:name w:val="Estilo Fluxo Básico + Justificado1"/>
    <w:basedOn w:val="FluxoBsico"/>
    <w:rsid w:val="004D653D"/>
    <w:pPr>
      <w:ind w:left="397" w:hanging="397"/>
      <w:jc w:val="both"/>
    </w:pPr>
  </w:style>
  <w:style w:type="paragraph" w:customStyle="1" w:styleId="EstiloFluxoBsicoJustificadoesquerda0cmPrimeiralinha">
    <w:name w:val="Estilo Fluxo Básico + Justificado À esquerda:  0 cm Primeira linha..."/>
    <w:basedOn w:val="FluxoBsico"/>
    <w:rsid w:val="004D653D"/>
    <w:pPr>
      <w:ind w:left="0" w:firstLine="113"/>
      <w:jc w:val="both"/>
    </w:pPr>
  </w:style>
  <w:style w:type="paragraph" w:customStyle="1" w:styleId="EstiloFluxoBsicoJustificadoesquerda0cmPrimeiralinha1">
    <w:name w:val="Estilo Fluxo Básico + Justificado À esquerda:  0 cm Primeira linha...1"/>
    <w:basedOn w:val="FluxoBsico"/>
    <w:rsid w:val="004D653D"/>
    <w:pPr>
      <w:ind w:left="0" w:firstLine="454"/>
      <w:jc w:val="both"/>
    </w:pPr>
  </w:style>
  <w:style w:type="paragraph" w:customStyle="1" w:styleId="EstiloFluxoBsicoJustificadoesquerda0cmPrimeiralinha2">
    <w:name w:val="Estilo Fluxo Básico + Justificado À esquerda:  0 cm Primeira linha...2"/>
    <w:basedOn w:val="FluxoBsico"/>
    <w:rsid w:val="004D653D"/>
    <w:pPr>
      <w:ind w:left="0" w:firstLine="0"/>
      <w:jc w:val="both"/>
    </w:pPr>
  </w:style>
  <w:style w:type="paragraph" w:customStyle="1" w:styleId="RNNvel1">
    <w:name w:val="RN Nível 1"/>
    <w:basedOn w:val="Ttulo1"/>
    <w:rsid w:val="00D21B37"/>
    <w:pPr>
      <w:numPr>
        <w:numId w:val="7"/>
      </w:numPr>
      <w:autoSpaceDE/>
      <w:autoSpaceDN/>
    </w:pPr>
    <w:rPr>
      <w:rFonts w:ascii="Tahoma" w:hAnsi="Tahoma" w:cs="Tahoma"/>
      <w:iCs/>
      <w:snapToGrid/>
    </w:rPr>
  </w:style>
  <w:style w:type="character" w:styleId="Refdecomentrio">
    <w:name w:val="annotation reference"/>
    <w:semiHidden/>
    <w:rsid w:val="002C535D"/>
    <w:rPr>
      <w:sz w:val="16"/>
      <w:szCs w:val="16"/>
    </w:rPr>
  </w:style>
  <w:style w:type="paragraph" w:styleId="Textodecomentrio">
    <w:name w:val="annotation text"/>
    <w:basedOn w:val="Normal"/>
    <w:semiHidden/>
    <w:rsid w:val="002C535D"/>
  </w:style>
  <w:style w:type="paragraph" w:styleId="Assuntodocomentrio">
    <w:name w:val="annotation subject"/>
    <w:basedOn w:val="Textodecomentrio"/>
    <w:next w:val="Textodecomentrio"/>
    <w:semiHidden/>
    <w:rsid w:val="002C535D"/>
    <w:rPr>
      <w:b/>
      <w:bCs/>
    </w:rPr>
  </w:style>
  <w:style w:type="paragraph" w:customStyle="1" w:styleId="FluxodeExceo">
    <w:name w:val="Fluxo de Exceção"/>
    <w:next w:val="FluxodeExceo2"/>
    <w:autoRedefine/>
    <w:rsid w:val="00984647"/>
    <w:pPr>
      <w:numPr>
        <w:numId w:val="8"/>
      </w:numPr>
      <w:tabs>
        <w:tab w:val="clear" w:pos="786"/>
        <w:tab w:val="num" w:pos="644"/>
      </w:tabs>
      <w:ind w:left="284" w:firstLine="0"/>
      <w:jc w:val="both"/>
    </w:pPr>
    <w:rPr>
      <w:rFonts w:ascii="Arial" w:hAnsi="Arial" w:cs="Arial"/>
      <w:b/>
      <w:snapToGrid w:val="0"/>
      <w:color w:val="000000"/>
      <w:lang w:eastAsia="en-US"/>
    </w:rPr>
  </w:style>
  <w:style w:type="paragraph" w:styleId="Pr-formataoHTML">
    <w:name w:val="HTML Preformatted"/>
    <w:basedOn w:val="Normal"/>
    <w:rsid w:val="00A61B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  <w:snapToGrid/>
      <w:lang w:eastAsia="pt-BR"/>
    </w:rPr>
  </w:style>
  <w:style w:type="paragraph" w:customStyle="1" w:styleId="FluxodeExceo2">
    <w:name w:val="Fluxo de Exceção 2"/>
    <w:basedOn w:val="Normal"/>
    <w:rsid w:val="00E87AC9"/>
    <w:pPr>
      <w:numPr>
        <w:ilvl w:val="1"/>
        <w:numId w:val="8"/>
      </w:numPr>
    </w:pPr>
    <w:rPr>
      <w:rFonts w:ascii="Arial" w:hAnsi="Arial"/>
    </w:rPr>
  </w:style>
  <w:style w:type="paragraph" w:customStyle="1" w:styleId="NormalBsico">
    <w:name w:val="Normal Básico"/>
    <w:basedOn w:val="Normal"/>
    <w:rsid w:val="00974524"/>
    <w:pPr>
      <w:spacing w:before="60" w:after="60"/>
      <w:ind w:left="851"/>
    </w:pPr>
    <w:rPr>
      <w:rFonts w:ascii="Arial" w:hAnsi="Arial"/>
    </w:rPr>
  </w:style>
  <w:style w:type="paragraph" w:customStyle="1" w:styleId="MensagemdeErroAlerta">
    <w:name w:val="Mensagem de Erro/Alerta"/>
    <w:basedOn w:val="Normal"/>
    <w:link w:val="MensagemdeErroAlertaChar"/>
    <w:rsid w:val="00974524"/>
    <w:pPr>
      <w:jc w:val="center"/>
    </w:pPr>
    <w:rPr>
      <w:rFonts w:ascii="Arial" w:hAnsi="Arial"/>
    </w:rPr>
  </w:style>
  <w:style w:type="paragraph" w:styleId="Reviso">
    <w:name w:val="Revision"/>
    <w:hidden/>
    <w:uiPriority w:val="99"/>
    <w:semiHidden/>
    <w:rsid w:val="00D42040"/>
    <w:rPr>
      <w:snapToGrid w:val="0"/>
      <w:lang w:eastAsia="en-US"/>
    </w:rPr>
  </w:style>
  <w:style w:type="character" w:customStyle="1" w:styleId="FluxoAlternativo1Char">
    <w:name w:val="Fluxo Alternativo 1 Char"/>
    <w:basedOn w:val="Fontepargpadro"/>
    <w:link w:val="FluxoAlternativo1"/>
    <w:rsid w:val="003248BD"/>
    <w:rPr>
      <w:rFonts w:ascii="Arial (W1)" w:hAnsi="Arial (W1)"/>
      <w:snapToGrid w:val="0"/>
      <w:lang w:eastAsia="en-US"/>
    </w:rPr>
  </w:style>
  <w:style w:type="character" w:customStyle="1" w:styleId="FluxoAlternativo2Char">
    <w:name w:val="Fluxo Alternativo 2 Char"/>
    <w:basedOn w:val="FluxoAlternativo1Char"/>
    <w:link w:val="FluxoAlternativo2"/>
    <w:rsid w:val="003248BD"/>
  </w:style>
  <w:style w:type="character" w:customStyle="1" w:styleId="FluxoBsicoChar">
    <w:name w:val="Fluxo Básico Char"/>
    <w:basedOn w:val="Fontepargpadro"/>
    <w:link w:val="FluxoBsico"/>
    <w:rsid w:val="00A43FD1"/>
    <w:rPr>
      <w:rFonts w:ascii="Arial (W1)" w:hAnsi="Arial (W1)"/>
      <w:snapToGrid w:val="0"/>
      <w:lang w:eastAsia="en-US"/>
    </w:rPr>
  </w:style>
  <w:style w:type="character" w:customStyle="1" w:styleId="Ttulo1Char">
    <w:name w:val="Título 1 Char"/>
    <w:basedOn w:val="Fontepargpadro"/>
    <w:link w:val="Ttulo1"/>
    <w:rsid w:val="001918CC"/>
    <w:rPr>
      <w:rFonts w:ascii="Arial" w:hAnsi="Arial"/>
      <w:b/>
      <w:bCs/>
      <w:snapToGrid w:val="0"/>
      <w:lang w:eastAsia="en-US"/>
    </w:rPr>
  </w:style>
  <w:style w:type="paragraph" w:customStyle="1" w:styleId="Estilo2">
    <w:name w:val="Estilo2"/>
    <w:basedOn w:val="Normal"/>
    <w:rsid w:val="00014F8B"/>
    <w:pPr>
      <w:ind w:left="828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rsid w:val="00E84E4F"/>
    <w:rPr>
      <w:rFonts w:ascii="Arial" w:hAnsi="Arial"/>
      <w:snapToGrid w:val="0"/>
      <w:lang w:eastAsia="en-US"/>
    </w:rPr>
  </w:style>
  <w:style w:type="character" w:customStyle="1" w:styleId="MensagemdeErroAlertaChar">
    <w:name w:val="Mensagem de Erro/Alerta Char"/>
    <w:basedOn w:val="Fontepargpadro"/>
    <w:link w:val="MensagemdeErroAlerta"/>
    <w:rsid w:val="00391115"/>
    <w:rPr>
      <w:rFonts w:ascii="Arial" w:hAnsi="Arial"/>
      <w:snapToGrid w:val="0"/>
      <w:lang w:eastAsia="en-US"/>
    </w:rPr>
  </w:style>
  <w:style w:type="paragraph" w:styleId="PargrafodaLista">
    <w:name w:val="List Paragraph"/>
    <w:basedOn w:val="Normal"/>
    <w:uiPriority w:val="34"/>
    <w:qFormat/>
    <w:rsid w:val="00C94D88"/>
    <w:pPr>
      <w:ind w:left="720"/>
      <w:contextualSpacing/>
    </w:pPr>
  </w:style>
  <w:style w:type="character" w:styleId="Forte">
    <w:name w:val="Strong"/>
    <w:qFormat/>
    <w:rsid w:val="00B625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.filho\Desktop\CDU06-Manter%20Categoria_n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5A1318953904419D98F8ED3ECB9A1B" ma:contentTypeVersion="" ma:contentTypeDescription="Crie um novo documento." ma:contentTypeScope="" ma:versionID="c9ccd769573a056d05075dbf57760a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6687e0983b56187af356827c6df32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0F708-1C6D-47F1-969F-8B92A36D1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449554-AF54-4CC0-9203-54DF0834FEC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79F1D64-2790-455A-8B85-BA0347E7E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09F190-61CD-4B93-82EE-E8270DF6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CDU06-Manter Categoria_nova.dotx</Template>
  <TotalTime>70</TotalTime>
  <Pages>5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CDU00 - Modelo</vt:lpstr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CDU00 - Modelo</dc:title>
  <dc:subject>SPE/SENAI-Sistema de Projetos Escolares</dc:subject>
  <dc:creator>armand.filho</dc:creator>
  <cp:keywords>Especificação de Caso de Uso</cp:keywords>
  <cp:lastModifiedBy>kelwin.savoia</cp:lastModifiedBy>
  <cp:revision>4</cp:revision>
  <cp:lastPrinted>2013-12-26T12:26:00Z</cp:lastPrinted>
  <dcterms:created xsi:type="dcterms:W3CDTF">2014-05-29T23:03:00Z</dcterms:created>
  <dcterms:modified xsi:type="dcterms:W3CDTF">2014-05-30T00:43:00Z</dcterms:modified>
  <cp:category>Análise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