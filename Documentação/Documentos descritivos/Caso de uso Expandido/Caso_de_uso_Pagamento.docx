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80" w:rsidRPr="00340757" w:rsidRDefault="00307252" w:rsidP="00B32329">
      <w:pPr>
        <w:pStyle w:val="Ttulo"/>
        <w:ind w:firstLine="414"/>
        <w:jc w:val="right"/>
        <w:rPr>
          <w:color w:val="000000"/>
        </w:rPr>
      </w:pPr>
      <w:r>
        <w:rPr>
          <w:color w:val="000000"/>
        </w:rPr>
        <w:t>UNICSUL</w:t>
      </w:r>
    </w:p>
    <w:p w:rsidR="00ED5B80" w:rsidRPr="00340757" w:rsidRDefault="00DB4027" w:rsidP="00ED5B80">
      <w:pPr>
        <w:pStyle w:val="Ttulo"/>
        <w:jc w:val="right"/>
        <w:rPr>
          <w:color w:val="000000"/>
        </w:rPr>
      </w:pPr>
      <w:r>
        <w:rPr>
          <w:color w:val="000000"/>
        </w:rPr>
        <w:t>Waiter</w:t>
      </w:r>
      <w:r w:rsidR="00F44B3C">
        <w:rPr>
          <w:color w:val="000000"/>
        </w:rPr>
        <w:t xml:space="preserve"> </w:t>
      </w:r>
      <w:r>
        <w:rPr>
          <w:color w:val="000000"/>
        </w:rPr>
        <w:t>Electronic</w:t>
      </w:r>
    </w:p>
    <w:p w:rsidR="00ED5B80" w:rsidRPr="00340757" w:rsidRDefault="00ED5B80" w:rsidP="00ED5B80">
      <w:pPr>
        <w:pStyle w:val="Ttulo"/>
        <w:jc w:val="right"/>
        <w:rPr>
          <w:color w:val="000000"/>
        </w:rPr>
      </w:pPr>
      <w:r w:rsidRPr="00340757">
        <w:rPr>
          <w:color w:val="000000"/>
        </w:rPr>
        <w:t>CDU</w:t>
      </w:r>
      <w:r w:rsidR="00DB4027">
        <w:rPr>
          <w:color w:val="000000"/>
        </w:rPr>
        <w:t>01</w:t>
      </w:r>
      <w:r w:rsidRPr="00340757">
        <w:rPr>
          <w:color w:val="000000"/>
        </w:rPr>
        <w:t xml:space="preserve"> – </w:t>
      </w:r>
      <w:r w:rsidR="00DB4027">
        <w:rPr>
          <w:color w:val="000000"/>
        </w:rPr>
        <w:t>Pagamento</w:t>
      </w:r>
    </w:p>
    <w:p w:rsidR="00ED5B80" w:rsidRPr="00340757" w:rsidRDefault="00ED5B80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ED5B80" w:rsidRPr="00340757" w:rsidRDefault="00ED5B80" w:rsidP="00ED5B80">
      <w:pPr>
        <w:pStyle w:val="Cabealho"/>
        <w:tabs>
          <w:tab w:val="clear" w:pos="4320"/>
          <w:tab w:val="clear" w:pos="8640"/>
        </w:tabs>
        <w:rPr>
          <w:color w:val="000000"/>
        </w:rPr>
      </w:pPr>
    </w:p>
    <w:tbl>
      <w:tblPr>
        <w:tblW w:w="0" w:type="auto"/>
        <w:tblLook w:val="0080"/>
      </w:tblPr>
      <w:tblGrid>
        <w:gridCol w:w="1384"/>
        <w:gridCol w:w="6237"/>
      </w:tblGrid>
      <w:tr w:rsidR="00ED5B80" w:rsidRPr="00340757" w:rsidTr="00F04CB1">
        <w:trPr>
          <w:trHeight w:val="477"/>
        </w:trPr>
        <w:tc>
          <w:tcPr>
            <w:tcW w:w="1384" w:type="dxa"/>
            <w:shd w:val="clear" w:color="auto" w:fill="auto"/>
          </w:tcPr>
          <w:p w:rsidR="00ED5B80" w:rsidRPr="00340757" w:rsidRDefault="00ED5B80" w:rsidP="00F04CB1">
            <w:pPr>
              <w:spacing w:line="36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4075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Cliente</w:t>
            </w:r>
            <w:r w:rsidR="00531E32" w:rsidRPr="0034075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  <w:r w:rsidRPr="0034075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:rsidR="00ED5B80" w:rsidRPr="00340757" w:rsidRDefault="00DB4027" w:rsidP="00F04CB1">
            <w:pPr>
              <w:spacing w:line="360" w:lineRule="auto"/>
              <w:ind w:left="34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Outback</w:t>
            </w:r>
          </w:p>
        </w:tc>
      </w:tr>
      <w:tr w:rsidR="00ED5B80" w:rsidRPr="00340757" w:rsidTr="00F04CB1">
        <w:trPr>
          <w:trHeight w:val="477"/>
        </w:trPr>
        <w:tc>
          <w:tcPr>
            <w:tcW w:w="1384" w:type="dxa"/>
            <w:shd w:val="clear" w:color="auto" w:fill="auto"/>
          </w:tcPr>
          <w:p w:rsidR="00ED5B80" w:rsidRPr="00340757" w:rsidRDefault="00ED5B80" w:rsidP="00F04CB1">
            <w:pPr>
              <w:spacing w:line="36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4075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237" w:type="dxa"/>
            <w:shd w:val="clear" w:color="auto" w:fill="auto"/>
          </w:tcPr>
          <w:p w:rsidR="00ED5B80" w:rsidRDefault="00307252" w:rsidP="00F04CB1">
            <w:pPr>
              <w:spacing w:line="360" w:lineRule="auto"/>
              <w:ind w:left="34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Kelwin Sanches Savoia</w:t>
            </w:r>
          </w:p>
          <w:p w:rsidR="00397237" w:rsidRPr="00340757" w:rsidRDefault="00397237" w:rsidP="00F04CB1">
            <w:pPr>
              <w:spacing w:line="360" w:lineRule="auto"/>
              <w:ind w:left="34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ED5B80" w:rsidRPr="00340757" w:rsidRDefault="00ED5B80" w:rsidP="00ED5B80">
      <w:pPr>
        <w:pStyle w:val="InfoBlue"/>
        <w:rPr>
          <w:color w:val="244061"/>
        </w:rPr>
      </w:pPr>
    </w:p>
    <w:p w:rsidR="00ED5B80" w:rsidRPr="00340757" w:rsidRDefault="00ED5B80" w:rsidP="00ED5B80">
      <w:pPr>
        <w:rPr>
          <w:color w:val="244061"/>
        </w:rPr>
        <w:sectPr w:rsidR="00ED5B80" w:rsidRPr="00340757">
          <w:headerReference w:type="default" r:id="rId11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ED5B80" w:rsidRPr="00340757" w:rsidRDefault="00ED5B80" w:rsidP="00ED5B80">
      <w:pPr>
        <w:pStyle w:val="Ttulo"/>
        <w:rPr>
          <w:color w:val="000000"/>
        </w:rPr>
      </w:pPr>
      <w:r w:rsidRPr="00340757">
        <w:rPr>
          <w:color w:val="000000"/>
        </w:rPr>
        <w:lastRenderedPageBreak/>
        <w:t>Histórico da Revisão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16"/>
        <w:gridCol w:w="883"/>
        <w:gridCol w:w="5339"/>
        <w:gridCol w:w="2268"/>
      </w:tblGrid>
      <w:tr w:rsidR="00ED5B80" w:rsidRPr="00340757" w:rsidTr="00F04CB1"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B80" w:rsidRPr="00340757" w:rsidRDefault="00ED5B80" w:rsidP="005B531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b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B80" w:rsidRPr="00340757" w:rsidRDefault="00ED5B80" w:rsidP="005B531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b/>
                <w:color w:val="000000"/>
                <w:sz w:val="16"/>
                <w:szCs w:val="16"/>
              </w:rPr>
              <w:t>Versão</w:t>
            </w:r>
          </w:p>
        </w:tc>
        <w:tc>
          <w:tcPr>
            <w:tcW w:w="5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B80" w:rsidRPr="00340757" w:rsidRDefault="00ED5B80" w:rsidP="005B531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B80" w:rsidRPr="00340757" w:rsidRDefault="00ED5B80" w:rsidP="005B531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b/>
                <w:color w:val="000000"/>
                <w:sz w:val="16"/>
                <w:szCs w:val="16"/>
              </w:rPr>
              <w:t>Autor</w:t>
            </w:r>
          </w:p>
        </w:tc>
      </w:tr>
      <w:tr w:rsidR="00ED5B80" w:rsidRPr="00340757" w:rsidTr="00F04CB1"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5B80" w:rsidRPr="00340757" w:rsidRDefault="00307252" w:rsidP="0023252D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16/05/2014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5B80" w:rsidRPr="00340757" w:rsidRDefault="00ED5B80" w:rsidP="00F04CB1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5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B80" w:rsidRPr="00340757" w:rsidRDefault="00ED5B80" w:rsidP="00F04CB1">
            <w:pPr>
              <w:pStyle w:val="Tabletex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color w:val="000000"/>
                <w:sz w:val="16"/>
                <w:szCs w:val="16"/>
              </w:rPr>
              <w:t>Criação do documento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5B80" w:rsidRPr="00340757" w:rsidRDefault="00307252" w:rsidP="00F04CB1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Kelwin Sanches Savoia</w:t>
            </w:r>
          </w:p>
        </w:tc>
      </w:tr>
    </w:tbl>
    <w:p w:rsidR="00ED5B80" w:rsidRPr="00340757" w:rsidRDefault="00ED5B80" w:rsidP="00ED5B80">
      <w:pPr>
        <w:rPr>
          <w:color w:val="365F91"/>
        </w:rPr>
      </w:pPr>
      <w:r w:rsidRPr="00340757">
        <w:rPr>
          <w:color w:val="365F91"/>
        </w:rPr>
        <w:br w:type="page"/>
      </w:r>
    </w:p>
    <w:p w:rsidR="00ED5B80" w:rsidRPr="00340757" w:rsidRDefault="00ED5B80" w:rsidP="00ED5B80">
      <w:pPr>
        <w:pStyle w:val="Ttulo"/>
        <w:rPr>
          <w:color w:val="365F91"/>
        </w:rPr>
      </w:pPr>
      <w:r w:rsidRPr="00340757">
        <w:rPr>
          <w:color w:val="365F91"/>
        </w:rPr>
        <w:lastRenderedPageBreak/>
        <w:t>Índice Analítico</w:t>
      </w:r>
    </w:p>
    <w:p w:rsidR="00AE3108" w:rsidRDefault="00A2688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688D">
        <w:rPr>
          <w:color w:val="000000"/>
        </w:rPr>
        <w:fldChar w:fldCharType="begin"/>
      </w:r>
      <w:r w:rsidR="00ED5B80" w:rsidRPr="00340757">
        <w:rPr>
          <w:color w:val="000000"/>
        </w:rPr>
        <w:instrText xml:space="preserve"> TOC \o "1-4" </w:instrText>
      </w:r>
      <w:r w:rsidRPr="00A2688D">
        <w:rPr>
          <w:color w:val="000000"/>
        </w:rPr>
        <w:fldChar w:fldCharType="separate"/>
      </w:r>
      <w:r w:rsidR="00AE3108" w:rsidRPr="004C1D2E">
        <w:rPr>
          <w:noProof/>
          <w:color w:val="000000"/>
        </w:rPr>
        <w:t>1.</w:t>
      </w:r>
      <w:r w:rsidR="00AE3108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AE3108" w:rsidRPr="004C1D2E">
        <w:rPr>
          <w:noProof/>
          <w:color w:val="000000"/>
        </w:rPr>
        <w:t>Breve Descrição</w:t>
      </w:r>
      <w:r w:rsidR="00AE3108">
        <w:rPr>
          <w:noProof/>
        </w:rPr>
        <w:tab/>
      </w:r>
      <w:r>
        <w:rPr>
          <w:noProof/>
        </w:rPr>
        <w:fldChar w:fldCharType="begin"/>
      </w:r>
      <w:r w:rsidR="00AE3108">
        <w:rPr>
          <w:noProof/>
        </w:rPr>
        <w:instrText xml:space="preserve"> PAGEREF _Toc384732251 \h </w:instrText>
      </w:r>
      <w:r>
        <w:rPr>
          <w:noProof/>
        </w:rPr>
      </w:r>
      <w:r>
        <w:rPr>
          <w:noProof/>
        </w:rPr>
        <w:fldChar w:fldCharType="separate"/>
      </w:r>
      <w:r w:rsidR="00AE3108">
        <w:rPr>
          <w:noProof/>
        </w:rPr>
        <w:t>4</w:t>
      </w:r>
      <w:r>
        <w:rPr>
          <w:noProof/>
        </w:rPr>
        <w:fldChar w:fldCharType="end"/>
      </w:r>
    </w:p>
    <w:p w:rsidR="00AE3108" w:rsidRDefault="00AE310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Atores</w:t>
      </w:r>
      <w:r>
        <w:rPr>
          <w:noProof/>
        </w:rPr>
        <w:tab/>
      </w:r>
      <w:r w:rsidR="00A2688D">
        <w:rPr>
          <w:noProof/>
        </w:rPr>
        <w:fldChar w:fldCharType="begin"/>
      </w:r>
      <w:r>
        <w:rPr>
          <w:noProof/>
        </w:rPr>
        <w:instrText xml:space="preserve"> PAGEREF _Toc384732252 \h </w:instrText>
      </w:r>
      <w:r w:rsidR="00A2688D">
        <w:rPr>
          <w:noProof/>
        </w:rPr>
      </w:r>
      <w:r w:rsidR="00A2688D">
        <w:rPr>
          <w:noProof/>
        </w:rPr>
        <w:fldChar w:fldCharType="separate"/>
      </w:r>
      <w:r>
        <w:rPr>
          <w:noProof/>
        </w:rPr>
        <w:t>4</w:t>
      </w:r>
      <w:r w:rsidR="00A2688D">
        <w:rPr>
          <w:noProof/>
        </w:rPr>
        <w:fldChar w:fldCharType="end"/>
      </w:r>
    </w:p>
    <w:p w:rsidR="00AE3108" w:rsidRDefault="00AE310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Usuários:</w:t>
      </w:r>
      <w:r>
        <w:rPr>
          <w:noProof/>
        </w:rPr>
        <w:tab/>
      </w:r>
      <w:r w:rsidR="00A2688D">
        <w:rPr>
          <w:noProof/>
        </w:rPr>
        <w:fldChar w:fldCharType="begin"/>
      </w:r>
      <w:r>
        <w:rPr>
          <w:noProof/>
        </w:rPr>
        <w:instrText xml:space="preserve"> PAGEREF _Toc384732253 \h </w:instrText>
      </w:r>
      <w:r w:rsidR="00A2688D">
        <w:rPr>
          <w:noProof/>
        </w:rPr>
      </w:r>
      <w:r w:rsidR="00A2688D">
        <w:rPr>
          <w:noProof/>
        </w:rPr>
        <w:fldChar w:fldCharType="separate"/>
      </w:r>
      <w:r>
        <w:rPr>
          <w:noProof/>
        </w:rPr>
        <w:t>4</w:t>
      </w:r>
      <w:r w:rsidR="00A2688D">
        <w:rPr>
          <w:noProof/>
        </w:rPr>
        <w:fldChar w:fldCharType="end"/>
      </w:r>
    </w:p>
    <w:p w:rsidR="00AE3108" w:rsidRDefault="00AE310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Sistemas:</w:t>
      </w:r>
      <w:r>
        <w:rPr>
          <w:noProof/>
        </w:rPr>
        <w:tab/>
      </w:r>
      <w:r w:rsidR="00A2688D">
        <w:rPr>
          <w:noProof/>
        </w:rPr>
        <w:fldChar w:fldCharType="begin"/>
      </w:r>
      <w:r>
        <w:rPr>
          <w:noProof/>
        </w:rPr>
        <w:instrText xml:space="preserve"> PAGEREF _Toc384732254 \h </w:instrText>
      </w:r>
      <w:r w:rsidR="00A2688D">
        <w:rPr>
          <w:noProof/>
        </w:rPr>
      </w:r>
      <w:r w:rsidR="00A2688D">
        <w:rPr>
          <w:noProof/>
        </w:rPr>
        <w:fldChar w:fldCharType="separate"/>
      </w:r>
      <w:r>
        <w:rPr>
          <w:noProof/>
        </w:rPr>
        <w:t>4</w:t>
      </w:r>
      <w:r w:rsidR="00A2688D">
        <w:rPr>
          <w:noProof/>
        </w:rPr>
        <w:fldChar w:fldCharType="end"/>
      </w:r>
    </w:p>
    <w:p w:rsidR="00AE3108" w:rsidRDefault="00AE310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Fluxo de Eventos</w:t>
      </w:r>
      <w:r>
        <w:rPr>
          <w:noProof/>
        </w:rPr>
        <w:tab/>
      </w:r>
      <w:r w:rsidR="00A2688D">
        <w:rPr>
          <w:noProof/>
        </w:rPr>
        <w:fldChar w:fldCharType="begin"/>
      </w:r>
      <w:r>
        <w:rPr>
          <w:noProof/>
        </w:rPr>
        <w:instrText xml:space="preserve"> PAGEREF _Toc384732255 \h </w:instrText>
      </w:r>
      <w:r w:rsidR="00A2688D">
        <w:rPr>
          <w:noProof/>
        </w:rPr>
      </w:r>
      <w:r w:rsidR="00A2688D">
        <w:rPr>
          <w:noProof/>
        </w:rPr>
        <w:fldChar w:fldCharType="separate"/>
      </w:r>
      <w:r>
        <w:rPr>
          <w:noProof/>
        </w:rPr>
        <w:t>4</w:t>
      </w:r>
      <w:r w:rsidR="00A2688D">
        <w:rPr>
          <w:noProof/>
        </w:rPr>
        <w:fldChar w:fldCharType="end"/>
      </w:r>
    </w:p>
    <w:p w:rsidR="00AE3108" w:rsidRDefault="00AE310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Fluxo Básico</w:t>
      </w:r>
      <w:r>
        <w:rPr>
          <w:noProof/>
        </w:rPr>
        <w:tab/>
      </w:r>
      <w:r w:rsidR="00A2688D">
        <w:rPr>
          <w:noProof/>
        </w:rPr>
        <w:fldChar w:fldCharType="begin"/>
      </w:r>
      <w:r>
        <w:rPr>
          <w:noProof/>
        </w:rPr>
        <w:instrText xml:space="preserve"> PAGEREF _Toc384732256 \h </w:instrText>
      </w:r>
      <w:r w:rsidR="00A2688D">
        <w:rPr>
          <w:noProof/>
        </w:rPr>
      </w:r>
      <w:r w:rsidR="00A2688D">
        <w:rPr>
          <w:noProof/>
        </w:rPr>
        <w:fldChar w:fldCharType="separate"/>
      </w:r>
      <w:r>
        <w:rPr>
          <w:noProof/>
        </w:rPr>
        <w:t>4</w:t>
      </w:r>
      <w:r w:rsidR="00A2688D">
        <w:rPr>
          <w:noProof/>
        </w:rPr>
        <w:fldChar w:fldCharType="end"/>
      </w:r>
    </w:p>
    <w:p w:rsidR="00AE3108" w:rsidRDefault="00AE310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Fluxos Alternativos</w:t>
      </w:r>
      <w:r>
        <w:rPr>
          <w:noProof/>
        </w:rPr>
        <w:tab/>
      </w:r>
      <w:r w:rsidR="00A2688D">
        <w:rPr>
          <w:noProof/>
        </w:rPr>
        <w:fldChar w:fldCharType="begin"/>
      </w:r>
      <w:r>
        <w:rPr>
          <w:noProof/>
        </w:rPr>
        <w:instrText xml:space="preserve"> PAGEREF _Toc384732257 \h </w:instrText>
      </w:r>
      <w:r w:rsidR="00A2688D">
        <w:rPr>
          <w:noProof/>
        </w:rPr>
      </w:r>
      <w:r w:rsidR="00A2688D">
        <w:rPr>
          <w:noProof/>
        </w:rPr>
        <w:fldChar w:fldCharType="separate"/>
      </w:r>
      <w:r>
        <w:rPr>
          <w:noProof/>
        </w:rPr>
        <w:t>4</w:t>
      </w:r>
      <w:r w:rsidR="00A2688D">
        <w:rPr>
          <w:noProof/>
        </w:rPr>
        <w:fldChar w:fldCharType="end"/>
      </w:r>
    </w:p>
    <w:p w:rsidR="0038600E" w:rsidRPr="0038600E" w:rsidRDefault="00AE3108" w:rsidP="0038600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Tabelas</w:t>
      </w:r>
      <w:r>
        <w:rPr>
          <w:noProof/>
        </w:rPr>
        <w:tab/>
      </w:r>
      <w:r w:rsidR="0038600E">
        <w:rPr>
          <w:noProof/>
        </w:rPr>
        <w:t>5</w:t>
      </w:r>
    </w:p>
    <w:p w:rsidR="0038600E" w:rsidRDefault="0038600E" w:rsidP="0038600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color w:val="000000"/>
        </w:rPr>
        <w:t>5</w:t>
      </w:r>
      <w:r w:rsidRPr="004C1D2E">
        <w:rPr>
          <w:noProof/>
          <w:color w:val="000000"/>
        </w:rPr>
        <w:t>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Precondições</w:t>
      </w:r>
      <w:r>
        <w:rPr>
          <w:noProof/>
        </w:rPr>
        <w:tab/>
        <w:t>5</w:t>
      </w:r>
    </w:p>
    <w:p w:rsidR="00AE3108" w:rsidRDefault="00AE310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38600E">
        <w:rPr>
          <w:noProof/>
          <w:color w:val="000000"/>
        </w:rPr>
        <w:t>Pós-Condições</w:t>
      </w:r>
      <w:r>
        <w:rPr>
          <w:noProof/>
        </w:rPr>
        <w:tab/>
      </w:r>
      <w:r w:rsidR="0038600E">
        <w:rPr>
          <w:noProof/>
        </w:rPr>
        <w:t>5</w:t>
      </w:r>
    </w:p>
    <w:p w:rsidR="00AE3108" w:rsidRDefault="00AE3108" w:rsidP="00F44B3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38600E">
        <w:rPr>
          <w:noProof/>
          <w:color w:val="000000"/>
        </w:rPr>
        <w:t>Referencias</w:t>
      </w:r>
      <w:r>
        <w:rPr>
          <w:noProof/>
        </w:rPr>
        <w:tab/>
      </w:r>
      <w:r w:rsidR="0038600E">
        <w:rPr>
          <w:noProof/>
        </w:rPr>
        <w:t>5</w:t>
      </w:r>
    </w:p>
    <w:p w:rsidR="00ED5B80" w:rsidRPr="009B451B" w:rsidRDefault="00A2688D" w:rsidP="009B451B">
      <w:pPr>
        <w:pStyle w:val="Ttulo"/>
        <w:rPr>
          <w:color w:val="000000"/>
        </w:rPr>
      </w:pPr>
      <w:r w:rsidRPr="00340757">
        <w:rPr>
          <w:color w:val="000000"/>
        </w:rPr>
        <w:fldChar w:fldCharType="end"/>
      </w:r>
      <w:r w:rsidR="00ED5B80" w:rsidRPr="00340757">
        <w:rPr>
          <w:color w:val="000000"/>
        </w:rPr>
        <w:br w:type="page"/>
      </w:r>
      <w:r w:rsidR="008E54F6" w:rsidRPr="00340757">
        <w:rPr>
          <w:color w:val="000000"/>
        </w:rPr>
        <w:lastRenderedPageBreak/>
        <w:t>Especificação de Caso de Uso: CDU</w:t>
      </w:r>
      <w:r w:rsidR="00307252">
        <w:rPr>
          <w:color w:val="000000"/>
        </w:rPr>
        <w:t>01</w:t>
      </w:r>
      <w:r w:rsidR="008E54F6" w:rsidRPr="00340757">
        <w:rPr>
          <w:color w:val="000000"/>
        </w:rPr>
        <w:t xml:space="preserve"> – </w:t>
      </w:r>
      <w:r w:rsidR="00307252">
        <w:rPr>
          <w:color w:val="000000"/>
        </w:rPr>
        <w:t xml:space="preserve">Pagamento </w:t>
      </w:r>
    </w:p>
    <w:p w:rsidR="00ED5B80" w:rsidRPr="00340757" w:rsidRDefault="00ED5B80" w:rsidP="00E76564">
      <w:pPr>
        <w:pStyle w:val="Ttulo1"/>
        <w:pBdr>
          <w:bottom w:val="single" w:sz="4" w:space="1" w:color="auto"/>
        </w:pBdr>
        <w:tabs>
          <w:tab w:val="left" w:pos="414"/>
        </w:tabs>
        <w:rPr>
          <w:color w:val="000000"/>
          <w:sz w:val="24"/>
        </w:rPr>
      </w:pPr>
      <w:bookmarkStart w:id="0" w:name="_Toc425054504"/>
      <w:bookmarkStart w:id="1" w:name="_Toc423410238"/>
      <w:bookmarkStart w:id="2" w:name="_Toc134418660"/>
      <w:bookmarkStart w:id="3" w:name="_Ref165259545"/>
      <w:bookmarkStart w:id="4" w:name="_Ref165259553"/>
      <w:bookmarkStart w:id="5" w:name="_Ref165259556"/>
      <w:bookmarkStart w:id="6" w:name="_Ref165259559"/>
      <w:bookmarkStart w:id="7" w:name="_Ref165259560"/>
      <w:bookmarkStart w:id="8" w:name="_Toc384732251"/>
      <w:r w:rsidRPr="00340757">
        <w:rPr>
          <w:color w:val="000000"/>
          <w:sz w:val="24"/>
        </w:rPr>
        <w:t>Breve Descrição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02CC3" w:rsidRPr="00340757" w:rsidRDefault="009B451B" w:rsidP="00E76564">
      <w:pPr>
        <w:pStyle w:val="InfoBlue"/>
      </w:pPr>
      <w:r>
        <w:t xml:space="preserve">Este caso de uso descreve os passos e procedimentos </w:t>
      </w:r>
      <w:r w:rsidR="00D16723">
        <w:t xml:space="preserve">para </w:t>
      </w:r>
      <w:r w:rsidR="00307252">
        <w:t>realizar o pagamento via aplicativo, após o fechamento da conta.</w:t>
      </w:r>
    </w:p>
    <w:p w:rsidR="00ED5B80" w:rsidRPr="00340757" w:rsidRDefault="00ED5B80" w:rsidP="00E76564">
      <w:pPr>
        <w:pStyle w:val="Ttulo1"/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  <w:sz w:val="24"/>
        </w:rPr>
      </w:pPr>
      <w:bookmarkStart w:id="9" w:name="_Toc384732252"/>
      <w:bookmarkStart w:id="10" w:name="_Toc425054505"/>
      <w:bookmarkStart w:id="11" w:name="_Toc423410239"/>
      <w:bookmarkStart w:id="12" w:name="_Toc134418661"/>
      <w:r w:rsidRPr="00340757">
        <w:rPr>
          <w:color w:val="000000"/>
          <w:sz w:val="24"/>
        </w:rPr>
        <w:t>Atores</w:t>
      </w:r>
      <w:bookmarkEnd w:id="9"/>
    </w:p>
    <w:p w:rsidR="00ED5B80" w:rsidRPr="00340757" w:rsidRDefault="00ED5B80" w:rsidP="00E76564">
      <w:pPr>
        <w:pStyle w:val="Ttulo2"/>
        <w:spacing w:after="120"/>
        <w:rPr>
          <w:color w:val="000000"/>
        </w:rPr>
      </w:pPr>
      <w:bookmarkStart w:id="13" w:name="_Toc384732253"/>
      <w:r w:rsidRPr="00340757">
        <w:rPr>
          <w:color w:val="000000"/>
        </w:rPr>
        <w:t>Usuários:</w:t>
      </w:r>
      <w:bookmarkEnd w:id="13"/>
    </w:p>
    <w:p w:rsidR="003D6B50" w:rsidRDefault="00307252" w:rsidP="00615AB9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Cliente</w:t>
      </w:r>
      <w:r w:rsidR="00C47FCA">
        <w:rPr>
          <w:rFonts w:ascii="Arial" w:hAnsi="Arial" w:cs="Arial"/>
          <w:color w:val="000000"/>
        </w:rPr>
        <w:t>.</w:t>
      </w:r>
    </w:p>
    <w:p w:rsidR="00ED5B80" w:rsidRPr="00340757" w:rsidRDefault="00ED5B80" w:rsidP="00ED5B80">
      <w:pPr>
        <w:pStyle w:val="Ttulo2"/>
        <w:rPr>
          <w:color w:val="000000"/>
        </w:rPr>
      </w:pPr>
      <w:bookmarkStart w:id="14" w:name="_Toc384732254"/>
      <w:r w:rsidRPr="00340757">
        <w:rPr>
          <w:color w:val="000000"/>
        </w:rPr>
        <w:t>Sistemas:</w:t>
      </w:r>
      <w:bookmarkEnd w:id="14"/>
    </w:p>
    <w:p w:rsidR="00672637" w:rsidRPr="00FE7A86" w:rsidRDefault="00307252" w:rsidP="00E9147F">
      <w:pPr>
        <w:ind w:firstLine="41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Waiter</w:t>
      </w:r>
      <w:r w:rsidR="00F44B3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Electronic</w:t>
      </w:r>
    </w:p>
    <w:p w:rsidR="00ED5B80" w:rsidRDefault="00ED5B80" w:rsidP="00E9147F">
      <w:pPr>
        <w:pStyle w:val="Ttulo1"/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  <w:sz w:val="24"/>
        </w:rPr>
      </w:pPr>
      <w:bookmarkStart w:id="15" w:name="_Ref165259514"/>
      <w:bookmarkStart w:id="16" w:name="_Toc384732255"/>
      <w:r w:rsidRPr="00340757">
        <w:rPr>
          <w:color w:val="000000"/>
          <w:sz w:val="24"/>
        </w:rPr>
        <w:t>Fluxo de Eventos</w:t>
      </w:r>
      <w:bookmarkEnd w:id="10"/>
      <w:bookmarkEnd w:id="11"/>
      <w:bookmarkEnd w:id="12"/>
      <w:bookmarkEnd w:id="15"/>
      <w:bookmarkEnd w:id="16"/>
    </w:p>
    <w:p w:rsidR="007E348A" w:rsidRPr="00161805" w:rsidRDefault="00E9147F" w:rsidP="00756B47">
      <w:pPr>
        <w:spacing w:after="120"/>
        <w:jc w:val="both"/>
        <w:rPr>
          <w:rFonts w:ascii="Arial" w:hAnsi="Arial" w:cs="Arial"/>
          <w:b/>
        </w:rPr>
      </w:pPr>
      <w:r w:rsidRPr="00E9147F">
        <w:rPr>
          <w:rFonts w:ascii="Arial" w:hAnsi="Arial" w:cs="Arial"/>
        </w:rPr>
        <w:t xml:space="preserve">O caso de uso inicia quando </w:t>
      </w:r>
      <w:r w:rsidR="00D16723">
        <w:rPr>
          <w:rFonts w:ascii="Arial" w:hAnsi="Arial" w:cs="Arial"/>
        </w:rPr>
        <w:t xml:space="preserve">o usuário </w:t>
      </w:r>
      <w:r w:rsidR="00307252">
        <w:rPr>
          <w:rFonts w:ascii="Arial" w:hAnsi="Arial" w:cs="Arial"/>
        </w:rPr>
        <w:t xml:space="preserve">após o fechamento da compra </w:t>
      </w:r>
      <w:r w:rsidR="00D16723">
        <w:rPr>
          <w:rFonts w:ascii="Arial" w:hAnsi="Arial" w:cs="Arial"/>
        </w:rPr>
        <w:t xml:space="preserve">seleciona </w:t>
      </w:r>
      <w:r w:rsidR="001A2D6C">
        <w:rPr>
          <w:rFonts w:ascii="Arial" w:hAnsi="Arial" w:cs="Arial"/>
        </w:rPr>
        <w:t>no menu opção “</w:t>
      </w:r>
      <w:r w:rsidR="00307252">
        <w:rPr>
          <w:rFonts w:ascii="Arial" w:hAnsi="Arial" w:cs="Arial"/>
        </w:rPr>
        <w:t>Pagamento</w:t>
      </w:r>
      <w:r w:rsidR="001A2D6C">
        <w:rPr>
          <w:rFonts w:ascii="Arial" w:hAnsi="Arial" w:cs="Arial"/>
        </w:rPr>
        <w:t>”.</w:t>
      </w:r>
    </w:p>
    <w:p w:rsidR="00ED5B80" w:rsidRDefault="00ED5B80" w:rsidP="00E9147F">
      <w:pPr>
        <w:pStyle w:val="Ttulo2"/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</w:rPr>
      </w:pPr>
      <w:bookmarkStart w:id="17" w:name="_Toc425054506"/>
      <w:bookmarkStart w:id="18" w:name="_Toc423410240"/>
      <w:bookmarkStart w:id="19" w:name="_Toc134418662"/>
      <w:bookmarkStart w:id="20" w:name="_Ref165259563"/>
      <w:bookmarkStart w:id="21" w:name="_Ref165259569"/>
      <w:bookmarkStart w:id="22" w:name="_Toc384732256"/>
      <w:r w:rsidRPr="007A4880">
        <w:rPr>
          <w:color w:val="000000"/>
        </w:rPr>
        <w:t>Fluxo Básico</w:t>
      </w:r>
      <w:bookmarkEnd w:id="17"/>
      <w:bookmarkEnd w:id="18"/>
      <w:bookmarkEnd w:id="19"/>
      <w:bookmarkEnd w:id="20"/>
      <w:bookmarkEnd w:id="21"/>
      <w:bookmarkEnd w:id="22"/>
    </w:p>
    <w:p w:rsidR="007B5A8B" w:rsidRDefault="001A2D6C" w:rsidP="007B5A8B">
      <w:pPr>
        <w:spacing w:after="120"/>
        <w:rPr>
          <w:rFonts w:ascii="Arial" w:hAnsi="Arial" w:cs="Arial"/>
        </w:rPr>
      </w:pPr>
      <w:r w:rsidRPr="009604F9">
        <w:rPr>
          <w:rFonts w:ascii="Arial" w:hAnsi="Arial" w:cs="Arial"/>
          <w:b/>
        </w:rPr>
        <w:t>B1.</w:t>
      </w:r>
      <w:r w:rsidRPr="001A2D6C">
        <w:rPr>
          <w:rFonts w:ascii="Arial" w:hAnsi="Arial" w:cs="Arial"/>
        </w:rPr>
        <w:t xml:space="preserve"> O sistema identifica que </w:t>
      </w:r>
      <w:r w:rsidR="00F44B3C">
        <w:rPr>
          <w:rFonts w:ascii="Arial" w:hAnsi="Arial" w:cs="Arial"/>
        </w:rPr>
        <w:t>o usuário fechou a conta</w:t>
      </w:r>
      <w:r>
        <w:rPr>
          <w:rFonts w:ascii="Arial" w:hAnsi="Arial" w:cs="Arial"/>
        </w:rPr>
        <w:t>;</w:t>
      </w:r>
    </w:p>
    <w:p w:rsidR="001A2D6C" w:rsidRDefault="007B5A8B" w:rsidP="007B5A8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B2. </w:t>
      </w:r>
      <w:r w:rsidR="00114490" w:rsidRPr="007B5A8B">
        <w:rPr>
          <w:rFonts w:ascii="Arial" w:hAnsi="Arial" w:cs="Arial"/>
        </w:rPr>
        <w:t xml:space="preserve">O sistema exibe </w:t>
      </w:r>
      <w:r w:rsidR="00F44B3C">
        <w:rPr>
          <w:rFonts w:ascii="Arial" w:hAnsi="Arial" w:cs="Arial"/>
        </w:rPr>
        <w:t>as a tela</w:t>
      </w:r>
      <w:r w:rsidR="00952F88">
        <w:rPr>
          <w:rFonts w:ascii="Arial" w:hAnsi="Arial" w:cs="Arial"/>
        </w:rPr>
        <w:t xml:space="preserve"> (</w:t>
      </w:r>
      <w:r w:rsidR="00952F88" w:rsidRPr="000A0AB7">
        <w:rPr>
          <w:rFonts w:ascii="Arial" w:hAnsi="Arial" w:cs="Arial"/>
          <w:b/>
          <w:color w:val="000000"/>
        </w:rPr>
        <w:t>Tabela 1</w:t>
      </w:r>
      <w:r w:rsidR="00952F88">
        <w:rPr>
          <w:rFonts w:ascii="Arial" w:hAnsi="Arial" w:cs="Arial"/>
        </w:rPr>
        <w:t xml:space="preserve">) </w:t>
      </w:r>
      <w:r w:rsidR="00F44B3C">
        <w:rPr>
          <w:rFonts w:ascii="Arial" w:hAnsi="Arial" w:cs="Arial"/>
        </w:rPr>
        <w:t>para o usuário digitar os dados do cartão;</w:t>
      </w:r>
    </w:p>
    <w:p w:rsidR="00F44B3C" w:rsidRPr="00F44B3C" w:rsidRDefault="00F44B3C" w:rsidP="007B5A8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B3. </w:t>
      </w:r>
      <w:r>
        <w:rPr>
          <w:rFonts w:ascii="Arial" w:hAnsi="Arial" w:cs="Arial"/>
        </w:rPr>
        <w:t>Ao digitar as informações do cartão de crédito, o usuário clica em “Finalizar Pagamento”;</w:t>
      </w:r>
    </w:p>
    <w:p w:rsidR="00F44B3C" w:rsidRDefault="00F44B3C" w:rsidP="007B5A8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 w:rsidR="00EB5C61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>O sistema envia uma requisição de transação para as adquirentes, tais como Cielo e RedeCard;</w:t>
      </w:r>
    </w:p>
    <w:p w:rsidR="00F44B3C" w:rsidRDefault="00F44B3C" w:rsidP="007B5A8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 w:rsidR="00EB5C61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>O sistema captura o retorno da adquirente e atualiza o status da transação;</w:t>
      </w:r>
    </w:p>
    <w:p w:rsidR="00F44B3C" w:rsidRDefault="00F44B3C" w:rsidP="007B5A8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 w:rsidR="00EB5C61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>.</w:t>
      </w:r>
      <w:r w:rsidR="005C0904">
        <w:rPr>
          <w:rFonts w:ascii="Arial" w:hAnsi="Arial" w:cs="Arial"/>
        </w:rPr>
        <w:t xml:space="preserve"> O sistema envia um e-mail de confirmação do pagamento para o e-mail cadastrado para o usuário;</w:t>
      </w:r>
    </w:p>
    <w:p w:rsidR="005C0904" w:rsidRPr="005C0904" w:rsidRDefault="005C0904" w:rsidP="007B5A8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 w:rsidR="00EB5C61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O sistema exibe o resultado ao usuário e libera a mesa em que usuário está para novas reservas;</w:t>
      </w:r>
    </w:p>
    <w:p w:rsidR="005C5901" w:rsidRPr="00EC3C5C" w:rsidRDefault="00E87144" w:rsidP="005C5901">
      <w:pPr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 w:rsidR="00EB5C61">
        <w:rPr>
          <w:rFonts w:ascii="Arial" w:hAnsi="Arial" w:cs="Arial"/>
          <w:b/>
        </w:rPr>
        <w:t>8</w:t>
      </w:r>
      <w:r w:rsidR="00550824" w:rsidRPr="009604F9">
        <w:rPr>
          <w:rFonts w:ascii="Arial" w:hAnsi="Arial" w:cs="Arial"/>
          <w:b/>
        </w:rPr>
        <w:t>.</w:t>
      </w:r>
      <w:r w:rsidR="00550824" w:rsidRPr="00EC3C5C">
        <w:rPr>
          <w:rFonts w:ascii="Arial" w:hAnsi="Arial" w:cs="Arial"/>
        </w:rPr>
        <w:t xml:space="preserve"> </w:t>
      </w:r>
      <w:r w:rsidR="00EC3C5C" w:rsidRPr="00EC3C5C">
        <w:rPr>
          <w:rFonts w:ascii="Arial" w:hAnsi="Arial" w:cs="Arial"/>
        </w:rPr>
        <w:t>O caso de uso termina.</w:t>
      </w:r>
    </w:p>
    <w:p w:rsidR="005C5901" w:rsidRDefault="005C5901" w:rsidP="005C5901"/>
    <w:p w:rsidR="005C5901" w:rsidRPr="005C5901" w:rsidRDefault="005C5901" w:rsidP="005C5901"/>
    <w:p w:rsidR="00EE234F" w:rsidRPr="00FB5317" w:rsidRDefault="00ED5B80" w:rsidP="00E76564">
      <w:pPr>
        <w:pStyle w:val="Ttulo2"/>
        <w:widowControl/>
        <w:pBdr>
          <w:bottom w:val="single" w:sz="4" w:space="1" w:color="auto"/>
        </w:pBdr>
      </w:pPr>
      <w:bookmarkStart w:id="23" w:name="_Toc384732257"/>
      <w:r w:rsidRPr="00FB5317">
        <w:rPr>
          <w:color w:val="000000"/>
        </w:rPr>
        <w:t>Fluxos Alternativos</w:t>
      </w:r>
      <w:bookmarkEnd w:id="23"/>
    </w:p>
    <w:p w:rsidR="00867ACF" w:rsidRPr="00133290" w:rsidRDefault="00867ACF" w:rsidP="00867ACF">
      <w:pPr>
        <w:pStyle w:val="FluxoAlternativo2"/>
        <w:numPr>
          <w:ilvl w:val="0"/>
          <w:numId w:val="0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A1</w:t>
      </w:r>
      <w:r w:rsidRPr="00AB00D9">
        <w:rPr>
          <w:rFonts w:ascii="Arial" w:hAnsi="Arial" w:cs="Arial"/>
          <w:b/>
          <w:color w:val="000000"/>
        </w:rPr>
        <w:t xml:space="preserve">. </w:t>
      </w:r>
      <w:r w:rsidR="005C0904">
        <w:rPr>
          <w:rFonts w:ascii="Arial" w:hAnsi="Arial" w:cs="Arial"/>
          <w:b/>
          <w:color w:val="000000"/>
        </w:rPr>
        <w:t>Pagamento via TEF</w:t>
      </w:r>
    </w:p>
    <w:p w:rsidR="00867ACF" w:rsidRPr="00133290" w:rsidRDefault="00867ACF" w:rsidP="00867ACF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A1</w:t>
      </w:r>
      <w:r w:rsidRPr="00133290">
        <w:rPr>
          <w:rFonts w:ascii="Arial" w:hAnsi="Arial" w:cs="Arial"/>
          <w:b/>
          <w:color w:val="000000"/>
        </w:rPr>
        <w:t xml:space="preserve">.1. </w:t>
      </w:r>
      <w:r w:rsidRPr="00133290">
        <w:rPr>
          <w:rFonts w:ascii="Arial" w:hAnsi="Arial" w:cs="Arial"/>
          <w:color w:val="000000"/>
        </w:rPr>
        <w:t xml:space="preserve">No passo B1 do fluxo básico, sistema identifica que </w:t>
      </w:r>
      <w:r w:rsidR="005C0904">
        <w:rPr>
          <w:rFonts w:ascii="Arial" w:hAnsi="Arial" w:cs="Arial"/>
          <w:color w:val="000000"/>
        </w:rPr>
        <w:t>usuário fechou a conta</w:t>
      </w:r>
      <w:r w:rsidRPr="00133290">
        <w:rPr>
          <w:rFonts w:ascii="Arial" w:hAnsi="Arial" w:cs="Arial"/>
          <w:color w:val="000000"/>
        </w:rPr>
        <w:t>;</w:t>
      </w:r>
    </w:p>
    <w:p w:rsidR="00867ACF" w:rsidRDefault="00867ACF" w:rsidP="00867ACF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A1</w:t>
      </w:r>
      <w:r w:rsidRPr="00133290">
        <w:rPr>
          <w:rFonts w:ascii="Arial" w:hAnsi="Arial" w:cs="Arial"/>
          <w:b/>
          <w:color w:val="000000"/>
        </w:rPr>
        <w:t xml:space="preserve">.2. </w:t>
      </w:r>
      <w:r w:rsidRPr="00133290">
        <w:rPr>
          <w:rFonts w:ascii="Arial" w:hAnsi="Arial" w:cs="Arial"/>
          <w:color w:val="000000"/>
        </w:rPr>
        <w:t xml:space="preserve">O sistema </w:t>
      </w:r>
      <w:r w:rsidR="005C0904">
        <w:rPr>
          <w:rFonts w:ascii="Arial" w:hAnsi="Arial" w:cs="Arial"/>
          <w:color w:val="000000"/>
        </w:rPr>
        <w:t>identifica que o usuário optou pela opção de pagamento via TEF (Transferência Eletrônica de Fundos)</w:t>
      </w:r>
      <w:r w:rsidRPr="00133290">
        <w:rPr>
          <w:rFonts w:ascii="Arial" w:hAnsi="Arial" w:cs="Arial"/>
          <w:color w:val="000000"/>
        </w:rPr>
        <w:t>;</w:t>
      </w:r>
    </w:p>
    <w:p w:rsidR="00867ACF" w:rsidRDefault="00867ACF" w:rsidP="00867ACF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A1.3. </w:t>
      </w:r>
      <w:r w:rsidR="005C0904">
        <w:rPr>
          <w:rFonts w:ascii="Arial" w:hAnsi="Arial" w:cs="Arial"/>
          <w:color w:val="000000"/>
        </w:rPr>
        <w:t>O sistema envia uma requisição para o TEF do banco desejado com as informações</w:t>
      </w:r>
      <w:r w:rsidR="00EB5C61">
        <w:rPr>
          <w:rFonts w:ascii="Arial" w:hAnsi="Arial" w:cs="Arial"/>
          <w:color w:val="000000"/>
        </w:rPr>
        <w:t xml:space="preserve"> do pagamento</w:t>
      </w:r>
      <w:r>
        <w:rPr>
          <w:rFonts w:ascii="Arial" w:hAnsi="Arial" w:cs="Arial"/>
          <w:color w:val="000000"/>
        </w:rPr>
        <w:t>;</w:t>
      </w:r>
    </w:p>
    <w:p w:rsidR="00EB5C61" w:rsidRDefault="00EB5C61" w:rsidP="00867ACF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A1</w:t>
      </w:r>
      <w:r w:rsidRPr="00CD07C8">
        <w:rPr>
          <w:rFonts w:ascii="Arial" w:hAnsi="Arial" w:cs="Arial"/>
          <w:b/>
          <w:color w:val="000000"/>
        </w:rPr>
        <w:t>.4</w:t>
      </w:r>
      <w:r>
        <w:rPr>
          <w:rFonts w:ascii="Arial" w:hAnsi="Arial" w:cs="Arial"/>
          <w:b/>
          <w:color w:val="000000"/>
        </w:rPr>
        <w:t xml:space="preserve">. </w:t>
      </w:r>
      <w:r>
        <w:rPr>
          <w:rFonts w:ascii="Arial" w:hAnsi="Arial" w:cs="Arial"/>
          <w:color w:val="000000"/>
        </w:rPr>
        <w:t>O sistema abre a tela do banco onde o usuário da procedimento a transferência;</w:t>
      </w:r>
    </w:p>
    <w:p w:rsidR="00867ACF" w:rsidRPr="006A4517" w:rsidRDefault="00867ACF" w:rsidP="00867ACF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A1</w:t>
      </w:r>
      <w:r w:rsidRPr="00CD07C8">
        <w:rPr>
          <w:rFonts w:ascii="Arial" w:hAnsi="Arial" w:cs="Arial"/>
          <w:b/>
          <w:color w:val="000000"/>
        </w:rPr>
        <w:t>.</w:t>
      </w:r>
      <w:r w:rsidR="009019F9">
        <w:rPr>
          <w:rFonts w:ascii="Arial" w:hAnsi="Arial" w:cs="Arial"/>
          <w:b/>
          <w:color w:val="000000"/>
        </w:rPr>
        <w:t>5</w:t>
      </w:r>
      <w:r>
        <w:rPr>
          <w:rFonts w:ascii="Arial" w:hAnsi="Arial" w:cs="Arial"/>
          <w:color w:val="000000"/>
        </w:rPr>
        <w:t>. O caso de uso retorna para o passo B</w:t>
      </w:r>
      <w:r w:rsidR="00EB5C61"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 xml:space="preserve"> do fluxo básico.</w:t>
      </w:r>
    </w:p>
    <w:p w:rsidR="00952F88" w:rsidRDefault="00952F88" w:rsidP="007E348A">
      <w:pPr>
        <w:rPr>
          <w:rFonts w:ascii="Arial" w:hAnsi="Arial" w:cs="Arial"/>
          <w:b/>
          <w:color w:val="000000"/>
        </w:rPr>
      </w:pPr>
    </w:p>
    <w:p w:rsidR="00952F88" w:rsidRDefault="00952F88" w:rsidP="007E348A">
      <w:pPr>
        <w:rPr>
          <w:rFonts w:ascii="Arial" w:hAnsi="Arial" w:cs="Arial"/>
          <w:b/>
          <w:color w:val="000000"/>
        </w:rPr>
      </w:pPr>
    </w:p>
    <w:p w:rsidR="00952F88" w:rsidRDefault="00952F88" w:rsidP="007E348A">
      <w:pPr>
        <w:rPr>
          <w:rFonts w:ascii="Arial" w:hAnsi="Arial" w:cs="Arial"/>
          <w:b/>
          <w:color w:val="000000"/>
        </w:rPr>
      </w:pPr>
    </w:p>
    <w:p w:rsidR="00952F88" w:rsidRDefault="00952F88" w:rsidP="007E348A">
      <w:pPr>
        <w:rPr>
          <w:rFonts w:ascii="Arial" w:hAnsi="Arial" w:cs="Arial"/>
          <w:b/>
          <w:color w:val="000000"/>
        </w:rPr>
      </w:pPr>
    </w:p>
    <w:p w:rsidR="007E348A" w:rsidRPr="00F84707" w:rsidRDefault="007E348A" w:rsidP="007E348A">
      <w:pPr>
        <w:rPr>
          <w:rFonts w:ascii="Arial" w:hAnsi="Arial" w:cs="Arial"/>
          <w:i/>
        </w:rPr>
      </w:pPr>
    </w:p>
    <w:p w:rsidR="007E348A" w:rsidRPr="007E348A" w:rsidRDefault="007E348A" w:rsidP="007E348A"/>
    <w:p w:rsidR="009815A5" w:rsidRDefault="00ED5B80" w:rsidP="00E76564">
      <w:pPr>
        <w:pStyle w:val="Ttulo1"/>
        <w:pBdr>
          <w:bottom w:val="single" w:sz="4" w:space="1" w:color="auto"/>
        </w:pBdr>
        <w:tabs>
          <w:tab w:val="left" w:pos="414"/>
        </w:tabs>
        <w:rPr>
          <w:color w:val="000000"/>
          <w:sz w:val="24"/>
        </w:rPr>
      </w:pPr>
      <w:bookmarkStart w:id="24" w:name="_Toc384732260"/>
      <w:r w:rsidRPr="00340757">
        <w:rPr>
          <w:color w:val="000000"/>
          <w:sz w:val="24"/>
        </w:rPr>
        <w:lastRenderedPageBreak/>
        <w:t>Tabelas</w:t>
      </w:r>
      <w:bookmarkEnd w:id="24"/>
    </w:p>
    <w:p w:rsidR="00CA4847" w:rsidRDefault="000A0AB7" w:rsidP="00CA4847">
      <w:pPr>
        <w:pStyle w:val="Tabela"/>
        <w:numPr>
          <w:ilvl w:val="0"/>
          <w:numId w:val="0"/>
        </w:numPr>
        <w:rPr>
          <w:rFonts w:ascii="Arial" w:hAnsi="Arial" w:cs="Arial"/>
          <w:color w:val="000000"/>
        </w:rPr>
      </w:pPr>
      <w:bookmarkStart w:id="25" w:name="_Ref345578749"/>
      <w:r w:rsidRPr="000A0AB7">
        <w:rPr>
          <w:rFonts w:ascii="Arial" w:hAnsi="Arial" w:cs="Arial"/>
          <w:b/>
          <w:color w:val="000000"/>
        </w:rPr>
        <w:t xml:space="preserve">Tabela 1 </w:t>
      </w:r>
      <w:r w:rsidR="00F475C2">
        <w:rPr>
          <w:rFonts w:ascii="Arial" w:hAnsi="Arial" w:cs="Arial"/>
          <w:b/>
          <w:color w:val="000000"/>
        </w:rPr>
        <w:t>–</w:t>
      </w:r>
      <w:r>
        <w:rPr>
          <w:rFonts w:ascii="Arial" w:hAnsi="Arial" w:cs="Arial"/>
          <w:color w:val="000000"/>
        </w:rPr>
        <w:t xml:space="preserve"> </w:t>
      </w:r>
      <w:r w:rsidR="0038600E">
        <w:rPr>
          <w:rFonts w:ascii="Arial" w:hAnsi="Arial" w:cs="Arial"/>
          <w:b/>
          <w:color w:val="000000"/>
        </w:rPr>
        <w:t>Pagamento</w:t>
      </w:r>
    </w:p>
    <w:p w:rsidR="000A0AB7" w:rsidRDefault="000A0AB7" w:rsidP="00CA4847">
      <w:pPr>
        <w:pStyle w:val="Tabela"/>
        <w:numPr>
          <w:ilvl w:val="0"/>
          <w:numId w:val="0"/>
        </w:numPr>
        <w:rPr>
          <w:rFonts w:ascii="Arial" w:hAnsi="Arial" w:cs="Arial"/>
          <w:color w:val="000000"/>
        </w:rPr>
      </w:pPr>
    </w:p>
    <w:tbl>
      <w:tblPr>
        <w:tblW w:w="9923" w:type="dxa"/>
        <w:tblInd w:w="10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1E0"/>
      </w:tblPr>
      <w:tblGrid>
        <w:gridCol w:w="1843"/>
        <w:gridCol w:w="2977"/>
        <w:gridCol w:w="709"/>
        <w:gridCol w:w="850"/>
        <w:gridCol w:w="1276"/>
        <w:gridCol w:w="2268"/>
      </w:tblGrid>
      <w:tr w:rsidR="00F84707" w:rsidRPr="002B3CDB" w:rsidTr="005B2F50">
        <w:trPr>
          <w:tblHeader/>
        </w:trPr>
        <w:tc>
          <w:tcPr>
            <w:tcW w:w="1843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tabs>
                <w:tab w:val="right" w:pos="3044"/>
              </w:tabs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DB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tabs>
                <w:tab w:val="right" w:pos="3044"/>
              </w:tabs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DB"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DB">
              <w:rPr>
                <w:rFonts w:ascii="Arial" w:hAnsi="Arial" w:cs="Arial"/>
                <w:b/>
                <w:sz w:val="18"/>
                <w:szCs w:val="18"/>
              </w:rPr>
              <w:t>Tam.</w:t>
            </w:r>
          </w:p>
        </w:tc>
        <w:tc>
          <w:tcPr>
            <w:tcW w:w="850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DB">
              <w:rPr>
                <w:rFonts w:ascii="Arial" w:hAnsi="Arial" w:cs="Arial"/>
                <w:b/>
                <w:sz w:val="18"/>
                <w:szCs w:val="18"/>
              </w:rPr>
              <w:t>Obrig.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DB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DB">
              <w:rPr>
                <w:rFonts w:ascii="Arial" w:hAnsi="Arial" w:cs="Arial"/>
                <w:b/>
                <w:sz w:val="18"/>
                <w:szCs w:val="18"/>
              </w:rPr>
              <w:t>Regras e Validações</w:t>
            </w:r>
          </w:p>
        </w:tc>
      </w:tr>
      <w:tr w:rsidR="00F84707" w:rsidRPr="009F5904" w:rsidTr="005B2F50">
        <w:tc>
          <w:tcPr>
            <w:tcW w:w="1843" w:type="dxa"/>
            <w:shd w:val="clear" w:color="auto" w:fill="auto"/>
            <w:vAlign w:val="center"/>
          </w:tcPr>
          <w:p w:rsidR="00952F88" w:rsidRPr="000A0AB7" w:rsidRDefault="00952F88" w:rsidP="005B2F50">
            <w:pPr>
              <w:tabs>
                <w:tab w:val="right" w:pos="3044"/>
              </w:tabs>
              <w:snapToGrid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Número do Cartão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84707" w:rsidRPr="000A0AB7" w:rsidRDefault="00952F88" w:rsidP="00C16A05">
            <w:pPr>
              <w:tabs>
                <w:tab w:val="right" w:pos="3044"/>
              </w:tabs>
              <w:snapToGrid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Número do cartão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4707" w:rsidRPr="000A0AB7" w:rsidRDefault="00952F88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84707" w:rsidRPr="000A0AB7" w:rsidRDefault="00F475C2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84707" w:rsidRPr="000A0AB7" w:rsidRDefault="00952F88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Numérico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84707" w:rsidRPr="000A0AB7" w:rsidRDefault="00F475C2" w:rsidP="00F475C2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--</w:t>
            </w:r>
          </w:p>
        </w:tc>
      </w:tr>
      <w:tr w:rsidR="00F84707" w:rsidRPr="00A91180" w:rsidTr="005B2F50">
        <w:tc>
          <w:tcPr>
            <w:tcW w:w="1843" w:type="dxa"/>
            <w:shd w:val="clear" w:color="auto" w:fill="FFFFFF"/>
            <w:vAlign w:val="center"/>
          </w:tcPr>
          <w:p w:rsidR="00F84707" w:rsidRPr="000A0AB7" w:rsidRDefault="00952F88" w:rsidP="005B2F50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Nome no Cartão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F84707" w:rsidRPr="000A0AB7" w:rsidRDefault="00952F88" w:rsidP="005B2F50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Nome como escrito no cartão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84707" w:rsidRPr="000A0AB7" w:rsidRDefault="00952F88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30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F84707" w:rsidRPr="000A0AB7" w:rsidRDefault="00952F88" w:rsidP="005B2F50">
            <w:pPr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Sim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F84707" w:rsidRPr="000A0AB7" w:rsidRDefault="00F475C2" w:rsidP="005B2F50">
            <w:pPr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Alfanumérico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F84707" w:rsidRPr="00F475C2" w:rsidRDefault="00952F88" w:rsidP="00F475C2">
            <w:pPr>
              <w:tabs>
                <w:tab w:val="left" w:pos="34"/>
              </w:tabs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--</w:t>
            </w:r>
          </w:p>
        </w:tc>
      </w:tr>
      <w:tr w:rsidR="00952F88" w:rsidRPr="00A91180" w:rsidTr="005B2F50">
        <w:tc>
          <w:tcPr>
            <w:tcW w:w="1843" w:type="dxa"/>
            <w:shd w:val="clear" w:color="auto" w:fill="FFFFFF"/>
            <w:vAlign w:val="center"/>
          </w:tcPr>
          <w:p w:rsidR="00952F88" w:rsidRDefault="00952F88" w:rsidP="005B2F50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Data de Validade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952F88" w:rsidRDefault="00952F88" w:rsidP="00952F88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Data de validade do cartão de crédito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952F88" w:rsidRDefault="00952F88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-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952F88" w:rsidRDefault="00952F88" w:rsidP="005B2F50">
            <w:pPr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Sim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952F88" w:rsidRDefault="00952F88" w:rsidP="005B2F50">
            <w:pPr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DateTime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952F88" w:rsidRDefault="0038600E" w:rsidP="00F475C2">
            <w:pPr>
              <w:tabs>
                <w:tab w:val="left" w:pos="34"/>
              </w:tabs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 data não pode ser menor do que a data atual</w:t>
            </w:r>
          </w:p>
        </w:tc>
      </w:tr>
      <w:tr w:rsidR="00952F88" w:rsidRPr="00A91180" w:rsidTr="005B2F50">
        <w:tc>
          <w:tcPr>
            <w:tcW w:w="1843" w:type="dxa"/>
            <w:shd w:val="clear" w:color="auto" w:fill="FFFFFF"/>
            <w:vAlign w:val="center"/>
          </w:tcPr>
          <w:p w:rsidR="00952F88" w:rsidRDefault="0038600E" w:rsidP="005B2F50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Código de Segurança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952F88" w:rsidRDefault="0038600E" w:rsidP="00952F88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Código de segurança do Cartão de Crédito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952F88" w:rsidRDefault="0038600E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952F88" w:rsidRDefault="0038600E" w:rsidP="005B2F50">
            <w:pPr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Sim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952F88" w:rsidRDefault="0038600E" w:rsidP="005B2F50">
            <w:pPr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Numérico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952F88" w:rsidRDefault="0038600E" w:rsidP="00F475C2">
            <w:pPr>
              <w:tabs>
                <w:tab w:val="left" w:pos="34"/>
              </w:tabs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--</w:t>
            </w:r>
          </w:p>
        </w:tc>
      </w:tr>
      <w:tr w:rsidR="0038600E" w:rsidRPr="00A91180" w:rsidTr="005B2F50">
        <w:tc>
          <w:tcPr>
            <w:tcW w:w="1843" w:type="dxa"/>
            <w:shd w:val="clear" w:color="auto" w:fill="FFFFFF"/>
            <w:vAlign w:val="center"/>
          </w:tcPr>
          <w:p w:rsidR="0038600E" w:rsidRDefault="0038600E" w:rsidP="005B2F50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CPF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38600E" w:rsidRDefault="0038600E" w:rsidP="00952F88">
            <w:pPr>
              <w:tabs>
                <w:tab w:val="right" w:pos="3044"/>
              </w:tabs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CPF do titular do cartão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8600E" w:rsidRDefault="0038600E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11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8600E" w:rsidRDefault="0038600E" w:rsidP="005B2F50">
            <w:pPr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Sim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38600E" w:rsidRDefault="0038600E" w:rsidP="005B2F50">
            <w:pPr>
              <w:snapToGrid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Numérico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38600E" w:rsidRDefault="0038600E" w:rsidP="00F475C2">
            <w:pPr>
              <w:tabs>
                <w:tab w:val="left" w:pos="34"/>
              </w:tabs>
              <w:snapToGrid w:val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--</w:t>
            </w:r>
          </w:p>
        </w:tc>
      </w:tr>
    </w:tbl>
    <w:p w:rsidR="0038600E" w:rsidRDefault="0038600E" w:rsidP="0038600E">
      <w:pPr>
        <w:pStyle w:val="Ttulo1"/>
        <w:numPr>
          <w:ilvl w:val="0"/>
          <w:numId w:val="0"/>
        </w:numPr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  <w:sz w:val="24"/>
        </w:rPr>
      </w:pPr>
      <w:bookmarkStart w:id="26" w:name="_Toc425054512"/>
      <w:bookmarkStart w:id="27" w:name="_Toc423410253"/>
      <w:bookmarkStart w:id="28" w:name="_Toc134418667"/>
      <w:bookmarkStart w:id="29" w:name="_Toc384732262"/>
      <w:bookmarkEnd w:id="25"/>
    </w:p>
    <w:p w:rsidR="00C94D88" w:rsidRDefault="00ED5B80" w:rsidP="000C0DC3">
      <w:pPr>
        <w:pStyle w:val="Ttulo1"/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  <w:sz w:val="24"/>
        </w:rPr>
      </w:pPr>
      <w:r w:rsidRPr="00340757">
        <w:rPr>
          <w:color w:val="000000"/>
          <w:sz w:val="24"/>
        </w:rPr>
        <w:t>Precondições</w:t>
      </w:r>
      <w:bookmarkEnd w:id="26"/>
      <w:bookmarkEnd w:id="27"/>
      <w:bookmarkEnd w:id="28"/>
      <w:bookmarkEnd w:id="29"/>
    </w:p>
    <w:p w:rsidR="00217A5B" w:rsidRPr="00217A5B" w:rsidRDefault="009019F9" w:rsidP="009019F9">
      <w:pPr>
        <w:ind w:firstLine="414"/>
      </w:pPr>
      <w:r w:rsidRPr="003942DA">
        <w:rPr>
          <w:rFonts w:ascii="Arial" w:hAnsi="Arial" w:cs="Arial"/>
          <w:color w:val="000000"/>
        </w:rPr>
        <w:t>O celular do cliente deverá estar conectado na internet</w:t>
      </w:r>
      <w:r>
        <w:rPr>
          <w:rFonts w:ascii="Arial" w:hAnsi="Arial" w:cs="Arial"/>
          <w:color w:val="000000"/>
        </w:rPr>
        <w:t>.</w:t>
      </w:r>
    </w:p>
    <w:p w:rsidR="00ED5B80" w:rsidRPr="00340757" w:rsidRDefault="00ED5B80" w:rsidP="000C0DC3">
      <w:pPr>
        <w:pStyle w:val="Ttulo1"/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  <w:sz w:val="24"/>
        </w:rPr>
      </w:pPr>
      <w:bookmarkStart w:id="30" w:name="_Toc425054514"/>
      <w:bookmarkStart w:id="31" w:name="_Toc423410255"/>
      <w:bookmarkStart w:id="32" w:name="_Toc134418669"/>
      <w:bookmarkStart w:id="33" w:name="_Toc384732263"/>
      <w:r w:rsidRPr="00340757">
        <w:rPr>
          <w:color w:val="000000"/>
          <w:sz w:val="24"/>
        </w:rPr>
        <w:t>Pós-condições</w:t>
      </w:r>
      <w:bookmarkEnd w:id="30"/>
      <w:bookmarkEnd w:id="31"/>
      <w:bookmarkEnd w:id="32"/>
      <w:bookmarkEnd w:id="33"/>
    </w:p>
    <w:p w:rsidR="005B7B9E" w:rsidRPr="0038600E" w:rsidRDefault="000C0DC3" w:rsidP="0038600E">
      <w:pPr>
        <w:pStyle w:val="InfoBlue"/>
        <w:rPr>
          <w:i/>
        </w:rPr>
      </w:pPr>
      <w:r>
        <w:rPr>
          <w:i/>
        </w:rPr>
        <w:t>Não se aplica.</w:t>
      </w:r>
      <w:bookmarkStart w:id="34" w:name="_Toc270407239"/>
    </w:p>
    <w:p w:rsidR="00ED5B80" w:rsidRPr="00340757" w:rsidRDefault="00ED5B80" w:rsidP="005E276B">
      <w:pPr>
        <w:pStyle w:val="Ttulo1"/>
        <w:pBdr>
          <w:bottom w:val="single" w:sz="4" w:space="1" w:color="auto"/>
        </w:pBdr>
      </w:pPr>
      <w:bookmarkStart w:id="35" w:name="_Toc384732271"/>
      <w:r w:rsidRPr="00340757">
        <w:t>Referências</w:t>
      </w:r>
      <w:bookmarkEnd w:id="34"/>
      <w:bookmarkEnd w:id="35"/>
    </w:p>
    <w:p w:rsidR="00ED5B80" w:rsidRPr="009050AE" w:rsidRDefault="008D2542" w:rsidP="009050AE">
      <w:pPr>
        <w:rPr>
          <w:rFonts w:ascii="Arial" w:hAnsi="Arial" w:cs="Arial"/>
          <w:b/>
        </w:rPr>
      </w:pPr>
      <w:bookmarkStart w:id="36" w:name="_Toc134413717"/>
      <w:r w:rsidRPr="009050AE">
        <w:rPr>
          <w:rFonts w:ascii="Arial" w:hAnsi="Arial" w:cs="Arial"/>
        </w:rPr>
        <w:t>Não se aplica</w:t>
      </w:r>
    </w:p>
    <w:bookmarkEnd w:id="36"/>
    <w:p w:rsidR="002032DB" w:rsidRDefault="002032DB" w:rsidP="00A67C10">
      <w:pPr>
        <w:pStyle w:val="Corpodetexto"/>
        <w:jc w:val="center"/>
      </w:pPr>
    </w:p>
    <w:sectPr w:rsidR="002032DB" w:rsidSect="00874A13">
      <w:headerReference w:type="default" r:id="rId12"/>
      <w:footerReference w:type="default" r:id="rId13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DA0" w:rsidRDefault="00370DA0">
      <w:r>
        <w:separator/>
      </w:r>
    </w:p>
  </w:endnote>
  <w:endnote w:type="continuationSeparator" w:id="0">
    <w:p w:rsidR="00370DA0" w:rsidRDefault="00370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 (W1)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BA9" w:rsidRDefault="000D2BA9">
    <w:pPr>
      <w:pStyle w:val="Rodap"/>
      <w:jc w:val="right"/>
    </w:pPr>
    <w:r>
      <w:rPr>
        <w:lang w:eastAsia="pt-BR"/>
      </w:rPr>
      <w:t xml:space="preserve">Página </w:t>
    </w:r>
    <w:r w:rsidR="00A2688D">
      <w:rPr>
        <w:lang w:eastAsia="pt-BR"/>
      </w:rPr>
      <w:fldChar w:fldCharType="begin"/>
    </w:r>
    <w:r>
      <w:rPr>
        <w:lang w:eastAsia="pt-BR"/>
      </w:rPr>
      <w:instrText xml:space="preserve"> PAGE </w:instrText>
    </w:r>
    <w:r w:rsidR="00A2688D">
      <w:rPr>
        <w:lang w:eastAsia="pt-BR"/>
      </w:rPr>
      <w:fldChar w:fldCharType="separate"/>
    </w:r>
    <w:r w:rsidR="009019F9">
      <w:rPr>
        <w:noProof/>
        <w:lang w:eastAsia="pt-BR"/>
      </w:rPr>
      <w:t>5</w:t>
    </w:r>
    <w:r w:rsidR="00A2688D">
      <w:rPr>
        <w:lang w:eastAsia="pt-BR"/>
      </w:rPr>
      <w:fldChar w:fldCharType="end"/>
    </w:r>
    <w:r>
      <w:rPr>
        <w:lang w:eastAsia="pt-BR"/>
      </w:rPr>
      <w:t xml:space="preserve"> de </w:t>
    </w:r>
    <w:r w:rsidR="00A2688D">
      <w:rPr>
        <w:lang w:eastAsia="pt-BR"/>
      </w:rPr>
      <w:fldChar w:fldCharType="begin"/>
    </w:r>
    <w:r>
      <w:rPr>
        <w:lang w:eastAsia="pt-BR"/>
      </w:rPr>
      <w:instrText xml:space="preserve"> NUMPAGES </w:instrText>
    </w:r>
    <w:r w:rsidR="00A2688D">
      <w:rPr>
        <w:lang w:eastAsia="pt-BR"/>
      </w:rPr>
      <w:fldChar w:fldCharType="separate"/>
    </w:r>
    <w:r w:rsidR="009019F9">
      <w:rPr>
        <w:noProof/>
        <w:lang w:eastAsia="pt-BR"/>
      </w:rPr>
      <w:t>5</w:t>
    </w:r>
    <w:r w:rsidR="00A2688D">
      <w:rPr>
        <w:lang w:eastAsia="pt-BR"/>
      </w:rPr>
      <w:fldChar w:fldCharType="end"/>
    </w:r>
  </w:p>
  <w:p w:rsidR="000D2BA9" w:rsidRDefault="000D2BA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DA0" w:rsidRDefault="00370DA0">
      <w:r>
        <w:separator/>
      </w:r>
    </w:p>
  </w:footnote>
  <w:footnote w:type="continuationSeparator" w:id="0">
    <w:p w:rsidR="00370DA0" w:rsidRDefault="00370D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1" w:type="dxa"/>
      <w:tblLayout w:type="fixed"/>
      <w:tblCellMar>
        <w:left w:w="70" w:type="dxa"/>
        <w:right w:w="70" w:type="dxa"/>
      </w:tblCellMar>
      <w:tblLook w:val="0000"/>
    </w:tblPr>
    <w:tblGrid>
      <w:gridCol w:w="9851"/>
    </w:tblGrid>
    <w:tr w:rsidR="000D2BA9" w:rsidTr="009156F1">
      <w:tc>
        <w:tcPr>
          <w:tcW w:w="9851" w:type="dxa"/>
        </w:tcPr>
        <w:p w:rsidR="000D2BA9" w:rsidRDefault="000D2BA9"/>
      </w:tc>
    </w:tr>
  </w:tbl>
  <w:p w:rsidR="000D2BA9" w:rsidRDefault="000D2BA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365F91"/>
        <w:left w:val="single" w:sz="6" w:space="0" w:color="365F91"/>
        <w:bottom w:val="single" w:sz="6" w:space="0" w:color="365F91"/>
        <w:right w:val="single" w:sz="6" w:space="0" w:color="365F91"/>
        <w:insideH w:val="single" w:sz="6" w:space="0" w:color="365F91"/>
        <w:insideV w:val="single" w:sz="6" w:space="0" w:color="365F91"/>
      </w:tblBorders>
      <w:tblLayout w:type="fixed"/>
      <w:tblLook w:val="0000"/>
    </w:tblPr>
    <w:tblGrid>
      <w:gridCol w:w="6379"/>
      <w:gridCol w:w="3179"/>
    </w:tblGrid>
    <w:tr w:rsidR="000D2BA9" w:rsidRPr="00FF034A" w:rsidTr="00FF034A">
      <w:tc>
        <w:tcPr>
          <w:tcW w:w="9558" w:type="dxa"/>
          <w:gridSpan w:val="2"/>
        </w:tcPr>
        <w:p w:rsidR="000D2BA9" w:rsidRPr="00A91180" w:rsidRDefault="00A2688D" w:rsidP="00307252">
          <w:pPr>
            <w:rPr>
              <w:rFonts w:ascii="Arial" w:hAnsi="Arial"/>
              <w:color w:val="000000"/>
              <w:sz w:val="18"/>
            </w:rPr>
          </w:pPr>
          <w:fldSimple w:instr=" TITLE  \* MERGEFORMAT ">
            <w:r w:rsidR="000D2BA9" w:rsidRPr="000917FC">
              <w:rPr>
                <w:rFonts w:ascii="Arial" w:hAnsi="Arial"/>
                <w:b/>
                <w:color w:val="000000"/>
                <w:sz w:val="18"/>
              </w:rPr>
              <w:t>Especificação de Caso de Uso:</w:t>
            </w:r>
            <w:r w:rsidR="00F248EF">
              <w:t xml:space="preserve"> CDU</w:t>
            </w:r>
            <w:r w:rsidR="00307252">
              <w:t>01</w:t>
            </w:r>
            <w:r w:rsidR="00756B47">
              <w:t xml:space="preserve"> - </w:t>
            </w:r>
          </w:fldSimple>
          <w:r w:rsidR="00307252">
            <w:t>Pagamento</w:t>
          </w:r>
        </w:p>
      </w:tc>
    </w:tr>
    <w:tr w:rsidR="000D2BA9" w:rsidRPr="00FF034A" w:rsidTr="00FF034A">
      <w:tc>
        <w:tcPr>
          <w:tcW w:w="6379" w:type="dxa"/>
        </w:tcPr>
        <w:p w:rsidR="000D2BA9" w:rsidRPr="00A91180" w:rsidRDefault="000D2BA9" w:rsidP="00307252">
          <w:pPr>
            <w:rPr>
              <w:rFonts w:ascii="Arial" w:hAnsi="Arial"/>
              <w:color w:val="000000"/>
              <w:sz w:val="18"/>
            </w:rPr>
          </w:pPr>
          <w:r w:rsidRPr="00A91180">
            <w:rPr>
              <w:rFonts w:ascii="Arial" w:hAnsi="Arial"/>
              <w:b/>
              <w:color w:val="000000"/>
              <w:sz w:val="18"/>
            </w:rPr>
            <w:t xml:space="preserve">Projeto: </w:t>
          </w:r>
          <w:r w:rsidR="00307252">
            <w:rPr>
              <w:rFonts w:ascii="Arial" w:hAnsi="Arial"/>
              <w:color w:val="000000"/>
              <w:sz w:val="18"/>
            </w:rPr>
            <w:t>Waiter</w:t>
          </w:r>
          <w:r w:rsidR="00F44B3C">
            <w:rPr>
              <w:rFonts w:ascii="Arial" w:hAnsi="Arial"/>
              <w:color w:val="000000"/>
              <w:sz w:val="18"/>
            </w:rPr>
            <w:t xml:space="preserve"> </w:t>
          </w:r>
          <w:r w:rsidR="00307252">
            <w:rPr>
              <w:rFonts w:ascii="Arial" w:hAnsi="Arial"/>
              <w:color w:val="000000"/>
              <w:sz w:val="18"/>
            </w:rPr>
            <w:t>Electronic</w:t>
          </w:r>
        </w:p>
      </w:tc>
      <w:tc>
        <w:tcPr>
          <w:tcW w:w="3179" w:type="dxa"/>
        </w:tcPr>
        <w:p w:rsidR="000D2BA9" w:rsidRPr="00A91180" w:rsidRDefault="000D2BA9" w:rsidP="00307252">
          <w:pPr>
            <w:rPr>
              <w:rFonts w:ascii="Arial" w:hAnsi="Arial"/>
              <w:color w:val="000000"/>
              <w:sz w:val="18"/>
            </w:rPr>
          </w:pPr>
          <w:r w:rsidRPr="00A91180">
            <w:rPr>
              <w:rFonts w:ascii="Arial" w:hAnsi="Arial"/>
              <w:b/>
              <w:color w:val="000000"/>
              <w:sz w:val="18"/>
            </w:rPr>
            <w:t xml:space="preserve">  Data</w:t>
          </w:r>
          <w:r w:rsidRPr="00A91180">
            <w:rPr>
              <w:rFonts w:ascii="Arial" w:hAnsi="Arial"/>
              <w:color w:val="000000"/>
              <w:sz w:val="18"/>
            </w:rPr>
            <w:t xml:space="preserve">: </w:t>
          </w:r>
          <w:r w:rsidR="00307252">
            <w:rPr>
              <w:rFonts w:ascii="Arial" w:hAnsi="Arial"/>
              <w:color w:val="000000"/>
              <w:sz w:val="18"/>
            </w:rPr>
            <w:t>16</w:t>
          </w:r>
          <w:r>
            <w:rPr>
              <w:rFonts w:ascii="Arial" w:hAnsi="Arial"/>
              <w:color w:val="000000"/>
              <w:sz w:val="18"/>
            </w:rPr>
            <w:t>/0</w:t>
          </w:r>
          <w:r w:rsidR="00307252">
            <w:rPr>
              <w:rFonts w:ascii="Arial" w:hAnsi="Arial"/>
              <w:color w:val="000000"/>
              <w:sz w:val="18"/>
            </w:rPr>
            <w:t>5</w:t>
          </w:r>
          <w:r>
            <w:rPr>
              <w:rFonts w:ascii="Arial" w:hAnsi="Arial"/>
              <w:color w:val="000000"/>
              <w:sz w:val="18"/>
            </w:rPr>
            <w:t>/2014</w:t>
          </w:r>
        </w:p>
      </w:tc>
    </w:tr>
    <w:tr w:rsidR="000D2BA9" w:rsidRPr="00FF034A" w:rsidTr="00FF034A">
      <w:tc>
        <w:tcPr>
          <w:tcW w:w="9558" w:type="dxa"/>
          <w:gridSpan w:val="2"/>
        </w:tcPr>
        <w:p w:rsidR="00307252" w:rsidRPr="00307252" w:rsidRDefault="000D2BA9" w:rsidP="00307252">
          <w:pPr>
            <w:rPr>
              <w:rFonts w:ascii="Arial" w:hAnsi="Arial"/>
              <w:color w:val="000000"/>
              <w:sz w:val="18"/>
            </w:rPr>
          </w:pPr>
          <w:r>
            <w:rPr>
              <w:rFonts w:ascii="Arial" w:hAnsi="Arial"/>
              <w:b/>
              <w:color w:val="000000"/>
              <w:sz w:val="18"/>
            </w:rPr>
            <w:t xml:space="preserve">Responsável: </w:t>
          </w:r>
          <w:r w:rsidR="00307252">
            <w:rPr>
              <w:rFonts w:ascii="Arial" w:hAnsi="Arial"/>
              <w:color w:val="000000"/>
              <w:sz w:val="18"/>
            </w:rPr>
            <w:t>Kelwin Sanches Savoia</w:t>
          </w:r>
        </w:p>
      </w:tc>
    </w:tr>
  </w:tbl>
  <w:p w:rsidR="000D2BA9" w:rsidRDefault="000D2BA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23CF2F2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  <w:rPr>
        <w:b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9A6577C"/>
    <w:multiLevelType w:val="hybridMultilevel"/>
    <w:tmpl w:val="F1F83E22"/>
    <w:lvl w:ilvl="0" w:tplc="0416000B">
      <w:start w:val="1"/>
      <w:numFmt w:val="bullet"/>
      <w:lvlText w:val=""/>
      <w:lvlJc w:val="left"/>
      <w:pPr>
        <w:ind w:left="23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">
    <w:nsid w:val="167E0355"/>
    <w:multiLevelType w:val="multilevel"/>
    <w:tmpl w:val="B41AF910"/>
    <w:lvl w:ilvl="0">
      <w:start w:val="2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3">
    <w:nsid w:val="19157D79"/>
    <w:multiLevelType w:val="multilevel"/>
    <w:tmpl w:val="226627C6"/>
    <w:lvl w:ilvl="0">
      <w:start w:val="1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4">
    <w:nsid w:val="1C5926FF"/>
    <w:multiLevelType w:val="hybridMultilevel"/>
    <w:tmpl w:val="61FC904C"/>
    <w:lvl w:ilvl="0" w:tplc="0416000B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5">
    <w:nsid w:val="24700D4A"/>
    <w:multiLevelType w:val="hybridMultilevel"/>
    <w:tmpl w:val="F8627BEA"/>
    <w:lvl w:ilvl="0" w:tplc="0416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6">
    <w:nsid w:val="2FAD2B02"/>
    <w:multiLevelType w:val="multilevel"/>
    <w:tmpl w:val="226627C6"/>
    <w:lvl w:ilvl="0">
      <w:start w:val="1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7">
    <w:nsid w:val="336F62AF"/>
    <w:multiLevelType w:val="multilevel"/>
    <w:tmpl w:val="A568342C"/>
    <w:lvl w:ilvl="0">
      <w:start w:val="1"/>
      <w:numFmt w:val="decimal"/>
      <w:pStyle w:val="RNNvel1"/>
      <w:lvlText w:val="[RN%1]"/>
      <w:lvlJc w:val="left"/>
      <w:pPr>
        <w:tabs>
          <w:tab w:val="num" w:pos="720"/>
        </w:tabs>
        <w:ind w:left="1152" w:hanging="720"/>
      </w:pPr>
      <w:rPr>
        <w:rFonts w:ascii="Tahoma" w:hAnsi="Tahoma" w:hint="default"/>
        <w:b/>
        <w:i w:val="0"/>
        <w:sz w:val="20"/>
        <w:szCs w:val="20"/>
      </w:rPr>
    </w:lvl>
    <w:lvl w:ilvl="1">
      <w:start w:val="1"/>
      <w:numFmt w:val="decimal"/>
      <w:lvlText w:val="[RN%1.%2]"/>
      <w:lvlJc w:val="left"/>
      <w:pPr>
        <w:tabs>
          <w:tab w:val="num" w:pos="864"/>
        </w:tabs>
        <w:ind w:left="1584" w:hanging="1584"/>
      </w:pPr>
      <w:rPr>
        <w:rFonts w:hint="default"/>
      </w:rPr>
    </w:lvl>
    <w:lvl w:ilvl="2">
      <w:start w:val="1"/>
      <w:numFmt w:val="decimal"/>
      <w:lvlText w:val="[RN%1.%2.%3]"/>
      <w:lvlJc w:val="left"/>
      <w:pPr>
        <w:tabs>
          <w:tab w:val="num" w:pos="1296"/>
        </w:tabs>
        <w:ind w:left="2304" w:hanging="1296"/>
      </w:pPr>
      <w:rPr>
        <w:rFonts w:hint="default"/>
      </w:rPr>
    </w:lvl>
    <w:lvl w:ilvl="3">
      <w:start w:val="1"/>
      <w:numFmt w:val="decimal"/>
      <w:lvlText w:val="[RN%1.%2.%3.%4]"/>
      <w:lvlJc w:val="left"/>
      <w:pPr>
        <w:tabs>
          <w:tab w:val="num" w:pos="1584"/>
        </w:tabs>
        <w:ind w:left="2880" w:hanging="1584"/>
      </w:pPr>
      <w:rPr>
        <w:rFonts w:hint="default"/>
      </w:rPr>
    </w:lvl>
    <w:lvl w:ilvl="4">
      <w:start w:val="1"/>
      <w:numFmt w:val="decimal"/>
      <w:lvlText w:val="[RN%1.%2.%3.%4.%5]"/>
      <w:lvlJc w:val="left"/>
      <w:pPr>
        <w:tabs>
          <w:tab w:val="num" w:pos="1872"/>
        </w:tabs>
        <w:ind w:left="3456" w:hanging="1872"/>
      </w:pPr>
      <w:rPr>
        <w:rFonts w:hint="default"/>
      </w:rPr>
    </w:lvl>
    <w:lvl w:ilvl="5">
      <w:start w:val="1"/>
      <w:numFmt w:val="decimal"/>
      <w:lvlText w:val="RN%1.%2.%3.%4.%5.%6"/>
      <w:lvlJc w:val="left"/>
      <w:pPr>
        <w:tabs>
          <w:tab w:val="num" w:pos="2160"/>
        </w:tabs>
        <w:ind w:left="4032" w:hanging="2160"/>
      </w:pPr>
      <w:rPr>
        <w:rFonts w:hint="default"/>
      </w:rPr>
    </w:lvl>
    <w:lvl w:ilvl="6">
      <w:start w:val="1"/>
      <w:numFmt w:val="decimal"/>
      <w:lvlText w:val="RN%1.%2.%3.%4.%5.%6.%7"/>
      <w:lvlJc w:val="left"/>
      <w:pPr>
        <w:tabs>
          <w:tab w:val="num" w:pos="1152"/>
        </w:tabs>
        <w:ind w:left="2016" w:hanging="432"/>
      </w:pPr>
      <w:rPr>
        <w:rFonts w:hint="default"/>
      </w:rPr>
    </w:lvl>
    <w:lvl w:ilvl="7">
      <w:start w:val="1"/>
      <w:numFmt w:val="decimal"/>
      <w:lvlText w:val="RN%1.%2.%3.%4.%5.%6.%7.%8"/>
      <w:lvlJc w:val="left"/>
      <w:pPr>
        <w:tabs>
          <w:tab w:val="num" w:pos="1152"/>
        </w:tabs>
        <w:ind w:left="2160" w:hanging="432"/>
      </w:pPr>
      <w:rPr>
        <w:rFonts w:hint="default"/>
      </w:rPr>
    </w:lvl>
    <w:lvl w:ilvl="8">
      <w:start w:val="1"/>
      <w:numFmt w:val="decimal"/>
      <w:lvlText w:val="RN%1.%2.%3.%4.%5.%6.%7.%8.%9"/>
      <w:lvlJc w:val="left"/>
      <w:pPr>
        <w:tabs>
          <w:tab w:val="num" w:pos="1152"/>
        </w:tabs>
        <w:ind w:left="2304" w:hanging="1584"/>
      </w:pPr>
      <w:rPr>
        <w:rFonts w:hint="default"/>
      </w:rPr>
    </w:lvl>
  </w:abstractNum>
  <w:abstractNum w:abstractNumId="8">
    <w:nsid w:val="42D94F5D"/>
    <w:multiLevelType w:val="hybridMultilevel"/>
    <w:tmpl w:val="BE30C4F6"/>
    <w:lvl w:ilvl="0" w:tplc="0416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>
    <w:nsid w:val="45010C18"/>
    <w:multiLevelType w:val="multilevel"/>
    <w:tmpl w:val="226627C6"/>
    <w:lvl w:ilvl="0">
      <w:start w:val="1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0">
    <w:nsid w:val="45D957D1"/>
    <w:multiLevelType w:val="multilevel"/>
    <w:tmpl w:val="226627C6"/>
    <w:lvl w:ilvl="0">
      <w:start w:val="1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1">
    <w:nsid w:val="47B5258B"/>
    <w:multiLevelType w:val="hybridMultilevel"/>
    <w:tmpl w:val="1C88E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DA196D"/>
    <w:multiLevelType w:val="multilevel"/>
    <w:tmpl w:val="604CD88A"/>
    <w:lvl w:ilvl="0">
      <w:start w:val="4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3">
    <w:nsid w:val="50A10080"/>
    <w:multiLevelType w:val="hybridMultilevel"/>
    <w:tmpl w:val="DE1A2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D53E2A"/>
    <w:multiLevelType w:val="hybridMultilevel"/>
    <w:tmpl w:val="FDF4021A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5">
    <w:nsid w:val="532A2D6E"/>
    <w:multiLevelType w:val="hybridMultilevel"/>
    <w:tmpl w:val="0E7E629C"/>
    <w:lvl w:ilvl="0" w:tplc="F7A2C1A6">
      <w:start w:val="1"/>
      <w:numFmt w:val="decimal"/>
      <w:pStyle w:val="Tabela"/>
      <w:lvlText w:val="Tabela %1."/>
      <w:lvlJc w:val="left"/>
      <w:pPr>
        <w:tabs>
          <w:tab w:val="num" w:pos="1364"/>
        </w:tabs>
        <w:ind w:left="1304" w:hanging="1020"/>
      </w:pPr>
      <w:rPr>
        <w:rFonts w:ascii="Arial" w:hAnsi="Arial" w:hint="default"/>
        <w:b/>
        <w:i w:val="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814FE9"/>
    <w:multiLevelType w:val="hybridMultilevel"/>
    <w:tmpl w:val="BEF2F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9626D3"/>
    <w:multiLevelType w:val="multilevel"/>
    <w:tmpl w:val="BFF24928"/>
    <w:lvl w:ilvl="0">
      <w:start w:val="1"/>
      <w:numFmt w:val="decimal"/>
      <w:pStyle w:val="FluxodeExceo"/>
      <w:lvlText w:val="E%1."/>
      <w:lvlJc w:val="left"/>
      <w:pPr>
        <w:tabs>
          <w:tab w:val="num" w:pos="786"/>
        </w:tabs>
        <w:ind w:left="786" w:hanging="360"/>
      </w:pPr>
      <w:rPr>
        <w:rFonts w:ascii="Helvetica" w:hAnsi="Helvetica" w:cs="Miriam" w:hint="cs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sz w:val="22"/>
        <w:u w:val="none"/>
        <w:vertAlign w:val="baseline"/>
        <w:em w:val="none"/>
      </w:rPr>
    </w:lvl>
    <w:lvl w:ilvl="1">
      <w:start w:val="1"/>
      <w:numFmt w:val="decimal"/>
      <w:pStyle w:val="FluxodeExceo2"/>
      <w:lvlText w:val="E%1.%2"/>
      <w:lvlJc w:val="left"/>
      <w:pPr>
        <w:tabs>
          <w:tab w:val="num" w:pos="860"/>
        </w:tabs>
        <w:ind w:left="860" w:hanging="35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E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8">
    <w:nsid w:val="67B6708F"/>
    <w:multiLevelType w:val="hybridMultilevel"/>
    <w:tmpl w:val="DDEAF4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94B84"/>
    <w:multiLevelType w:val="multilevel"/>
    <w:tmpl w:val="81121B7A"/>
    <w:lvl w:ilvl="0">
      <w:start w:val="1"/>
      <w:numFmt w:val="decimal"/>
      <w:lvlText w:val="A%1."/>
      <w:lvlJc w:val="left"/>
      <w:pPr>
        <w:tabs>
          <w:tab w:val="num" w:pos="360"/>
        </w:tabs>
        <w:ind w:left="360" w:hanging="360"/>
      </w:pPr>
      <w:rPr>
        <w:rFonts w:ascii="Helvetica" w:hAnsi="Helvetica" w:cs="Miriam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lvlText w:val="A%1.%2"/>
      <w:lvlJc w:val="left"/>
      <w:pPr>
        <w:tabs>
          <w:tab w:val="num" w:pos="1002"/>
        </w:tabs>
        <w:ind w:left="1002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004"/>
        </w:tabs>
        <w:ind w:left="1004" w:hanging="720"/>
      </w:pPr>
      <w:rPr>
        <w:rFonts w:ascii="Symbol" w:hAnsi="Symbo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20">
    <w:nsid w:val="707334E9"/>
    <w:multiLevelType w:val="hybridMultilevel"/>
    <w:tmpl w:val="0836778C"/>
    <w:lvl w:ilvl="0" w:tplc="0416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1">
    <w:nsid w:val="746517DF"/>
    <w:multiLevelType w:val="multilevel"/>
    <w:tmpl w:val="6D5E4B40"/>
    <w:lvl w:ilvl="0">
      <w:start w:val="1"/>
      <w:numFmt w:val="decimal"/>
      <w:pStyle w:val="SubFluxo"/>
      <w:lvlText w:val="SubFluxo %1."/>
      <w:lvlJc w:val="left"/>
      <w:pPr>
        <w:tabs>
          <w:tab w:val="num" w:pos="1724"/>
        </w:tabs>
        <w:ind w:left="284" w:firstLine="0"/>
      </w:pPr>
      <w:rPr>
        <w:rFonts w:hint="default"/>
        <w:b/>
        <w:i w:val="0"/>
      </w:rPr>
    </w:lvl>
    <w:lvl w:ilvl="1">
      <w:start w:val="1"/>
      <w:numFmt w:val="decimal"/>
      <w:lvlText w:val="S%1.%2."/>
      <w:lvlJc w:val="left"/>
      <w:pPr>
        <w:tabs>
          <w:tab w:val="num" w:pos="1004"/>
        </w:tabs>
        <w:ind w:left="646" w:hanging="362"/>
      </w:pPr>
      <w:rPr>
        <w:rFonts w:hint="default"/>
        <w:b/>
        <w:i w:val="0"/>
      </w:rPr>
    </w:lvl>
    <w:lvl w:ilvl="2">
      <w:start w:val="1"/>
      <w:numFmt w:val="decimal"/>
      <w:lvlText w:val="S%1.%2.%3.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01"/>
        </w:tabs>
        <w:ind w:left="210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61"/>
        </w:tabs>
        <w:ind w:left="246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21"/>
        </w:tabs>
        <w:ind w:left="282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81"/>
        </w:tabs>
        <w:ind w:left="318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41"/>
        </w:tabs>
        <w:ind w:left="354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01"/>
        </w:tabs>
        <w:ind w:left="3901" w:hanging="360"/>
      </w:pPr>
      <w:rPr>
        <w:rFonts w:hint="default"/>
      </w:rPr>
    </w:lvl>
  </w:abstractNum>
  <w:abstractNum w:abstractNumId="22">
    <w:nsid w:val="766125D6"/>
    <w:multiLevelType w:val="multilevel"/>
    <w:tmpl w:val="1F2E6B12"/>
    <w:lvl w:ilvl="0">
      <w:start w:val="1"/>
      <w:numFmt w:val="decimal"/>
      <w:pStyle w:val="FluxoAlternativo1"/>
      <w:lvlText w:val="A%1."/>
      <w:lvlJc w:val="left"/>
      <w:pPr>
        <w:tabs>
          <w:tab w:val="num" w:pos="360"/>
        </w:tabs>
        <w:ind w:left="360" w:hanging="360"/>
      </w:pPr>
      <w:rPr>
        <w:rFonts w:ascii="Helvetica" w:hAnsi="Helvetica" w:cs="Miriam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pStyle w:val="FluxoAlternativo2"/>
      <w:lvlText w:val="A%1.%2"/>
      <w:lvlJc w:val="left"/>
      <w:pPr>
        <w:tabs>
          <w:tab w:val="num" w:pos="1002"/>
        </w:tabs>
        <w:ind w:left="1002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A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23">
    <w:nsid w:val="79B32851"/>
    <w:multiLevelType w:val="hybridMultilevel"/>
    <w:tmpl w:val="B50E872C"/>
    <w:lvl w:ilvl="0" w:tplc="CE42475E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i w:val="0"/>
        <w:color w:val="auto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9B901C7"/>
    <w:multiLevelType w:val="hybridMultilevel"/>
    <w:tmpl w:val="42E83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976C9D"/>
    <w:multiLevelType w:val="hybridMultilevel"/>
    <w:tmpl w:val="9BAA47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2"/>
  </w:num>
  <w:num w:numId="4">
    <w:abstractNumId w:val="15"/>
  </w:num>
  <w:num w:numId="5">
    <w:abstractNumId w:val="21"/>
  </w:num>
  <w:num w:numId="6">
    <w:abstractNumId w:val="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13"/>
  </w:num>
  <w:num w:numId="12">
    <w:abstractNumId w:val="10"/>
  </w:num>
  <w:num w:numId="13">
    <w:abstractNumId w:val="12"/>
  </w:num>
  <w:num w:numId="14">
    <w:abstractNumId w:val="2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3"/>
  </w:num>
  <w:num w:numId="18">
    <w:abstractNumId w:val="22"/>
  </w:num>
  <w:num w:numId="19">
    <w:abstractNumId w:val="0"/>
  </w:num>
  <w:num w:numId="20">
    <w:abstractNumId w:val="6"/>
  </w:num>
  <w:num w:numId="21">
    <w:abstractNumId w:val="9"/>
  </w:num>
  <w:num w:numId="22">
    <w:abstractNumId w:val="5"/>
  </w:num>
  <w:num w:numId="23">
    <w:abstractNumId w:val="16"/>
  </w:num>
  <w:num w:numId="24">
    <w:abstractNumId w:val="19"/>
  </w:num>
  <w:num w:numId="25">
    <w:abstractNumId w:val="1"/>
  </w:num>
  <w:num w:numId="26">
    <w:abstractNumId w:val="4"/>
  </w:num>
  <w:num w:numId="27">
    <w:abstractNumId w:val="8"/>
  </w:num>
  <w:num w:numId="28">
    <w:abstractNumId w:val="18"/>
  </w:num>
  <w:num w:numId="29">
    <w:abstractNumId w:val="0"/>
  </w:num>
  <w:num w:numId="30">
    <w:abstractNumId w:val="0"/>
  </w:num>
  <w:num w:numId="31">
    <w:abstractNumId w:val="0"/>
  </w:num>
  <w:num w:numId="32">
    <w:abstractNumId w:val="20"/>
  </w:num>
  <w:num w:numId="33">
    <w:abstractNumId w:val="2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41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59746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DF3902"/>
    <w:rsid w:val="00000506"/>
    <w:rsid w:val="00000ADA"/>
    <w:rsid w:val="00000BCD"/>
    <w:rsid w:val="0000129D"/>
    <w:rsid w:val="00001835"/>
    <w:rsid w:val="00002A70"/>
    <w:rsid w:val="00002D70"/>
    <w:rsid w:val="000034C7"/>
    <w:rsid w:val="00003E99"/>
    <w:rsid w:val="00004D1F"/>
    <w:rsid w:val="00004E2A"/>
    <w:rsid w:val="000059D8"/>
    <w:rsid w:val="000063BE"/>
    <w:rsid w:val="00006408"/>
    <w:rsid w:val="00006A02"/>
    <w:rsid w:val="0000715E"/>
    <w:rsid w:val="000101C2"/>
    <w:rsid w:val="0001185D"/>
    <w:rsid w:val="00011B80"/>
    <w:rsid w:val="00011BB3"/>
    <w:rsid w:val="00013970"/>
    <w:rsid w:val="00013B06"/>
    <w:rsid w:val="00014684"/>
    <w:rsid w:val="00014F8B"/>
    <w:rsid w:val="00015C31"/>
    <w:rsid w:val="0001734C"/>
    <w:rsid w:val="00017971"/>
    <w:rsid w:val="0002031B"/>
    <w:rsid w:val="00020619"/>
    <w:rsid w:val="0002138D"/>
    <w:rsid w:val="000215BC"/>
    <w:rsid w:val="00021C15"/>
    <w:rsid w:val="00021F3C"/>
    <w:rsid w:val="000222E3"/>
    <w:rsid w:val="00022DB5"/>
    <w:rsid w:val="000237F9"/>
    <w:rsid w:val="00023F1F"/>
    <w:rsid w:val="000257B3"/>
    <w:rsid w:val="00026122"/>
    <w:rsid w:val="000265F7"/>
    <w:rsid w:val="00026DE4"/>
    <w:rsid w:val="000272AB"/>
    <w:rsid w:val="00027EE1"/>
    <w:rsid w:val="00030419"/>
    <w:rsid w:val="0003101F"/>
    <w:rsid w:val="00031C44"/>
    <w:rsid w:val="00032FDB"/>
    <w:rsid w:val="000333A6"/>
    <w:rsid w:val="00034FA3"/>
    <w:rsid w:val="0003537E"/>
    <w:rsid w:val="000357C0"/>
    <w:rsid w:val="00036778"/>
    <w:rsid w:val="00037468"/>
    <w:rsid w:val="00041017"/>
    <w:rsid w:val="00042524"/>
    <w:rsid w:val="00042B2A"/>
    <w:rsid w:val="0004339D"/>
    <w:rsid w:val="00044C35"/>
    <w:rsid w:val="00045055"/>
    <w:rsid w:val="000454F9"/>
    <w:rsid w:val="00045C4D"/>
    <w:rsid w:val="00046EB8"/>
    <w:rsid w:val="00051301"/>
    <w:rsid w:val="000526AA"/>
    <w:rsid w:val="00052C1B"/>
    <w:rsid w:val="00052C26"/>
    <w:rsid w:val="000538E7"/>
    <w:rsid w:val="0005391F"/>
    <w:rsid w:val="0005406A"/>
    <w:rsid w:val="00054A9A"/>
    <w:rsid w:val="00055426"/>
    <w:rsid w:val="000613E3"/>
    <w:rsid w:val="00061B7F"/>
    <w:rsid w:val="0006267B"/>
    <w:rsid w:val="00063701"/>
    <w:rsid w:val="00065522"/>
    <w:rsid w:val="00066518"/>
    <w:rsid w:val="00066ADE"/>
    <w:rsid w:val="00066C48"/>
    <w:rsid w:val="00067045"/>
    <w:rsid w:val="000676A2"/>
    <w:rsid w:val="00067F5E"/>
    <w:rsid w:val="00071228"/>
    <w:rsid w:val="00071F00"/>
    <w:rsid w:val="00072526"/>
    <w:rsid w:val="000728BA"/>
    <w:rsid w:val="00073C5E"/>
    <w:rsid w:val="00073CEE"/>
    <w:rsid w:val="000743FF"/>
    <w:rsid w:val="00074453"/>
    <w:rsid w:val="0007452C"/>
    <w:rsid w:val="00075489"/>
    <w:rsid w:val="000759A9"/>
    <w:rsid w:val="000764CC"/>
    <w:rsid w:val="00076D17"/>
    <w:rsid w:val="0007717D"/>
    <w:rsid w:val="00077E53"/>
    <w:rsid w:val="00080327"/>
    <w:rsid w:val="00080366"/>
    <w:rsid w:val="0008072F"/>
    <w:rsid w:val="00080F00"/>
    <w:rsid w:val="000816AC"/>
    <w:rsid w:val="00086286"/>
    <w:rsid w:val="000867C2"/>
    <w:rsid w:val="00087C46"/>
    <w:rsid w:val="000917FC"/>
    <w:rsid w:val="000926F2"/>
    <w:rsid w:val="000949FA"/>
    <w:rsid w:val="00094BDB"/>
    <w:rsid w:val="00097C08"/>
    <w:rsid w:val="000A0119"/>
    <w:rsid w:val="000A09FE"/>
    <w:rsid w:val="000A0A61"/>
    <w:rsid w:val="000A0AB7"/>
    <w:rsid w:val="000A0DB0"/>
    <w:rsid w:val="000A0E28"/>
    <w:rsid w:val="000A0EAB"/>
    <w:rsid w:val="000A1F91"/>
    <w:rsid w:val="000A211B"/>
    <w:rsid w:val="000A2194"/>
    <w:rsid w:val="000A2D32"/>
    <w:rsid w:val="000A36BC"/>
    <w:rsid w:val="000A3E16"/>
    <w:rsid w:val="000A3F49"/>
    <w:rsid w:val="000A4E87"/>
    <w:rsid w:val="000A7356"/>
    <w:rsid w:val="000A7384"/>
    <w:rsid w:val="000A76E4"/>
    <w:rsid w:val="000A7C18"/>
    <w:rsid w:val="000A7D7E"/>
    <w:rsid w:val="000B0D3E"/>
    <w:rsid w:val="000B0FB1"/>
    <w:rsid w:val="000B2D68"/>
    <w:rsid w:val="000B3CE6"/>
    <w:rsid w:val="000B4386"/>
    <w:rsid w:val="000B44F6"/>
    <w:rsid w:val="000B5031"/>
    <w:rsid w:val="000B5B8C"/>
    <w:rsid w:val="000B72CF"/>
    <w:rsid w:val="000B7C47"/>
    <w:rsid w:val="000C03AB"/>
    <w:rsid w:val="000C05E1"/>
    <w:rsid w:val="000C0DC3"/>
    <w:rsid w:val="000C1349"/>
    <w:rsid w:val="000C1D06"/>
    <w:rsid w:val="000C2A60"/>
    <w:rsid w:val="000C31D9"/>
    <w:rsid w:val="000C3C03"/>
    <w:rsid w:val="000C3F56"/>
    <w:rsid w:val="000C45C3"/>
    <w:rsid w:val="000C4964"/>
    <w:rsid w:val="000C4C53"/>
    <w:rsid w:val="000C4FC5"/>
    <w:rsid w:val="000C5132"/>
    <w:rsid w:val="000C51E8"/>
    <w:rsid w:val="000C5DED"/>
    <w:rsid w:val="000C7469"/>
    <w:rsid w:val="000D0871"/>
    <w:rsid w:val="000D18AE"/>
    <w:rsid w:val="000D1913"/>
    <w:rsid w:val="000D1D3F"/>
    <w:rsid w:val="000D2BA9"/>
    <w:rsid w:val="000D70D4"/>
    <w:rsid w:val="000D79A5"/>
    <w:rsid w:val="000E023D"/>
    <w:rsid w:val="000E046A"/>
    <w:rsid w:val="000E0C46"/>
    <w:rsid w:val="000E0EED"/>
    <w:rsid w:val="000E1729"/>
    <w:rsid w:val="000E23FD"/>
    <w:rsid w:val="000E37D1"/>
    <w:rsid w:val="000E5735"/>
    <w:rsid w:val="000E6ACF"/>
    <w:rsid w:val="000E7175"/>
    <w:rsid w:val="000E7A29"/>
    <w:rsid w:val="000F1606"/>
    <w:rsid w:val="000F2FA6"/>
    <w:rsid w:val="000F3749"/>
    <w:rsid w:val="000F3757"/>
    <w:rsid w:val="000F5803"/>
    <w:rsid w:val="000F65C9"/>
    <w:rsid w:val="000F79A7"/>
    <w:rsid w:val="00100049"/>
    <w:rsid w:val="001004E4"/>
    <w:rsid w:val="00102F06"/>
    <w:rsid w:val="00103254"/>
    <w:rsid w:val="001039EE"/>
    <w:rsid w:val="00104081"/>
    <w:rsid w:val="00106E78"/>
    <w:rsid w:val="001074EF"/>
    <w:rsid w:val="001115CE"/>
    <w:rsid w:val="001116EB"/>
    <w:rsid w:val="00111712"/>
    <w:rsid w:val="00111C87"/>
    <w:rsid w:val="00112E46"/>
    <w:rsid w:val="0011337C"/>
    <w:rsid w:val="00113933"/>
    <w:rsid w:val="0011435D"/>
    <w:rsid w:val="00114490"/>
    <w:rsid w:val="001157FA"/>
    <w:rsid w:val="00115CF5"/>
    <w:rsid w:val="0011751C"/>
    <w:rsid w:val="001175B9"/>
    <w:rsid w:val="00120058"/>
    <w:rsid w:val="001209E6"/>
    <w:rsid w:val="001213D0"/>
    <w:rsid w:val="001214F8"/>
    <w:rsid w:val="001219DF"/>
    <w:rsid w:val="00121B72"/>
    <w:rsid w:val="00121D18"/>
    <w:rsid w:val="001222AA"/>
    <w:rsid w:val="00122675"/>
    <w:rsid w:val="00122E67"/>
    <w:rsid w:val="00122F70"/>
    <w:rsid w:val="00124161"/>
    <w:rsid w:val="00124878"/>
    <w:rsid w:val="00125C05"/>
    <w:rsid w:val="001262B3"/>
    <w:rsid w:val="00127846"/>
    <w:rsid w:val="00130D68"/>
    <w:rsid w:val="00131232"/>
    <w:rsid w:val="00131C91"/>
    <w:rsid w:val="00133290"/>
    <w:rsid w:val="001344B2"/>
    <w:rsid w:val="00135E92"/>
    <w:rsid w:val="00136A50"/>
    <w:rsid w:val="00136C49"/>
    <w:rsid w:val="00136DFF"/>
    <w:rsid w:val="00137503"/>
    <w:rsid w:val="001379EC"/>
    <w:rsid w:val="001412F2"/>
    <w:rsid w:val="001438D1"/>
    <w:rsid w:val="00143CFC"/>
    <w:rsid w:val="00143E83"/>
    <w:rsid w:val="00143EB9"/>
    <w:rsid w:val="001443F1"/>
    <w:rsid w:val="001444BD"/>
    <w:rsid w:val="0014570D"/>
    <w:rsid w:val="00145B99"/>
    <w:rsid w:val="0014649F"/>
    <w:rsid w:val="00146ADC"/>
    <w:rsid w:val="00146E07"/>
    <w:rsid w:val="00147C70"/>
    <w:rsid w:val="001505C1"/>
    <w:rsid w:val="00151169"/>
    <w:rsid w:val="001524E3"/>
    <w:rsid w:val="00152934"/>
    <w:rsid w:val="00153EE4"/>
    <w:rsid w:val="00155490"/>
    <w:rsid w:val="0015630F"/>
    <w:rsid w:val="001565E4"/>
    <w:rsid w:val="001573FF"/>
    <w:rsid w:val="0015784E"/>
    <w:rsid w:val="00160263"/>
    <w:rsid w:val="00160300"/>
    <w:rsid w:val="00160F39"/>
    <w:rsid w:val="00161805"/>
    <w:rsid w:val="00161AC5"/>
    <w:rsid w:val="0016246B"/>
    <w:rsid w:val="00162763"/>
    <w:rsid w:val="00162DB6"/>
    <w:rsid w:val="0016364B"/>
    <w:rsid w:val="00163908"/>
    <w:rsid w:val="00163A1D"/>
    <w:rsid w:val="00164023"/>
    <w:rsid w:val="001653E8"/>
    <w:rsid w:val="0016584F"/>
    <w:rsid w:val="0016722A"/>
    <w:rsid w:val="001672C8"/>
    <w:rsid w:val="001678E8"/>
    <w:rsid w:val="00171EBD"/>
    <w:rsid w:val="00173253"/>
    <w:rsid w:val="0017387F"/>
    <w:rsid w:val="001738EB"/>
    <w:rsid w:val="00173BA9"/>
    <w:rsid w:val="00174737"/>
    <w:rsid w:val="00176B8C"/>
    <w:rsid w:val="00180EE7"/>
    <w:rsid w:val="00181B2C"/>
    <w:rsid w:val="00181D99"/>
    <w:rsid w:val="00182491"/>
    <w:rsid w:val="00182674"/>
    <w:rsid w:val="00183684"/>
    <w:rsid w:val="00183951"/>
    <w:rsid w:val="00184D6E"/>
    <w:rsid w:val="001855A2"/>
    <w:rsid w:val="0018755C"/>
    <w:rsid w:val="00187FD9"/>
    <w:rsid w:val="001907B5"/>
    <w:rsid w:val="00191885"/>
    <w:rsid w:val="001918CC"/>
    <w:rsid w:val="00191B42"/>
    <w:rsid w:val="001925B1"/>
    <w:rsid w:val="001926CA"/>
    <w:rsid w:val="001931E9"/>
    <w:rsid w:val="00193FB4"/>
    <w:rsid w:val="00194396"/>
    <w:rsid w:val="00195248"/>
    <w:rsid w:val="00195550"/>
    <w:rsid w:val="0019597F"/>
    <w:rsid w:val="0019607F"/>
    <w:rsid w:val="00196256"/>
    <w:rsid w:val="00196369"/>
    <w:rsid w:val="00196F8F"/>
    <w:rsid w:val="0019741B"/>
    <w:rsid w:val="00197BDC"/>
    <w:rsid w:val="001A0720"/>
    <w:rsid w:val="001A0B9E"/>
    <w:rsid w:val="001A2D6C"/>
    <w:rsid w:val="001A345A"/>
    <w:rsid w:val="001A3FC5"/>
    <w:rsid w:val="001A4F00"/>
    <w:rsid w:val="001A5C6E"/>
    <w:rsid w:val="001A5EF4"/>
    <w:rsid w:val="001A6207"/>
    <w:rsid w:val="001A6B7D"/>
    <w:rsid w:val="001A7ECE"/>
    <w:rsid w:val="001B02C0"/>
    <w:rsid w:val="001B1036"/>
    <w:rsid w:val="001B19B7"/>
    <w:rsid w:val="001B224D"/>
    <w:rsid w:val="001B28DD"/>
    <w:rsid w:val="001B2E3E"/>
    <w:rsid w:val="001B2FA9"/>
    <w:rsid w:val="001B365A"/>
    <w:rsid w:val="001B3908"/>
    <w:rsid w:val="001B3DD6"/>
    <w:rsid w:val="001B4E98"/>
    <w:rsid w:val="001C0AAB"/>
    <w:rsid w:val="001C1437"/>
    <w:rsid w:val="001C1682"/>
    <w:rsid w:val="001C18DB"/>
    <w:rsid w:val="001C1974"/>
    <w:rsid w:val="001C1B0B"/>
    <w:rsid w:val="001C1F9D"/>
    <w:rsid w:val="001C253C"/>
    <w:rsid w:val="001C3038"/>
    <w:rsid w:val="001C310E"/>
    <w:rsid w:val="001C3D69"/>
    <w:rsid w:val="001C4615"/>
    <w:rsid w:val="001C514B"/>
    <w:rsid w:val="001C603A"/>
    <w:rsid w:val="001C6106"/>
    <w:rsid w:val="001C7D5A"/>
    <w:rsid w:val="001D0136"/>
    <w:rsid w:val="001D0606"/>
    <w:rsid w:val="001D15CB"/>
    <w:rsid w:val="001D40BD"/>
    <w:rsid w:val="001D4920"/>
    <w:rsid w:val="001D51B2"/>
    <w:rsid w:val="001D55F0"/>
    <w:rsid w:val="001D5991"/>
    <w:rsid w:val="001D6C09"/>
    <w:rsid w:val="001D7CB7"/>
    <w:rsid w:val="001D7D4D"/>
    <w:rsid w:val="001E21FA"/>
    <w:rsid w:val="001E2B97"/>
    <w:rsid w:val="001E32A2"/>
    <w:rsid w:val="001E338F"/>
    <w:rsid w:val="001E4650"/>
    <w:rsid w:val="001F0859"/>
    <w:rsid w:val="001F1208"/>
    <w:rsid w:val="001F2C90"/>
    <w:rsid w:val="001F30F4"/>
    <w:rsid w:val="001F34CB"/>
    <w:rsid w:val="001F4A0D"/>
    <w:rsid w:val="001F4AFC"/>
    <w:rsid w:val="001F5709"/>
    <w:rsid w:val="001F5E88"/>
    <w:rsid w:val="001F62E5"/>
    <w:rsid w:val="001F705A"/>
    <w:rsid w:val="002002AB"/>
    <w:rsid w:val="002004B7"/>
    <w:rsid w:val="002005BE"/>
    <w:rsid w:val="00200785"/>
    <w:rsid w:val="00200897"/>
    <w:rsid w:val="00201FDB"/>
    <w:rsid w:val="00202277"/>
    <w:rsid w:val="002022C4"/>
    <w:rsid w:val="00203201"/>
    <w:rsid w:val="002032DB"/>
    <w:rsid w:val="00203E89"/>
    <w:rsid w:val="002044C5"/>
    <w:rsid w:val="00204D58"/>
    <w:rsid w:val="00205227"/>
    <w:rsid w:val="002066EC"/>
    <w:rsid w:val="00207312"/>
    <w:rsid w:val="0020770D"/>
    <w:rsid w:val="002101D5"/>
    <w:rsid w:val="002126C7"/>
    <w:rsid w:val="00212A9E"/>
    <w:rsid w:val="0021365F"/>
    <w:rsid w:val="0021453D"/>
    <w:rsid w:val="002147FE"/>
    <w:rsid w:val="00215701"/>
    <w:rsid w:val="00215B0B"/>
    <w:rsid w:val="00215B6D"/>
    <w:rsid w:val="00215D88"/>
    <w:rsid w:val="00216601"/>
    <w:rsid w:val="002173A4"/>
    <w:rsid w:val="00217552"/>
    <w:rsid w:val="00217952"/>
    <w:rsid w:val="00217A5B"/>
    <w:rsid w:val="00220A32"/>
    <w:rsid w:val="00220C5A"/>
    <w:rsid w:val="002212AB"/>
    <w:rsid w:val="00221603"/>
    <w:rsid w:val="00221E0C"/>
    <w:rsid w:val="00222776"/>
    <w:rsid w:val="00223F7E"/>
    <w:rsid w:val="00224BDE"/>
    <w:rsid w:val="00224EDC"/>
    <w:rsid w:val="00225A71"/>
    <w:rsid w:val="00225EEC"/>
    <w:rsid w:val="002276CA"/>
    <w:rsid w:val="0022782A"/>
    <w:rsid w:val="00230028"/>
    <w:rsid w:val="002306CF"/>
    <w:rsid w:val="002315E4"/>
    <w:rsid w:val="00231803"/>
    <w:rsid w:val="0023252D"/>
    <w:rsid w:val="00234265"/>
    <w:rsid w:val="002349CF"/>
    <w:rsid w:val="00234A2B"/>
    <w:rsid w:val="002353C9"/>
    <w:rsid w:val="00235C63"/>
    <w:rsid w:val="00236600"/>
    <w:rsid w:val="00236F29"/>
    <w:rsid w:val="00240087"/>
    <w:rsid w:val="00242F16"/>
    <w:rsid w:val="00243426"/>
    <w:rsid w:val="00244EC8"/>
    <w:rsid w:val="00245544"/>
    <w:rsid w:val="00247396"/>
    <w:rsid w:val="002507F3"/>
    <w:rsid w:val="002530CA"/>
    <w:rsid w:val="00253CA6"/>
    <w:rsid w:val="00255022"/>
    <w:rsid w:val="0025575B"/>
    <w:rsid w:val="00255919"/>
    <w:rsid w:val="00255CE5"/>
    <w:rsid w:val="002560CD"/>
    <w:rsid w:val="00256B61"/>
    <w:rsid w:val="00257480"/>
    <w:rsid w:val="00257CF9"/>
    <w:rsid w:val="00260715"/>
    <w:rsid w:val="00261CCF"/>
    <w:rsid w:val="00262382"/>
    <w:rsid w:val="002625BD"/>
    <w:rsid w:val="00262FD9"/>
    <w:rsid w:val="00263E2A"/>
    <w:rsid w:val="00264248"/>
    <w:rsid w:val="0026517F"/>
    <w:rsid w:val="002655C0"/>
    <w:rsid w:val="0026596E"/>
    <w:rsid w:val="00266BA8"/>
    <w:rsid w:val="002678BA"/>
    <w:rsid w:val="002700FC"/>
    <w:rsid w:val="0027030D"/>
    <w:rsid w:val="00270EDF"/>
    <w:rsid w:val="002718A8"/>
    <w:rsid w:val="002719E7"/>
    <w:rsid w:val="002722A0"/>
    <w:rsid w:val="0027251B"/>
    <w:rsid w:val="0027296D"/>
    <w:rsid w:val="00274B91"/>
    <w:rsid w:val="00275AB4"/>
    <w:rsid w:val="00275B00"/>
    <w:rsid w:val="00275C65"/>
    <w:rsid w:val="002760D9"/>
    <w:rsid w:val="00276E25"/>
    <w:rsid w:val="00277397"/>
    <w:rsid w:val="0027744E"/>
    <w:rsid w:val="00277A38"/>
    <w:rsid w:val="00277C94"/>
    <w:rsid w:val="00277E7A"/>
    <w:rsid w:val="00280B14"/>
    <w:rsid w:val="00282353"/>
    <w:rsid w:val="002827C8"/>
    <w:rsid w:val="002827CF"/>
    <w:rsid w:val="002828FB"/>
    <w:rsid w:val="00282F89"/>
    <w:rsid w:val="002831BA"/>
    <w:rsid w:val="002833F9"/>
    <w:rsid w:val="00284068"/>
    <w:rsid w:val="00285132"/>
    <w:rsid w:val="0028524B"/>
    <w:rsid w:val="0028532A"/>
    <w:rsid w:val="002853EC"/>
    <w:rsid w:val="0028572D"/>
    <w:rsid w:val="00286DD9"/>
    <w:rsid w:val="002876BB"/>
    <w:rsid w:val="00287F50"/>
    <w:rsid w:val="002901F7"/>
    <w:rsid w:val="0029065E"/>
    <w:rsid w:val="002914CC"/>
    <w:rsid w:val="0029154F"/>
    <w:rsid w:val="00291DC0"/>
    <w:rsid w:val="0029228A"/>
    <w:rsid w:val="002924EF"/>
    <w:rsid w:val="002930DD"/>
    <w:rsid w:val="002935A9"/>
    <w:rsid w:val="002936A4"/>
    <w:rsid w:val="00293A0A"/>
    <w:rsid w:val="00294C9E"/>
    <w:rsid w:val="002953E2"/>
    <w:rsid w:val="0029635A"/>
    <w:rsid w:val="00297337"/>
    <w:rsid w:val="00297BE6"/>
    <w:rsid w:val="00297F51"/>
    <w:rsid w:val="002A031C"/>
    <w:rsid w:val="002A1B11"/>
    <w:rsid w:val="002A21AF"/>
    <w:rsid w:val="002A27C5"/>
    <w:rsid w:val="002A3246"/>
    <w:rsid w:val="002A3A3C"/>
    <w:rsid w:val="002A3F27"/>
    <w:rsid w:val="002A4374"/>
    <w:rsid w:val="002A46CA"/>
    <w:rsid w:val="002A478B"/>
    <w:rsid w:val="002A5839"/>
    <w:rsid w:val="002A7719"/>
    <w:rsid w:val="002B060A"/>
    <w:rsid w:val="002B0D97"/>
    <w:rsid w:val="002B10C1"/>
    <w:rsid w:val="002B1FD0"/>
    <w:rsid w:val="002B2586"/>
    <w:rsid w:val="002B2D24"/>
    <w:rsid w:val="002B2E03"/>
    <w:rsid w:val="002B3066"/>
    <w:rsid w:val="002B315D"/>
    <w:rsid w:val="002B3CEF"/>
    <w:rsid w:val="002B59DC"/>
    <w:rsid w:val="002B6240"/>
    <w:rsid w:val="002B6BAA"/>
    <w:rsid w:val="002B71B4"/>
    <w:rsid w:val="002B7771"/>
    <w:rsid w:val="002C071F"/>
    <w:rsid w:val="002C0BA8"/>
    <w:rsid w:val="002C0CA5"/>
    <w:rsid w:val="002C1856"/>
    <w:rsid w:val="002C18B8"/>
    <w:rsid w:val="002C1B17"/>
    <w:rsid w:val="002C1E38"/>
    <w:rsid w:val="002C1FD9"/>
    <w:rsid w:val="002C27E4"/>
    <w:rsid w:val="002C3010"/>
    <w:rsid w:val="002C3031"/>
    <w:rsid w:val="002C34CB"/>
    <w:rsid w:val="002C3FA4"/>
    <w:rsid w:val="002C45DA"/>
    <w:rsid w:val="002C535D"/>
    <w:rsid w:val="002C65B7"/>
    <w:rsid w:val="002C73B1"/>
    <w:rsid w:val="002C7527"/>
    <w:rsid w:val="002C7F75"/>
    <w:rsid w:val="002D0218"/>
    <w:rsid w:val="002D0A24"/>
    <w:rsid w:val="002D0A2F"/>
    <w:rsid w:val="002D1616"/>
    <w:rsid w:val="002D19CE"/>
    <w:rsid w:val="002D2847"/>
    <w:rsid w:val="002D2889"/>
    <w:rsid w:val="002D2AA6"/>
    <w:rsid w:val="002D7485"/>
    <w:rsid w:val="002D7A53"/>
    <w:rsid w:val="002D7E70"/>
    <w:rsid w:val="002E0D0C"/>
    <w:rsid w:val="002E1FC4"/>
    <w:rsid w:val="002E2475"/>
    <w:rsid w:val="002E2D7B"/>
    <w:rsid w:val="002E404A"/>
    <w:rsid w:val="002E4ED6"/>
    <w:rsid w:val="002E6986"/>
    <w:rsid w:val="002E72C0"/>
    <w:rsid w:val="002E7CB4"/>
    <w:rsid w:val="002F050E"/>
    <w:rsid w:val="002F0D9E"/>
    <w:rsid w:val="002F1010"/>
    <w:rsid w:val="002F15D3"/>
    <w:rsid w:val="002F3869"/>
    <w:rsid w:val="002F39A3"/>
    <w:rsid w:val="002F49CA"/>
    <w:rsid w:val="002F503A"/>
    <w:rsid w:val="002F6BE6"/>
    <w:rsid w:val="0030167B"/>
    <w:rsid w:val="003017D8"/>
    <w:rsid w:val="00302A43"/>
    <w:rsid w:val="003040F5"/>
    <w:rsid w:val="00304F03"/>
    <w:rsid w:val="00305645"/>
    <w:rsid w:val="00307252"/>
    <w:rsid w:val="003077B1"/>
    <w:rsid w:val="003119A5"/>
    <w:rsid w:val="00311C8A"/>
    <w:rsid w:val="0031282B"/>
    <w:rsid w:val="00313F36"/>
    <w:rsid w:val="003145B2"/>
    <w:rsid w:val="00314E27"/>
    <w:rsid w:val="00315900"/>
    <w:rsid w:val="003168C6"/>
    <w:rsid w:val="003173A4"/>
    <w:rsid w:val="003201E8"/>
    <w:rsid w:val="00320969"/>
    <w:rsid w:val="00321989"/>
    <w:rsid w:val="00322C95"/>
    <w:rsid w:val="003234BE"/>
    <w:rsid w:val="003248BD"/>
    <w:rsid w:val="00324C45"/>
    <w:rsid w:val="003251CC"/>
    <w:rsid w:val="00325336"/>
    <w:rsid w:val="00325641"/>
    <w:rsid w:val="0032585F"/>
    <w:rsid w:val="00325997"/>
    <w:rsid w:val="00325AED"/>
    <w:rsid w:val="00326D46"/>
    <w:rsid w:val="00326FFC"/>
    <w:rsid w:val="00327FE5"/>
    <w:rsid w:val="00330C45"/>
    <w:rsid w:val="0033193B"/>
    <w:rsid w:val="0033203E"/>
    <w:rsid w:val="00332092"/>
    <w:rsid w:val="00332CB8"/>
    <w:rsid w:val="003343B4"/>
    <w:rsid w:val="003344C6"/>
    <w:rsid w:val="00334FA6"/>
    <w:rsid w:val="00335496"/>
    <w:rsid w:val="003357D5"/>
    <w:rsid w:val="0033643D"/>
    <w:rsid w:val="00337BE4"/>
    <w:rsid w:val="00337FC3"/>
    <w:rsid w:val="003403C1"/>
    <w:rsid w:val="00340757"/>
    <w:rsid w:val="00340892"/>
    <w:rsid w:val="00340C30"/>
    <w:rsid w:val="00342122"/>
    <w:rsid w:val="00342C9F"/>
    <w:rsid w:val="00342E6A"/>
    <w:rsid w:val="00343021"/>
    <w:rsid w:val="00344A97"/>
    <w:rsid w:val="003452A9"/>
    <w:rsid w:val="00345D63"/>
    <w:rsid w:val="00345D8E"/>
    <w:rsid w:val="003472BB"/>
    <w:rsid w:val="003501EA"/>
    <w:rsid w:val="00350CAA"/>
    <w:rsid w:val="00352528"/>
    <w:rsid w:val="00353452"/>
    <w:rsid w:val="003562A4"/>
    <w:rsid w:val="0035657D"/>
    <w:rsid w:val="003566ED"/>
    <w:rsid w:val="00356A42"/>
    <w:rsid w:val="00356C6D"/>
    <w:rsid w:val="00356FF0"/>
    <w:rsid w:val="00356FF8"/>
    <w:rsid w:val="00361B38"/>
    <w:rsid w:val="00361CD1"/>
    <w:rsid w:val="003626BB"/>
    <w:rsid w:val="00363279"/>
    <w:rsid w:val="0036366B"/>
    <w:rsid w:val="00364152"/>
    <w:rsid w:val="0036467D"/>
    <w:rsid w:val="00364912"/>
    <w:rsid w:val="00364E74"/>
    <w:rsid w:val="00365463"/>
    <w:rsid w:val="00366F05"/>
    <w:rsid w:val="003670E2"/>
    <w:rsid w:val="003672D5"/>
    <w:rsid w:val="003672F3"/>
    <w:rsid w:val="003703E6"/>
    <w:rsid w:val="00370662"/>
    <w:rsid w:val="00370A03"/>
    <w:rsid w:val="00370DA0"/>
    <w:rsid w:val="00370DDA"/>
    <w:rsid w:val="00372481"/>
    <w:rsid w:val="00372B42"/>
    <w:rsid w:val="00372C7A"/>
    <w:rsid w:val="0037339C"/>
    <w:rsid w:val="00373E93"/>
    <w:rsid w:val="00375EC1"/>
    <w:rsid w:val="00376682"/>
    <w:rsid w:val="00376C72"/>
    <w:rsid w:val="00377239"/>
    <w:rsid w:val="003779AA"/>
    <w:rsid w:val="00377B83"/>
    <w:rsid w:val="003803E0"/>
    <w:rsid w:val="00380B0B"/>
    <w:rsid w:val="00380C45"/>
    <w:rsid w:val="00382ACA"/>
    <w:rsid w:val="00382F1C"/>
    <w:rsid w:val="00384CDF"/>
    <w:rsid w:val="00384DCE"/>
    <w:rsid w:val="00385068"/>
    <w:rsid w:val="0038530F"/>
    <w:rsid w:val="00385CDE"/>
    <w:rsid w:val="0038600E"/>
    <w:rsid w:val="00386C27"/>
    <w:rsid w:val="003905CA"/>
    <w:rsid w:val="0039080D"/>
    <w:rsid w:val="00390F00"/>
    <w:rsid w:val="00391115"/>
    <w:rsid w:val="003967AE"/>
    <w:rsid w:val="00397237"/>
    <w:rsid w:val="003979B9"/>
    <w:rsid w:val="003A1079"/>
    <w:rsid w:val="003A3417"/>
    <w:rsid w:val="003A3C47"/>
    <w:rsid w:val="003A43AD"/>
    <w:rsid w:val="003A4B4D"/>
    <w:rsid w:val="003A53C2"/>
    <w:rsid w:val="003A58BD"/>
    <w:rsid w:val="003A6090"/>
    <w:rsid w:val="003A7443"/>
    <w:rsid w:val="003B178A"/>
    <w:rsid w:val="003B1D77"/>
    <w:rsid w:val="003B3850"/>
    <w:rsid w:val="003B419B"/>
    <w:rsid w:val="003B420A"/>
    <w:rsid w:val="003B4645"/>
    <w:rsid w:val="003B5039"/>
    <w:rsid w:val="003B5972"/>
    <w:rsid w:val="003B5DDA"/>
    <w:rsid w:val="003B603E"/>
    <w:rsid w:val="003B6393"/>
    <w:rsid w:val="003B6AB2"/>
    <w:rsid w:val="003B6E2D"/>
    <w:rsid w:val="003B70BA"/>
    <w:rsid w:val="003B71E8"/>
    <w:rsid w:val="003B75A2"/>
    <w:rsid w:val="003B7811"/>
    <w:rsid w:val="003C04B8"/>
    <w:rsid w:val="003C2655"/>
    <w:rsid w:val="003C283D"/>
    <w:rsid w:val="003C29AF"/>
    <w:rsid w:val="003C3BDB"/>
    <w:rsid w:val="003C60D1"/>
    <w:rsid w:val="003C747F"/>
    <w:rsid w:val="003C74B4"/>
    <w:rsid w:val="003C7A51"/>
    <w:rsid w:val="003C7BF8"/>
    <w:rsid w:val="003D2685"/>
    <w:rsid w:val="003D4C68"/>
    <w:rsid w:val="003D4D54"/>
    <w:rsid w:val="003D5807"/>
    <w:rsid w:val="003D5C22"/>
    <w:rsid w:val="003D6B50"/>
    <w:rsid w:val="003D729D"/>
    <w:rsid w:val="003D7908"/>
    <w:rsid w:val="003D7EC0"/>
    <w:rsid w:val="003E042A"/>
    <w:rsid w:val="003E1019"/>
    <w:rsid w:val="003E1EF0"/>
    <w:rsid w:val="003E1F63"/>
    <w:rsid w:val="003E3510"/>
    <w:rsid w:val="003E39BB"/>
    <w:rsid w:val="003E4A12"/>
    <w:rsid w:val="003E7EB0"/>
    <w:rsid w:val="003F0360"/>
    <w:rsid w:val="003F04C2"/>
    <w:rsid w:val="003F2720"/>
    <w:rsid w:val="003F28CA"/>
    <w:rsid w:val="003F3300"/>
    <w:rsid w:val="003F33D2"/>
    <w:rsid w:val="003F3B26"/>
    <w:rsid w:val="003F3DAC"/>
    <w:rsid w:val="003F4534"/>
    <w:rsid w:val="003F494B"/>
    <w:rsid w:val="003F4B26"/>
    <w:rsid w:val="003F6A70"/>
    <w:rsid w:val="004005C1"/>
    <w:rsid w:val="004009A7"/>
    <w:rsid w:val="00403194"/>
    <w:rsid w:val="00403A1D"/>
    <w:rsid w:val="004048D1"/>
    <w:rsid w:val="0040527F"/>
    <w:rsid w:val="004056FA"/>
    <w:rsid w:val="00405E06"/>
    <w:rsid w:val="0040754D"/>
    <w:rsid w:val="00407D9A"/>
    <w:rsid w:val="00411017"/>
    <w:rsid w:val="00411928"/>
    <w:rsid w:val="00412A77"/>
    <w:rsid w:val="0041356C"/>
    <w:rsid w:val="00414533"/>
    <w:rsid w:val="00414FA1"/>
    <w:rsid w:val="00414FE2"/>
    <w:rsid w:val="00416276"/>
    <w:rsid w:val="00417396"/>
    <w:rsid w:val="0041763A"/>
    <w:rsid w:val="00417CCE"/>
    <w:rsid w:val="00417F07"/>
    <w:rsid w:val="004202ED"/>
    <w:rsid w:val="00421A7E"/>
    <w:rsid w:val="00422215"/>
    <w:rsid w:val="00423FF7"/>
    <w:rsid w:val="004240F2"/>
    <w:rsid w:val="00424284"/>
    <w:rsid w:val="00424B72"/>
    <w:rsid w:val="0042652E"/>
    <w:rsid w:val="004273E2"/>
    <w:rsid w:val="004273F3"/>
    <w:rsid w:val="00430FC5"/>
    <w:rsid w:val="00431B5C"/>
    <w:rsid w:val="004338CA"/>
    <w:rsid w:val="00433A40"/>
    <w:rsid w:val="00434BB9"/>
    <w:rsid w:val="00434F58"/>
    <w:rsid w:val="00435DE6"/>
    <w:rsid w:val="004365BE"/>
    <w:rsid w:val="00436D77"/>
    <w:rsid w:val="0043759B"/>
    <w:rsid w:val="00437C70"/>
    <w:rsid w:val="004408BA"/>
    <w:rsid w:val="00440A08"/>
    <w:rsid w:val="00441E8E"/>
    <w:rsid w:val="00441F10"/>
    <w:rsid w:val="00442260"/>
    <w:rsid w:val="004438FA"/>
    <w:rsid w:val="004447B3"/>
    <w:rsid w:val="00444A92"/>
    <w:rsid w:val="00445C1C"/>
    <w:rsid w:val="00445C66"/>
    <w:rsid w:val="004467FA"/>
    <w:rsid w:val="00446CFB"/>
    <w:rsid w:val="00446E92"/>
    <w:rsid w:val="00447A89"/>
    <w:rsid w:val="0045079B"/>
    <w:rsid w:val="004507B5"/>
    <w:rsid w:val="00450A37"/>
    <w:rsid w:val="0045105B"/>
    <w:rsid w:val="00451DE8"/>
    <w:rsid w:val="0045378E"/>
    <w:rsid w:val="00453D14"/>
    <w:rsid w:val="004546E8"/>
    <w:rsid w:val="00454F57"/>
    <w:rsid w:val="00455022"/>
    <w:rsid w:val="00455C04"/>
    <w:rsid w:val="00455D7A"/>
    <w:rsid w:val="00456B8C"/>
    <w:rsid w:val="00456C02"/>
    <w:rsid w:val="004571B1"/>
    <w:rsid w:val="004573C0"/>
    <w:rsid w:val="0045751D"/>
    <w:rsid w:val="00457B42"/>
    <w:rsid w:val="004615F7"/>
    <w:rsid w:val="00462453"/>
    <w:rsid w:val="00463250"/>
    <w:rsid w:val="004632A3"/>
    <w:rsid w:val="00463338"/>
    <w:rsid w:val="00463E29"/>
    <w:rsid w:val="0046479F"/>
    <w:rsid w:val="004655EB"/>
    <w:rsid w:val="0046594D"/>
    <w:rsid w:val="00465F57"/>
    <w:rsid w:val="00470241"/>
    <w:rsid w:val="0047041F"/>
    <w:rsid w:val="004715D9"/>
    <w:rsid w:val="0047200C"/>
    <w:rsid w:val="0047266F"/>
    <w:rsid w:val="0047272B"/>
    <w:rsid w:val="0047350A"/>
    <w:rsid w:val="00473A26"/>
    <w:rsid w:val="00474BF1"/>
    <w:rsid w:val="00475129"/>
    <w:rsid w:val="004752A1"/>
    <w:rsid w:val="00475618"/>
    <w:rsid w:val="00475A73"/>
    <w:rsid w:val="00477285"/>
    <w:rsid w:val="00481B9A"/>
    <w:rsid w:val="00483011"/>
    <w:rsid w:val="004839AC"/>
    <w:rsid w:val="004843AE"/>
    <w:rsid w:val="004848E5"/>
    <w:rsid w:val="004849B2"/>
    <w:rsid w:val="004868F4"/>
    <w:rsid w:val="00490B84"/>
    <w:rsid w:val="00490BD2"/>
    <w:rsid w:val="004914E2"/>
    <w:rsid w:val="00491ADC"/>
    <w:rsid w:val="00492146"/>
    <w:rsid w:val="004923FC"/>
    <w:rsid w:val="00493346"/>
    <w:rsid w:val="00494328"/>
    <w:rsid w:val="00494B77"/>
    <w:rsid w:val="00494FFF"/>
    <w:rsid w:val="0049682F"/>
    <w:rsid w:val="004A0326"/>
    <w:rsid w:val="004A06FF"/>
    <w:rsid w:val="004A09B3"/>
    <w:rsid w:val="004A0FD5"/>
    <w:rsid w:val="004A1052"/>
    <w:rsid w:val="004A11EF"/>
    <w:rsid w:val="004A176A"/>
    <w:rsid w:val="004A3CAC"/>
    <w:rsid w:val="004A3FA2"/>
    <w:rsid w:val="004A428A"/>
    <w:rsid w:val="004A4851"/>
    <w:rsid w:val="004A7FBB"/>
    <w:rsid w:val="004B04B2"/>
    <w:rsid w:val="004B0635"/>
    <w:rsid w:val="004B133A"/>
    <w:rsid w:val="004B1345"/>
    <w:rsid w:val="004B14A0"/>
    <w:rsid w:val="004B1980"/>
    <w:rsid w:val="004B1A06"/>
    <w:rsid w:val="004B2AE9"/>
    <w:rsid w:val="004B3A5C"/>
    <w:rsid w:val="004B3C74"/>
    <w:rsid w:val="004B3EBE"/>
    <w:rsid w:val="004B4E97"/>
    <w:rsid w:val="004B5431"/>
    <w:rsid w:val="004B5A06"/>
    <w:rsid w:val="004B5BFF"/>
    <w:rsid w:val="004B6227"/>
    <w:rsid w:val="004B7B1A"/>
    <w:rsid w:val="004C0272"/>
    <w:rsid w:val="004C0B4F"/>
    <w:rsid w:val="004C1360"/>
    <w:rsid w:val="004C15BA"/>
    <w:rsid w:val="004C2999"/>
    <w:rsid w:val="004C2E05"/>
    <w:rsid w:val="004C3EB9"/>
    <w:rsid w:val="004C47D0"/>
    <w:rsid w:val="004C7689"/>
    <w:rsid w:val="004C7B06"/>
    <w:rsid w:val="004D0B2F"/>
    <w:rsid w:val="004D2C15"/>
    <w:rsid w:val="004D3CA1"/>
    <w:rsid w:val="004D653D"/>
    <w:rsid w:val="004E0FF0"/>
    <w:rsid w:val="004E0FF3"/>
    <w:rsid w:val="004E17A1"/>
    <w:rsid w:val="004E1FE0"/>
    <w:rsid w:val="004E23AD"/>
    <w:rsid w:val="004E28A6"/>
    <w:rsid w:val="004E3CEA"/>
    <w:rsid w:val="004E3CFD"/>
    <w:rsid w:val="004E40C1"/>
    <w:rsid w:val="004E4757"/>
    <w:rsid w:val="004E5433"/>
    <w:rsid w:val="004E6F93"/>
    <w:rsid w:val="004E715A"/>
    <w:rsid w:val="004E782B"/>
    <w:rsid w:val="004E7EAC"/>
    <w:rsid w:val="004F016B"/>
    <w:rsid w:val="004F130E"/>
    <w:rsid w:val="004F147A"/>
    <w:rsid w:val="004F20FD"/>
    <w:rsid w:val="004F2FF7"/>
    <w:rsid w:val="004F306A"/>
    <w:rsid w:val="004F3772"/>
    <w:rsid w:val="004F41D4"/>
    <w:rsid w:val="004F43CB"/>
    <w:rsid w:val="004F4572"/>
    <w:rsid w:val="004F47DD"/>
    <w:rsid w:val="004F5F5A"/>
    <w:rsid w:val="004F60E5"/>
    <w:rsid w:val="004F7025"/>
    <w:rsid w:val="004F7895"/>
    <w:rsid w:val="00500415"/>
    <w:rsid w:val="00500B17"/>
    <w:rsid w:val="005015F8"/>
    <w:rsid w:val="0050253E"/>
    <w:rsid w:val="00502960"/>
    <w:rsid w:val="00504BFD"/>
    <w:rsid w:val="00504D74"/>
    <w:rsid w:val="00505727"/>
    <w:rsid w:val="00505AC6"/>
    <w:rsid w:val="00506C72"/>
    <w:rsid w:val="00506CF6"/>
    <w:rsid w:val="00506E16"/>
    <w:rsid w:val="00510BDA"/>
    <w:rsid w:val="005123AF"/>
    <w:rsid w:val="005157B0"/>
    <w:rsid w:val="005158E8"/>
    <w:rsid w:val="00515D43"/>
    <w:rsid w:val="00517DF4"/>
    <w:rsid w:val="00517F08"/>
    <w:rsid w:val="005204C7"/>
    <w:rsid w:val="00520B65"/>
    <w:rsid w:val="00521E3E"/>
    <w:rsid w:val="00523235"/>
    <w:rsid w:val="00523529"/>
    <w:rsid w:val="0052365D"/>
    <w:rsid w:val="00523D06"/>
    <w:rsid w:val="0052544D"/>
    <w:rsid w:val="0052698F"/>
    <w:rsid w:val="00530509"/>
    <w:rsid w:val="00530E81"/>
    <w:rsid w:val="00531313"/>
    <w:rsid w:val="00531A9F"/>
    <w:rsid w:val="00531D98"/>
    <w:rsid w:val="00531E32"/>
    <w:rsid w:val="00532E8F"/>
    <w:rsid w:val="0053376A"/>
    <w:rsid w:val="00534B39"/>
    <w:rsid w:val="00534E64"/>
    <w:rsid w:val="00535BB3"/>
    <w:rsid w:val="005364F3"/>
    <w:rsid w:val="00536672"/>
    <w:rsid w:val="005371C5"/>
    <w:rsid w:val="00537511"/>
    <w:rsid w:val="00537977"/>
    <w:rsid w:val="0054008E"/>
    <w:rsid w:val="00540AA9"/>
    <w:rsid w:val="00542F9E"/>
    <w:rsid w:val="005432F2"/>
    <w:rsid w:val="0054361E"/>
    <w:rsid w:val="00543FFA"/>
    <w:rsid w:val="00544E16"/>
    <w:rsid w:val="005467B7"/>
    <w:rsid w:val="00546CF4"/>
    <w:rsid w:val="005473F4"/>
    <w:rsid w:val="00550824"/>
    <w:rsid w:val="00550B23"/>
    <w:rsid w:val="00550BE8"/>
    <w:rsid w:val="005518E8"/>
    <w:rsid w:val="00551C5C"/>
    <w:rsid w:val="00552A48"/>
    <w:rsid w:val="00552D37"/>
    <w:rsid w:val="0055324F"/>
    <w:rsid w:val="00553A15"/>
    <w:rsid w:val="005543E9"/>
    <w:rsid w:val="0055486B"/>
    <w:rsid w:val="00555168"/>
    <w:rsid w:val="00555290"/>
    <w:rsid w:val="0055548F"/>
    <w:rsid w:val="005563DA"/>
    <w:rsid w:val="005567C7"/>
    <w:rsid w:val="00560081"/>
    <w:rsid w:val="005620A7"/>
    <w:rsid w:val="00562174"/>
    <w:rsid w:val="0056245C"/>
    <w:rsid w:val="005629F1"/>
    <w:rsid w:val="00562C34"/>
    <w:rsid w:val="00563382"/>
    <w:rsid w:val="005637D4"/>
    <w:rsid w:val="0056434F"/>
    <w:rsid w:val="00564649"/>
    <w:rsid w:val="0056535A"/>
    <w:rsid w:val="00566550"/>
    <w:rsid w:val="00567BC1"/>
    <w:rsid w:val="00567F25"/>
    <w:rsid w:val="005703B7"/>
    <w:rsid w:val="00571737"/>
    <w:rsid w:val="00572413"/>
    <w:rsid w:val="00572829"/>
    <w:rsid w:val="00572F65"/>
    <w:rsid w:val="0057371A"/>
    <w:rsid w:val="00574797"/>
    <w:rsid w:val="005749BA"/>
    <w:rsid w:val="0057546D"/>
    <w:rsid w:val="00575C9E"/>
    <w:rsid w:val="00576C72"/>
    <w:rsid w:val="00577649"/>
    <w:rsid w:val="00577670"/>
    <w:rsid w:val="005776E4"/>
    <w:rsid w:val="00577732"/>
    <w:rsid w:val="00581D35"/>
    <w:rsid w:val="00581DBC"/>
    <w:rsid w:val="005839BB"/>
    <w:rsid w:val="0058417C"/>
    <w:rsid w:val="005845C1"/>
    <w:rsid w:val="00587167"/>
    <w:rsid w:val="0058765D"/>
    <w:rsid w:val="00587C74"/>
    <w:rsid w:val="00587F03"/>
    <w:rsid w:val="00590393"/>
    <w:rsid w:val="005903BB"/>
    <w:rsid w:val="00591C5E"/>
    <w:rsid w:val="00591E6B"/>
    <w:rsid w:val="00592505"/>
    <w:rsid w:val="0059377F"/>
    <w:rsid w:val="00595BDB"/>
    <w:rsid w:val="00595F89"/>
    <w:rsid w:val="00596689"/>
    <w:rsid w:val="005972F3"/>
    <w:rsid w:val="00597CB8"/>
    <w:rsid w:val="00597F64"/>
    <w:rsid w:val="005A17BE"/>
    <w:rsid w:val="005A19CF"/>
    <w:rsid w:val="005A3665"/>
    <w:rsid w:val="005A4D05"/>
    <w:rsid w:val="005A4F50"/>
    <w:rsid w:val="005A5245"/>
    <w:rsid w:val="005A5B58"/>
    <w:rsid w:val="005A5FD0"/>
    <w:rsid w:val="005A73D1"/>
    <w:rsid w:val="005B00BA"/>
    <w:rsid w:val="005B03CD"/>
    <w:rsid w:val="005B11EB"/>
    <w:rsid w:val="005B2F50"/>
    <w:rsid w:val="005B304C"/>
    <w:rsid w:val="005B40E8"/>
    <w:rsid w:val="005B43B2"/>
    <w:rsid w:val="005B4809"/>
    <w:rsid w:val="005B4A49"/>
    <w:rsid w:val="005B4B91"/>
    <w:rsid w:val="005B5317"/>
    <w:rsid w:val="005B55EF"/>
    <w:rsid w:val="005B58E4"/>
    <w:rsid w:val="005B6520"/>
    <w:rsid w:val="005B6BE1"/>
    <w:rsid w:val="005B7104"/>
    <w:rsid w:val="005B7B9E"/>
    <w:rsid w:val="005B7D97"/>
    <w:rsid w:val="005B7DA4"/>
    <w:rsid w:val="005C0904"/>
    <w:rsid w:val="005C13FB"/>
    <w:rsid w:val="005C278F"/>
    <w:rsid w:val="005C3ACE"/>
    <w:rsid w:val="005C508E"/>
    <w:rsid w:val="005C5901"/>
    <w:rsid w:val="005C76E6"/>
    <w:rsid w:val="005C777A"/>
    <w:rsid w:val="005D0826"/>
    <w:rsid w:val="005D0F8D"/>
    <w:rsid w:val="005D13F2"/>
    <w:rsid w:val="005D23E6"/>
    <w:rsid w:val="005D290F"/>
    <w:rsid w:val="005D2FA2"/>
    <w:rsid w:val="005D3286"/>
    <w:rsid w:val="005D357B"/>
    <w:rsid w:val="005D3B19"/>
    <w:rsid w:val="005D3C4E"/>
    <w:rsid w:val="005D41EA"/>
    <w:rsid w:val="005D452C"/>
    <w:rsid w:val="005D47D8"/>
    <w:rsid w:val="005D5B87"/>
    <w:rsid w:val="005D67F3"/>
    <w:rsid w:val="005D7194"/>
    <w:rsid w:val="005D735E"/>
    <w:rsid w:val="005D7A8D"/>
    <w:rsid w:val="005E00B0"/>
    <w:rsid w:val="005E0A72"/>
    <w:rsid w:val="005E0AD6"/>
    <w:rsid w:val="005E11E5"/>
    <w:rsid w:val="005E12DB"/>
    <w:rsid w:val="005E19E2"/>
    <w:rsid w:val="005E1D97"/>
    <w:rsid w:val="005E23DA"/>
    <w:rsid w:val="005E276B"/>
    <w:rsid w:val="005E2A48"/>
    <w:rsid w:val="005E2C94"/>
    <w:rsid w:val="005E344F"/>
    <w:rsid w:val="005E44B3"/>
    <w:rsid w:val="005E5261"/>
    <w:rsid w:val="005E54C2"/>
    <w:rsid w:val="005E68FC"/>
    <w:rsid w:val="005E6DB8"/>
    <w:rsid w:val="005E7754"/>
    <w:rsid w:val="005E7E5F"/>
    <w:rsid w:val="005F0148"/>
    <w:rsid w:val="005F0167"/>
    <w:rsid w:val="005F163E"/>
    <w:rsid w:val="005F17BD"/>
    <w:rsid w:val="005F2C8F"/>
    <w:rsid w:val="005F2EA8"/>
    <w:rsid w:val="005F3073"/>
    <w:rsid w:val="005F3A2F"/>
    <w:rsid w:val="005F3D19"/>
    <w:rsid w:val="005F3E10"/>
    <w:rsid w:val="005F4F00"/>
    <w:rsid w:val="005F596D"/>
    <w:rsid w:val="005F5E1F"/>
    <w:rsid w:val="005F5FA4"/>
    <w:rsid w:val="005F6706"/>
    <w:rsid w:val="005F6B02"/>
    <w:rsid w:val="005F72CF"/>
    <w:rsid w:val="005F76F7"/>
    <w:rsid w:val="00600393"/>
    <w:rsid w:val="006007E0"/>
    <w:rsid w:val="00600FE1"/>
    <w:rsid w:val="0060126D"/>
    <w:rsid w:val="006018FD"/>
    <w:rsid w:val="00601DB6"/>
    <w:rsid w:val="006024E6"/>
    <w:rsid w:val="00602898"/>
    <w:rsid w:val="00602CED"/>
    <w:rsid w:val="00604CA9"/>
    <w:rsid w:val="0060593E"/>
    <w:rsid w:val="00605BDE"/>
    <w:rsid w:val="00606A5E"/>
    <w:rsid w:val="00606ED6"/>
    <w:rsid w:val="00607171"/>
    <w:rsid w:val="00607406"/>
    <w:rsid w:val="00611419"/>
    <w:rsid w:val="0061288B"/>
    <w:rsid w:val="00613E96"/>
    <w:rsid w:val="00614240"/>
    <w:rsid w:val="00615AB9"/>
    <w:rsid w:val="00617486"/>
    <w:rsid w:val="00617731"/>
    <w:rsid w:val="00617934"/>
    <w:rsid w:val="0062134B"/>
    <w:rsid w:val="0062198D"/>
    <w:rsid w:val="006220D3"/>
    <w:rsid w:val="00622690"/>
    <w:rsid w:val="00622E8A"/>
    <w:rsid w:val="00622F3D"/>
    <w:rsid w:val="00623E5D"/>
    <w:rsid w:val="0062516B"/>
    <w:rsid w:val="00626563"/>
    <w:rsid w:val="00627B64"/>
    <w:rsid w:val="0063010D"/>
    <w:rsid w:val="0063139B"/>
    <w:rsid w:val="006315C8"/>
    <w:rsid w:val="00631813"/>
    <w:rsid w:val="00631B71"/>
    <w:rsid w:val="00631DB7"/>
    <w:rsid w:val="00631F70"/>
    <w:rsid w:val="00632DD2"/>
    <w:rsid w:val="00634ABF"/>
    <w:rsid w:val="00635837"/>
    <w:rsid w:val="006359E5"/>
    <w:rsid w:val="00635C85"/>
    <w:rsid w:val="00635CCD"/>
    <w:rsid w:val="00635F10"/>
    <w:rsid w:val="006365A3"/>
    <w:rsid w:val="00637CD0"/>
    <w:rsid w:val="00640504"/>
    <w:rsid w:val="00640908"/>
    <w:rsid w:val="00642819"/>
    <w:rsid w:val="00643684"/>
    <w:rsid w:val="00643C94"/>
    <w:rsid w:val="00644602"/>
    <w:rsid w:val="00646459"/>
    <w:rsid w:val="00646B2D"/>
    <w:rsid w:val="00646CDD"/>
    <w:rsid w:val="006477FE"/>
    <w:rsid w:val="006500B7"/>
    <w:rsid w:val="00651E6D"/>
    <w:rsid w:val="0065203C"/>
    <w:rsid w:val="00652132"/>
    <w:rsid w:val="006521B6"/>
    <w:rsid w:val="00652249"/>
    <w:rsid w:val="0065277D"/>
    <w:rsid w:val="00653093"/>
    <w:rsid w:val="00653B75"/>
    <w:rsid w:val="006544C9"/>
    <w:rsid w:val="006544CA"/>
    <w:rsid w:val="00655124"/>
    <w:rsid w:val="00655946"/>
    <w:rsid w:val="00655957"/>
    <w:rsid w:val="00656B85"/>
    <w:rsid w:val="00656EA1"/>
    <w:rsid w:val="00657333"/>
    <w:rsid w:val="0065753A"/>
    <w:rsid w:val="00657595"/>
    <w:rsid w:val="0065791B"/>
    <w:rsid w:val="00660A12"/>
    <w:rsid w:val="00660A8D"/>
    <w:rsid w:val="00661877"/>
    <w:rsid w:val="00662620"/>
    <w:rsid w:val="00663928"/>
    <w:rsid w:val="006646D2"/>
    <w:rsid w:val="00664E00"/>
    <w:rsid w:val="00664F68"/>
    <w:rsid w:val="00665581"/>
    <w:rsid w:val="00666F64"/>
    <w:rsid w:val="006671CE"/>
    <w:rsid w:val="006678A7"/>
    <w:rsid w:val="00670770"/>
    <w:rsid w:val="00672637"/>
    <w:rsid w:val="00672B78"/>
    <w:rsid w:val="006739F6"/>
    <w:rsid w:val="00675C58"/>
    <w:rsid w:val="006764A0"/>
    <w:rsid w:val="00676A35"/>
    <w:rsid w:val="00677312"/>
    <w:rsid w:val="0067749F"/>
    <w:rsid w:val="00677CD7"/>
    <w:rsid w:val="00677F6B"/>
    <w:rsid w:val="00680CAE"/>
    <w:rsid w:val="00680F67"/>
    <w:rsid w:val="0068112C"/>
    <w:rsid w:val="0068366F"/>
    <w:rsid w:val="00683D8D"/>
    <w:rsid w:val="006840EE"/>
    <w:rsid w:val="00684712"/>
    <w:rsid w:val="006855BB"/>
    <w:rsid w:val="00685EF8"/>
    <w:rsid w:val="00686C03"/>
    <w:rsid w:val="00686ED7"/>
    <w:rsid w:val="00690885"/>
    <w:rsid w:val="00693622"/>
    <w:rsid w:val="00693851"/>
    <w:rsid w:val="00693C40"/>
    <w:rsid w:val="006947DC"/>
    <w:rsid w:val="00695CD9"/>
    <w:rsid w:val="0069626F"/>
    <w:rsid w:val="006963AD"/>
    <w:rsid w:val="00696DC5"/>
    <w:rsid w:val="006971A4"/>
    <w:rsid w:val="006972ED"/>
    <w:rsid w:val="00697D53"/>
    <w:rsid w:val="006A1E36"/>
    <w:rsid w:val="006A22A2"/>
    <w:rsid w:val="006A2C31"/>
    <w:rsid w:val="006A34D2"/>
    <w:rsid w:val="006A3E47"/>
    <w:rsid w:val="006A4517"/>
    <w:rsid w:val="006A4E29"/>
    <w:rsid w:val="006A55ED"/>
    <w:rsid w:val="006A6519"/>
    <w:rsid w:val="006A6B1D"/>
    <w:rsid w:val="006A6D30"/>
    <w:rsid w:val="006A6DA7"/>
    <w:rsid w:val="006A749B"/>
    <w:rsid w:val="006B0217"/>
    <w:rsid w:val="006B0C5E"/>
    <w:rsid w:val="006B23BA"/>
    <w:rsid w:val="006B2814"/>
    <w:rsid w:val="006B29FB"/>
    <w:rsid w:val="006B3795"/>
    <w:rsid w:val="006B3CCA"/>
    <w:rsid w:val="006B653C"/>
    <w:rsid w:val="006B6A1A"/>
    <w:rsid w:val="006B7108"/>
    <w:rsid w:val="006C1492"/>
    <w:rsid w:val="006C3793"/>
    <w:rsid w:val="006C3F3D"/>
    <w:rsid w:val="006C4523"/>
    <w:rsid w:val="006C488F"/>
    <w:rsid w:val="006C5676"/>
    <w:rsid w:val="006C6A58"/>
    <w:rsid w:val="006C7DED"/>
    <w:rsid w:val="006D0490"/>
    <w:rsid w:val="006D062F"/>
    <w:rsid w:val="006D07FB"/>
    <w:rsid w:val="006D131A"/>
    <w:rsid w:val="006D19F5"/>
    <w:rsid w:val="006D2FB5"/>
    <w:rsid w:val="006D40AF"/>
    <w:rsid w:val="006D428D"/>
    <w:rsid w:val="006D4701"/>
    <w:rsid w:val="006D5B57"/>
    <w:rsid w:val="006D6BCA"/>
    <w:rsid w:val="006D6C68"/>
    <w:rsid w:val="006D6E24"/>
    <w:rsid w:val="006D72E4"/>
    <w:rsid w:val="006D741B"/>
    <w:rsid w:val="006E030E"/>
    <w:rsid w:val="006E0EE1"/>
    <w:rsid w:val="006E1A5B"/>
    <w:rsid w:val="006E1B99"/>
    <w:rsid w:val="006E1CD9"/>
    <w:rsid w:val="006E23D9"/>
    <w:rsid w:val="006E2AD5"/>
    <w:rsid w:val="006E3369"/>
    <w:rsid w:val="006E3547"/>
    <w:rsid w:val="006E3DAF"/>
    <w:rsid w:val="006E3E90"/>
    <w:rsid w:val="006E48EC"/>
    <w:rsid w:val="006E4DE6"/>
    <w:rsid w:val="006E5C73"/>
    <w:rsid w:val="006E5E5D"/>
    <w:rsid w:val="006E6630"/>
    <w:rsid w:val="006E6A8C"/>
    <w:rsid w:val="006E74E2"/>
    <w:rsid w:val="006E7CC4"/>
    <w:rsid w:val="006F014D"/>
    <w:rsid w:val="006F088A"/>
    <w:rsid w:val="006F10C9"/>
    <w:rsid w:val="006F1F01"/>
    <w:rsid w:val="006F2055"/>
    <w:rsid w:val="006F2B78"/>
    <w:rsid w:val="006F2CD0"/>
    <w:rsid w:val="006F331A"/>
    <w:rsid w:val="006F3BFB"/>
    <w:rsid w:val="006F3CD5"/>
    <w:rsid w:val="006F5872"/>
    <w:rsid w:val="006F5B0D"/>
    <w:rsid w:val="006F5CBB"/>
    <w:rsid w:val="006F5F74"/>
    <w:rsid w:val="006F6316"/>
    <w:rsid w:val="006F7AD4"/>
    <w:rsid w:val="00700439"/>
    <w:rsid w:val="0070095B"/>
    <w:rsid w:val="00700B7D"/>
    <w:rsid w:val="00701680"/>
    <w:rsid w:val="007020A4"/>
    <w:rsid w:val="00702AAF"/>
    <w:rsid w:val="00702B42"/>
    <w:rsid w:val="00702FD8"/>
    <w:rsid w:val="00703466"/>
    <w:rsid w:val="007036CB"/>
    <w:rsid w:val="007053AB"/>
    <w:rsid w:val="007055EF"/>
    <w:rsid w:val="0070569E"/>
    <w:rsid w:val="007057F7"/>
    <w:rsid w:val="007071C3"/>
    <w:rsid w:val="007074C9"/>
    <w:rsid w:val="00707872"/>
    <w:rsid w:val="00707DE7"/>
    <w:rsid w:val="0071069A"/>
    <w:rsid w:val="00710D7C"/>
    <w:rsid w:val="0071143F"/>
    <w:rsid w:val="00711812"/>
    <w:rsid w:val="00711E22"/>
    <w:rsid w:val="0071231E"/>
    <w:rsid w:val="00712658"/>
    <w:rsid w:val="0071294A"/>
    <w:rsid w:val="00713C7F"/>
    <w:rsid w:val="007155A5"/>
    <w:rsid w:val="00715A78"/>
    <w:rsid w:val="00716A14"/>
    <w:rsid w:val="00716D85"/>
    <w:rsid w:val="007172C2"/>
    <w:rsid w:val="00717AB1"/>
    <w:rsid w:val="007204AC"/>
    <w:rsid w:val="007206E4"/>
    <w:rsid w:val="00720CA3"/>
    <w:rsid w:val="00721BC5"/>
    <w:rsid w:val="00722334"/>
    <w:rsid w:val="007227E8"/>
    <w:rsid w:val="00722D2F"/>
    <w:rsid w:val="00723EC7"/>
    <w:rsid w:val="00724C16"/>
    <w:rsid w:val="00724F85"/>
    <w:rsid w:val="00725E3B"/>
    <w:rsid w:val="007264FA"/>
    <w:rsid w:val="007275F7"/>
    <w:rsid w:val="00731A1F"/>
    <w:rsid w:val="0073304C"/>
    <w:rsid w:val="00733571"/>
    <w:rsid w:val="00733E71"/>
    <w:rsid w:val="0073427F"/>
    <w:rsid w:val="007349D5"/>
    <w:rsid w:val="0073578B"/>
    <w:rsid w:val="00735C08"/>
    <w:rsid w:val="00736013"/>
    <w:rsid w:val="00736121"/>
    <w:rsid w:val="00736A6B"/>
    <w:rsid w:val="00736D72"/>
    <w:rsid w:val="00737158"/>
    <w:rsid w:val="0073743B"/>
    <w:rsid w:val="00737A56"/>
    <w:rsid w:val="00737C18"/>
    <w:rsid w:val="00737D14"/>
    <w:rsid w:val="0074189B"/>
    <w:rsid w:val="007421C7"/>
    <w:rsid w:val="00742279"/>
    <w:rsid w:val="00742D84"/>
    <w:rsid w:val="0074329D"/>
    <w:rsid w:val="00743F93"/>
    <w:rsid w:val="007475C7"/>
    <w:rsid w:val="0075014B"/>
    <w:rsid w:val="00750890"/>
    <w:rsid w:val="00750F50"/>
    <w:rsid w:val="00750FE0"/>
    <w:rsid w:val="00751209"/>
    <w:rsid w:val="00751519"/>
    <w:rsid w:val="00751CFE"/>
    <w:rsid w:val="00753009"/>
    <w:rsid w:val="00753537"/>
    <w:rsid w:val="007538BF"/>
    <w:rsid w:val="00753F76"/>
    <w:rsid w:val="007551D0"/>
    <w:rsid w:val="007567B1"/>
    <w:rsid w:val="00756B08"/>
    <w:rsid w:val="00756B47"/>
    <w:rsid w:val="00756B71"/>
    <w:rsid w:val="00756D86"/>
    <w:rsid w:val="00757E99"/>
    <w:rsid w:val="00761156"/>
    <w:rsid w:val="007621E2"/>
    <w:rsid w:val="00762BC3"/>
    <w:rsid w:val="007638AE"/>
    <w:rsid w:val="00763CBA"/>
    <w:rsid w:val="00764232"/>
    <w:rsid w:val="0076430B"/>
    <w:rsid w:val="00764526"/>
    <w:rsid w:val="00764749"/>
    <w:rsid w:val="00764D39"/>
    <w:rsid w:val="0076531D"/>
    <w:rsid w:val="0076545B"/>
    <w:rsid w:val="00765613"/>
    <w:rsid w:val="00765B59"/>
    <w:rsid w:val="00765BB0"/>
    <w:rsid w:val="00765F09"/>
    <w:rsid w:val="007674FC"/>
    <w:rsid w:val="00767EB5"/>
    <w:rsid w:val="00770292"/>
    <w:rsid w:val="0077045F"/>
    <w:rsid w:val="00771737"/>
    <w:rsid w:val="00771AB3"/>
    <w:rsid w:val="00772134"/>
    <w:rsid w:val="00772F7C"/>
    <w:rsid w:val="007731C3"/>
    <w:rsid w:val="00774E63"/>
    <w:rsid w:val="00775EA2"/>
    <w:rsid w:val="007762BB"/>
    <w:rsid w:val="0077786A"/>
    <w:rsid w:val="007804A7"/>
    <w:rsid w:val="00781633"/>
    <w:rsid w:val="00781DB5"/>
    <w:rsid w:val="00781E09"/>
    <w:rsid w:val="00781F13"/>
    <w:rsid w:val="00781F56"/>
    <w:rsid w:val="007825E1"/>
    <w:rsid w:val="00782B84"/>
    <w:rsid w:val="0078383A"/>
    <w:rsid w:val="00783AE8"/>
    <w:rsid w:val="0078556B"/>
    <w:rsid w:val="00785715"/>
    <w:rsid w:val="00787713"/>
    <w:rsid w:val="00787C33"/>
    <w:rsid w:val="0079010E"/>
    <w:rsid w:val="007923D5"/>
    <w:rsid w:val="00792598"/>
    <w:rsid w:val="00793187"/>
    <w:rsid w:val="0079391F"/>
    <w:rsid w:val="00793C3D"/>
    <w:rsid w:val="00794393"/>
    <w:rsid w:val="007950C3"/>
    <w:rsid w:val="0079543E"/>
    <w:rsid w:val="0079567B"/>
    <w:rsid w:val="0079688C"/>
    <w:rsid w:val="00796E6E"/>
    <w:rsid w:val="007970AC"/>
    <w:rsid w:val="00797112"/>
    <w:rsid w:val="007973BE"/>
    <w:rsid w:val="00797465"/>
    <w:rsid w:val="00797E42"/>
    <w:rsid w:val="007A2A01"/>
    <w:rsid w:val="007A2C0F"/>
    <w:rsid w:val="007A2D49"/>
    <w:rsid w:val="007A445C"/>
    <w:rsid w:val="007A4880"/>
    <w:rsid w:val="007A5565"/>
    <w:rsid w:val="007A643E"/>
    <w:rsid w:val="007A69DD"/>
    <w:rsid w:val="007A6AFD"/>
    <w:rsid w:val="007B166F"/>
    <w:rsid w:val="007B2064"/>
    <w:rsid w:val="007B2213"/>
    <w:rsid w:val="007B329E"/>
    <w:rsid w:val="007B44B0"/>
    <w:rsid w:val="007B5A8B"/>
    <w:rsid w:val="007B5FCB"/>
    <w:rsid w:val="007B614A"/>
    <w:rsid w:val="007B6992"/>
    <w:rsid w:val="007B6C42"/>
    <w:rsid w:val="007B71C6"/>
    <w:rsid w:val="007B7744"/>
    <w:rsid w:val="007B79F9"/>
    <w:rsid w:val="007C0200"/>
    <w:rsid w:val="007C100F"/>
    <w:rsid w:val="007C1CC3"/>
    <w:rsid w:val="007C4495"/>
    <w:rsid w:val="007C45CE"/>
    <w:rsid w:val="007C49F5"/>
    <w:rsid w:val="007C4A06"/>
    <w:rsid w:val="007C5B8A"/>
    <w:rsid w:val="007C6CD7"/>
    <w:rsid w:val="007C723C"/>
    <w:rsid w:val="007C7329"/>
    <w:rsid w:val="007C797D"/>
    <w:rsid w:val="007D11D4"/>
    <w:rsid w:val="007D13D5"/>
    <w:rsid w:val="007D2198"/>
    <w:rsid w:val="007D2497"/>
    <w:rsid w:val="007D281A"/>
    <w:rsid w:val="007D28DB"/>
    <w:rsid w:val="007D2AAD"/>
    <w:rsid w:val="007D2C60"/>
    <w:rsid w:val="007D38F9"/>
    <w:rsid w:val="007D39D5"/>
    <w:rsid w:val="007D57AC"/>
    <w:rsid w:val="007D5863"/>
    <w:rsid w:val="007D5ACA"/>
    <w:rsid w:val="007D5E80"/>
    <w:rsid w:val="007D64D0"/>
    <w:rsid w:val="007D65A1"/>
    <w:rsid w:val="007D68F3"/>
    <w:rsid w:val="007D7011"/>
    <w:rsid w:val="007E022F"/>
    <w:rsid w:val="007E07FE"/>
    <w:rsid w:val="007E0A08"/>
    <w:rsid w:val="007E0C0A"/>
    <w:rsid w:val="007E0F84"/>
    <w:rsid w:val="007E2646"/>
    <w:rsid w:val="007E2793"/>
    <w:rsid w:val="007E2E0F"/>
    <w:rsid w:val="007E348A"/>
    <w:rsid w:val="007E41B5"/>
    <w:rsid w:val="007E50BE"/>
    <w:rsid w:val="007E557E"/>
    <w:rsid w:val="007E658A"/>
    <w:rsid w:val="007E752F"/>
    <w:rsid w:val="007F0E5C"/>
    <w:rsid w:val="007F0EAA"/>
    <w:rsid w:val="007F12FF"/>
    <w:rsid w:val="007F1C00"/>
    <w:rsid w:val="007F255F"/>
    <w:rsid w:val="007F35C0"/>
    <w:rsid w:val="007F3A73"/>
    <w:rsid w:val="007F3F9E"/>
    <w:rsid w:val="007F4CB7"/>
    <w:rsid w:val="007F6200"/>
    <w:rsid w:val="007F6E88"/>
    <w:rsid w:val="007F70FD"/>
    <w:rsid w:val="007F7392"/>
    <w:rsid w:val="007F7636"/>
    <w:rsid w:val="007F7E6D"/>
    <w:rsid w:val="0080076B"/>
    <w:rsid w:val="0080197B"/>
    <w:rsid w:val="0080302E"/>
    <w:rsid w:val="00803CBF"/>
    <w:rsid w:val="00803DE2"/>
    <w:rsid w:val="008060AD"/>
    <w:rsid w:val="008066A1"/>
    <w:rsid w:val="00810CD8"/>
    <w:rsid w:val="008115DD"/>
    <w:rsid w:val="00811B37"/>
    <w:rsid w:val="00812A9C"/>
    <w:rsid w:val="00813EBD"/>
    <w:rsid w:val="008142A9"/>
    <w:rsid w:val="0081450C"/>
    <w:rsid w:val="00814DC9"/>
    <w:rsid w:val="0081548A"/>
    <w:rsid w:val="008157C1"/>
    <w:rsid w:val="00816734"/>
    <w:rsid w:val="008173A9"/>
    <w:rsid w:val="00817634"/>
    <w:rsid w:val="00820233"/>
    <w:rsid w:val="00820E25"/>
    <w:rsid w:val="008221DC"/>
    <w:rsid w:val="00822303"/>
    <w:rsid w:val="0082284A"/>
    <w:rsid w:val="008228E9"/>
    <w:rsid w:val="008229C3"/>
    <w:rsid w:val="0082385D"/>
    <w:rsid w:val="00823F1A"/>
    <w:rsid w:val="008241EA"/>
    <w:rsid w:val="00824E7C"/>
    <w:rsid w:val="00824FA4"/>
    <w:rsid w:val="008255C3"/>
    <w:rsid w:val="008256EE"/>
    <w:rsid w:val="00825D2E"/>
    <w:rsid w:val="008269BC"/>
    <w:rsid w:val="00826EA5"/>
    <w:rsid w:val="00827B37"/>
    <w:rsid w:val="00827F5F"/>
    <w:rsid w:val="00827FB9"/>
    <w:rsid w:val="008320A2"/>
    <w:rsid w:val="0083213C"/>
    <w:rsid w:val="008322F2"/>
    <w:rsid w:val="0083231B"/>
    <w:rsid w:val="0083304E"/>
    <w:rsid w:val="00833B6D"/>
    <w:rsid w:val="00834A4C"/>
    <w:rsid w:val="00834E4D"/>
    <w:rsid w:val="008360A9"/>
    <w:rsid w:val="00836C23"/>
    <w:rsid w:val="00836C8B"/>
    <w:rsid w:val="00836CAD"/>
    <w:rsid w:val="00836CEE"/>
    <w:rsid w:val="008373E8"/>
    <w:rsid w:val="00837429"/>
    <w:rsid w:val="00841F20"/>
    <w:rsid w:val="00842AC0"/>
    <w:rsid w:val="008443C0"/>
    <w:rsid w:val="00844A74"/>
    <w:rsid w:val="00844DD5"/>
    <w:rsid w:val="00847191"/>
    <w:rsid w:val="008500FA"/>
    <w:rsid w:val="00850650"/>
    <w:rsid w:val="008515B0"/>
    <w:rsid w:val="008517B5"/>
    <w:rsid w:val="0085240C"/>
    <w:rsid w:val="00853FAF"/>
    <w:rsid w:val="008573BE"/>
    <w:rsid w:val="008579CC"/>
    <w:rsid w:val="00857C94"/>
    <w:rsid w:val="00860FA2"/>
    <w:rsid w:val="008615AD"/>
    <w:rsid w:val="0086166F"/>
    <w:rsid w:val="00861B17"/>
    <w:rsid w:val="00861F86"/>
    <w:rsid w:val="00862119"/>
    <w:rsid w:val="00862120"/>
    <w:rsid w:val="00863081"/>
    <w:rsid w:val="008636A5"/>
    <w:rsid w:val="00863CCA"/>
    <w:rsid w:val="00864F2C"/>
    <w:rsid w:val="008667F2"/>
    <w:rsid w:val="00866AA3"/>
    <w:rsid w:val="00866CC7"/>
    <w:rsid w:val="00866DC7"/>
    <w:rsid w:val="008674AF"/>
    <w:rsid w:val="008675A0"/>
    <w:rsid w:val="00867ACF"/>
    <w:rsid w:val="00867F02"/>
    <w:rsid w:val="00870315"/>
    <w:rsid w:val="00870724"/>
    <w:rsid w:val="00871021"/>
    <w:rsid w:val="00871E98"/>
    <w:rsid w:val="0087264B"/>
    <w:rsid w:val="00873588"/>
    <w:rsid w:val="00874A13"/>
    <w:rsid w:val="00874CE7"/>
    <w:rsid w:val="00876C2B"/>
    <w:rsid w:val="00877577"/>
    <w:rsid w:val="00877647"/>
    <w:rsid w:val="00877777"/>
    <w:rsid w:val="0088147E"/>
    <w:rsid w:val="0088151B"/>
    <w:rsid w:val="00881BEE"/>
    <w:rsid w:val="00882A4A"/>
    <w:rsid w:val="008834D2"/>
    <w:rsid w:val="008838D1"/>
    <w:rsid w:val="008839CF"/>
    <w:rsid w:val="00883E19"/>
    <w:rsid w:val="0088629C"/>
    <w:rsid w:val="00887FF2"/>
    <w:rsid w:val="00890152"/>
    <w:rsid w:val="00890855"/>
    <w:rsid w:val="008908DC"/>
    <w:rsid w:val="00891574"/>
    <w:rsid w:val="00891CEF"/>
    <w:rsid w:val="00891EF1"/>
    <w:rsid w:val="00892054"/>
    <w:rsid w:val="00892E82"/>
    <w:rsid w:val="00893375"/>
    <w:rsid w:val="008933F7"/>
    <w:rsid w:val="008937AF"/>
    <w:rsid w:val="00893CFD"/>
    <w:rsid w:val="00894AEB"/>
    <w:rsid w:val="00895139"/>
    <w:rsid w:val="00896DB5"/>
    <w:rsid w:val="00896EF1"/>
    <w:rsid w:val="00897373"/>
    <w:rsid w:val="008977EC"/>
    <w:rsid w:val="00897CD0"/>
    <w:rsid w:val="00897EE4"/>
    <w:rsid w:val="008A0343"/>
    <w:rsid w:val="008A05F6"/>
    <w:rsid w:val="008A078B"/>
    <w:rsid w:val="008A1570"/>
    <w:rsid w:val="008A16CF"/>
    <w:rsid w:val="008A22D2"/>
    <w:rsid w:val="008A3F92"/>
    <w:rsid w:val="008A4301"/>
    <w:rsid w:val="008A51CE"/>
    <w:rsid w:val="008A56C4"/>
    <w:rsid w:val="008A69D5"/>
    <w:rsid w:val="008A6DDB"/>
    <w:rsid w:val="008B0ED9"/>
    <w:rsid w:val="008B211A"/>
    <w:rsid w:val="008B2690"/>
    <w:rsid w:val="008B389A"/>
    <w:rsid w:val="008B43A5"/>
    <w:rsid w:val="008B4C51"/>
    <w:rsid w:val="008B5808"/>
    <w:rsid w:val="008B61F8"/>
    <w:rsid w:val="008B73E1"/>
    <w:rsid w:val="008B7E55"/>
    <w:rsid w:val="008C092D"/>
    <w:rsid w:val="008C0D2E"/>
    <w:rsid w:val="008C0F91"/>
    <w:rsid w:val="008C2F9F"/>
    <w:rsid w:val="008C3219"/>
    <w:rsid w:val="008C3914"/>
    <w:rsid w:val="008C49D4"/>
    <w:rsid w:val="008C4F89"/>
    <w:rsid w:val="008C5135"/>
    <w:rsid w:val="008C5905"/>
    <w:rsid w:val="008C62D7"/>
    <w:rsid w:val="008C6DE0"/>
    <w:rsid w:val="008C72CA"/>
    <w:rsid w:val="008D06A9"/>
    <w:rsid w:val="008D09D5"/>
    <w:rsid w:val="008D123B"/>
    <w:rsid w:val="008D23A0"/>
    <w:rsid w:val="008D2542"/>
    <w:rsid w:val="008D2737"/>
    <w:rsid w:val="008D2BAC"/>
    <w:rsid w:val="008D2EAB"/>
    <w:rsid w:val="008D2F2D"/>
    <w:rsid w:val="008D369A"/>
    <w:rsid w:val="008D38C0"/>
    <w:rsid w:val="008D39B4"/>
    <w:rsid w:val="008D429E"/>
    <w:rsid w:val="008D449C"/>
    <w:rsid w:val="008D49DD"/>
    <w:rsid w:val="008D4FD1"/>
    <w:rsid w:val="008D6262"/>
    <w:rsid w:val="008D6CE5"/>
    <w:rsid w:val="008D6DBB"/>
    <w:rsid w:val="008E05D2"/>
    <w:rsid w:val="008E0784"/>
    <w:rsid w:val="008E0E9A"/>
    <w:rsid w:val="008E13DA"/>
    <w:rsid w:val="008E14CE"/>
    <w:rsid w:val="008E2318"/>
    <w:rsid w:val="008E34EB"/>
    <w:rsid w:val="008E432F"/>
    <w:rsid w:val="008E445E"/>
    <w:rsid w:val="008E4660"/>
    <w:rsid w:val="008E54F6"/>
    <w:rsid w:val="008E588A"/>
    <w:rsid w:val="008E5F3E"/>
    <w:rsid w:val="008E6E2A"/>
    <w:rsid w:val="008E74B4"/>
    <w:rsid w:val="008F0813"/>
    <w:rsid w:val="008F2755"/>
    <w:rsid w:val="008F321D"/>
    <w:rsid w:val="008F39BB"/>
    <w:rsid w:val="008F3D80"/>
    <w:rsid w:val="008F4E41"/>
    <w:rsid w:val="008F5017"/>
    <w:rsid w:val="008F5EAB"/>
    <w:rsid w:val="008F6A1A"/>
    <w:rsid w:val="00900E0C"/>
    <w:rsid w:val="009014B8"/>
    <w:rsid w:val="0090164C"/>
    <w:rsid w:val="009019F9"/>
    <w:rsid w:val="00901C34"/>
    <w:rsid w:val="009021D2"/>
    <w:rsid w:val="009024A8"/>
    <w:rsid w:val="00904AF6"/>
    <w:rsid w:val="00904CD1"/>
    <w:rsid w:val="009050AE"/>
    <w:rsid w:val="00906C54"/>
    <w:rsid w:val="0090747E"/>
    <w:rsid w:val="009106AE"/>
    <w:rsid w:val="009118AD"/>
    <w:rsid w:val="00911BA1"/>
    <w:rsid w:val="009130D1"/>
    <w:rsid w:val="009140AB"/>
    <w:rsid w:val="009148E5"/>
    <w:rsid w:val="009149FA"/>
    <w:rsid w:val="009156F1"/>
    <w:rsid w:val="00916429"/>
    <w:rsid w:val="00916C31"/>
    <w:rsid w:val="009174D6"/>
    <w:rsid w:val="00917877"/>
    <w:rsid w:val="00917A61"/>
    <w:rsid w:val="00917DED"/>
    <w:rsid w:val="00920C15"/>
    <w:rsid w:val="00920D3C"/>
    <w:rsid w:val="009222A3"/>
    <w:rsid w:val="0092241E"/>
    <w:rsid w:val="00922AD9"/>
    <w:rsid w:val="009235D8"/>
    <w:rsid w:val="0092583D"/>
    <w:rsid w:val="00925A90"/>
    <w:rsid w:val="00925D91"/>
    <w:rsid w:val="00926EBB"/>
    <w:rsid w:val="009275A4"/>
    <w:rsid w:val="00930BD3"/>
    <w:rsid w:val="00930C4A"/>
    <w:rsid w:val="0093119F"/>
    <w:rsid w:val="0093382B"/>
    <w:rsid w:val="00933F3F"/>
    <w:rsid w:val="009348B0"/>
    <w:rsid w:val="00934BFE"/>
    <w:rsid w:val="00934FC1"/>
    <w:rsid w:val="00935DFA"/>
    <w:rsid w:val="00937BCE"/>
    <w:rsid w:val="00940277"/>
    <w:rsid w:val="00940AD7"/>
    <w:rsid w:val="00940DE8"/>
    <w:rsid w:val="00940E7F"/>
    <w:rsid w:val="00941665"/>
    <w:rsid w:val="00941F8A"/>
    <w:rsid w:val="00942246"/>
    <w:rsid w:val="00942F5B"/>
    <w:rsid w:val="00943030"/>
    <w:rsid w:val="00944A15"/>
    <w:rsid w:val="00944DEF"/>
    <w:rsid w:val="00945FEC"/>
    <w:rsid w:val="0094734E"/>
    <w:rsid w:val="00950572"/>
    <w:rsid w:val="009510D3"/>
    <w:rsid w:val="00952217"/>
    <w:rsid w:val="00952276"/>
    <w:rsid w:val="00952BF9"/>
    <w:rsid w:val="00952D4F"/>
    <w:rsid w:val="00952F88"/>
    <w:rsid w:val="0095324B"/>
    <w:rsid w:val="00953D1D"/>
    <w:rsid w:val="009545DC"/>
    <w:rsid w:val="009545EE"/>
    <w:rsid w:val="009551B5"/>
    <w:rsid w:val="009553DC"/>
    <w:rsid w:val="00956297"/>
    <w:rsid w:val="00956C93"/>
    <w:rsid w:val="00957523"/>
    <w:rsid w:val="009577E2"/>
    <w:rsid w:val="009604F9"/>
    <w:rsid w:val="00960F5D"/>
    <w:rsid w:val="009615BC"/>
    <w:rsid w:val="00961E7E"/>
    <w:rsid w:val="0096283C"/>
    <w:rsid w:val="0096300C"/>
    <w:rsid w:val="0096389D"/>
    <w:rsid w:val="00963B69"/>
    <w:rsid w:val="00964043"/>
    <w:rsid w:val="00964E41"/>
    <w:rsid w:val="0096568D"/>
    <w:rsid w:val="00966522"/>
    <w:rsid w:val="009671DB"/>
    <w:rsid w:val="00967B73"/>
    <w:rsid w:val="00967F1A"/>
    <w:rsid w:val="00971483"/>
    <w:rsid w:val="009714B0"/>
    <w:rsid w:val="00971A6E"/>
    <w:rsid w:val="00972451"/>
    <w:rsid w:val="00972712"/>
    <w:rsid w:val="009741AD"/>
    <w:rsid w:val="00974524"/>
    <w:rsid w:val="009747D1"/>
    <w:rsid w:val="00974A69"/>
    <w:rsid w:val="00974FEE"/>
    <w:rsid w:val="0097590F"/>
    <w:rsid w:val="009775E3"/>
    <w:rsid w:val="00977A33"/>
    <w:rsid w:val="00977F1A"/>
    <w:rsid w:val="00980595"/>
    <w:rsid w:val="009813AB"/>
    <w:rsid w:val="009814B9"/>
    <w:rsid w:val="009814D6"/>
    <w:rsid w:val="009815A5"/>
    <w:rsid w:val="0098187C"/>
    <w:rsid w:val="00982162"/>
    <w:rsid w:val="0098245C"/>
    <w:rsid w:val="009833C0"/>
    <w:rsid w:val="00983BBA"/>
    <w:rsid w:val="0098401A"/>
    <w:rsid w:val="00984215"/>
    <w:rsid w:val="00984647"/>
    <w:rsid w:val="009851D4"/>
    <w:rsid w:val="00987538"/>
    <w:rsid w:val="009902E2"/>
    <w:rsid w:val="009903A3"/>
    <w:rsid w:val="0099056F"/>
    <w:rsid w:val="00990CCF"/>
    <w:rsid w:val="00991F1F"/>
    <w:rsid w:val="00991FC5"/>
    <w:rsid w:val="009924D8"/>
    <w:rsid w:val="009925CB"/>
    <w:rsid w:val="00992CC6"/>
    <w:rsid w:val="0099321E"/>
    <w:rsid w:val="00993290"/>
    <w:rsid w:val="009937AD"/>
    <w:rsid w:val="00993FD2"/>
    <w:rsid w:val="00993FE9"/>
    <w:rsid w:val="0099489E"/>
    <w:rsid w:val="0099563F"/>
    <w:rsid w:val="00995DD1"/>
    <w:rsid w:val="00995E33"/>
    <w:rsid w:val="009971E2"/>
    <w:rsid w:val="009975B9"/>
    <w:rsid w:val="009A02F2"/>
    <w:rsid w:val="009A06F5"/>
    <w:rsid w:val="009A09B7"/>
    <w:rsid w:val="009A1DF3"/>
    <w:rsid w:val="009A2D7C"/>
    <w:rsid w:val="009A317A"/>
    <w:rsid w:val="009A341E"/>
    <w:rsid w:val="009A4D8E"/>
    <w:rsid w:val="009B08DE"/>
    <w:rsid w:val="009B0C2E"/>
    <w:rsid w:val="009B1C37"/>
    <w:rsid w:val="009B22DA"/>
    <w:rsid w:val="009B25EA"/>
    <w:rsid w:val="009B2BDE"/>
    <w:rsid w:val="009B3C6A"/>
    <w:rsid w:val="009B3E46"/>
    <w:rsid w:val="009B3E72"/>
    <w:rsid w:val="009B3F98"/>
    <w:rsid w:val="009B451B"/>
    <w:rsid w:val="009B5175"/>
    <w:rsid w:val="009B640D"/>
    <w:rsid w:val="009B66F4"/>
    <w:rsid w:val="009C001B"/>
    <w:rsid w:val="009C01D1"/>
    <w:rsid w:val="009C0E68"/>
    <w:rsid w:val="009C1AB0"/>
    <w:rsid w:val="009C1E42"/>
    <w:rsid w:val="009C274C"/>
    <w:rsid w:val="009C5613"/>
    <w:rsid w:val="009C5845"/>
    <w:rsid w:val="009C5C96"/>
    <w:rsid w:val="009C5E2E"/>
    <w:rsid w:val="009C69B8"/>
    <w:rsid w:val="009C6FC5"/>
    <w:rsid w:val="009C7D85"/>
    <w:rsid w:val="009D08A5"/>
    <w:rsid w:val="009D1B09"/>
    <w:rsid w:val="009D3A72"/>
    <w:rsid w:val="009D56B1"/>
    <w:rsid w:val="009D5B14"/>
    <w:rsid w:val="009D6220"/>
    <w:rsid w:val="009D63FD"/>
    <w:rsid w:val="009D6B4A"/>
    <w:rsid w:val="009D702F"/>
    <w:rsid w:val="009D72B8"/>
    <w:rsid w:val="009D7A17"/>
    <w:rsid w:val="009D7FF9"/>
    <w:rsid w:val="009E01DC"/>
    <w:rsid w:val="009E0881"/>
    <w:rsid w:val="009E0965"/>
    <w:rsid w:val="009E220C"/>
    <w:rsid w:val="009E292D"/>
    <w:rsid w:val="009E36A2"/>
    <w:rsid w:val="009E37AA"/>
    <w:rsid w:val="009E4991"/>
    <w:rsid w:val="009E5647"/>
    <w:rsid w:val="009E5EC7"/>
    <w:rsid w:val="009E717D"/>
    <w:rsid w:val="009E721A"/>
    <w:rsid w:val="009F04B4"/>
    <w:rsid w:val="009F0CD9"/>
    <w:rsid w:val="009F1CB3"/>
    <w:rsid w:val="009F3D8A"/>
    <w:rsid w:val="009F46DB"/>
    <w:rsid w:val="009F5021"/>
    <w:rsid w:val="009F5037"/>
    <w:rsid w:val="009F58D6"/>
    <w:rsid w:val="00A0078D"/>
    <w:rsid w:val="00A039FB"/>
    <w:rsid w:val="00A03AF4"/>
    <w:rsid w:val="00A04393"/>
    <w:rsid w:val="00A05EB0"/>
    <w:rsid w:val="00A074EB"/>
    <w:rsid w:val="00A11A1A"/>
    <w:rsid w:val="00A11AA5"/>
    <w:rsid w:val="00A11BCB"/>
    <w:rsid w:val="00A11FD6"/>
    <w:rsid w:val="00A12606"/>
    <w:rsid w:val="00A13D82"/>
    <w:rsid w:val="00A14137"/>
    <w:rsid w:val="00A15624"/>
    <w:rsid w:val="00A1616F"/>
    <w:rsid w:val="00A173E1"/>
    <w:rsid w:val="00A17CEB"/>
    <w:rsid w:val="00A209B5"/>
    <w:rsid w:val="00A21A01"/>
    <w:rsid w:val="00A223E3"/>
    <w:rsid w:val="00A22818"/>
    <w:rsid w:val="00A23380"/>
    <w:rsid w:val="00A24DFA"/>
    <w:rsid w:val="00A2516B"/>
    <w:rsid w:val="00A2688D"/>
    <w:rsid w:val="00A26A7C"/>
    <w:rsid w:val="00A26BFF"/>
    <w:rsid w:val="00A26D8D"/>
    <w:rsid w:val="00A26F8E"/>
    <w:rsid w:val="00A270A5"/>
    <w:rsid w:val="00A27885"/>
    <w:rsid w:val="00A30133"/>
    <w:rsid w:val="00A32CBB"/>
    <w:rsid w:val="00A32D18"/>
    <w:rsid w:val="00A33427"/>
    <w:rsid w:val="00A335FC"/>
    <w:rsid w:val="00A343EA"/>
    <w:rsid w:val="00A346A0"/>
    <w:rsid w:val="00A35264"/>
    <w:rsid w:val="00A35D5D"/>
    <w:rsid w:val="00A364C7"/>
    <w:rsid w:val="00A37177"/>
    <w:rsid w:val="00A37494"/>
    <w:rsid w:val="00A37F2A"/>
    <w:rsid w:val="00A4182E"/>
    <w:rsid w:val="00A43FD1"/>
    <w:rsid w:val="00A45215"/>
    <w:rsid w:val="00A45284"/>
    <w:rsid w:val="00A45435"/>
    <w:rsid w:val="00A460F0"/>
    <w:rsid w:val="00A46CCC"/>
    <w:rsid w:val="00A50106"/>
    <w:rsid w:val="00A5075D"/>
    <w:rsid w:val="00A50E48"/>
    <w:rsid w:val="00A51AD7"/>
    <w:rsid w:val="00A51B5A"/>
    <w:rsid w:val="00A522CA"/>
    <w:rsid w:val="00A5273D"/>
    <w:rsid w:val="00A52950"/>
    <w:rsid w:val="00A53CAA"/>
    <w:rsid w:val="00A55173"/>
    <w:rsid w:val="00A56A50"/>
    <w:rsid w:val="00A56B53"/>
    <w:rsid w:val="00A57533"/>
    <w:rsid w:val="00A575D1"/>
    <w:rsid w:val="00A577AB"/>
    <w:rsid w:val="00A60295"/>
    <w:rsid w:val="00A60842"/>
    <w:rsid w:val="00A61066"/>
    <w:rsid w:val="00A61B59"/>
    <w:rsid w:val="00A620D4"/>
    <w:rsid w:val="00A62ED6"/>
    <w:rsid w:val="00A638A8"/>
    <w:rsid w:val="00A6412F"/>
    <w:rsid w:val="00A64342"/>
    <w:rsid w:val="00A64751"/>
    <w:rsid w:val="00A6489F"/>
    <w:rsid w:val="00A648EA"/>
    <w:rsid w:val="00A649CF"/>
    <w:rsid w:val="00A6592E"/>
    <w:rsid w:val="00A65A48"/>
    <w:rsid w:val="00A66656"/>
    <w:rsid w:val="00A6695D"/>
    <w:rsid w:val="00A673AE"/>
    <w:rsid w:val="00A67802"/>
    <w:rsid w:val="00A67C10"/>
    <w:rsid w:val="00A702C0"/>
    <w:rsid w:val="00A7031A"/>
    <w:rsid w:val="00A70AA4"/>
    <w:rsid w:val="00A70AB2"/>
    <w:rsid w:val="00A70D52"/>
    <w:rsid w:val="00A72853"/>
    <w:rsid w:val="00A72B9A"/>
    <w:rsid w:val="00A72EBE"/>
    <w:rsid w:val="00A73183"/>
    <w:rsid w:val="00A73576"/>
    <w:rsid w:val="00A739B1"/>
    <w:rsid w:val="00A73E88"/>
    <w:rsid w:val="00A74BC1"/>
    <w:rsid w:val="00A74E78"/>
    <w:rsid w:val="00A75579"/>
    <w:rsid w:val="00A76807"/>
    <w:rsid w:val="00A7782B"/>
    <w:rsid w:val="00A77856"/>
    <w:rsid w:val="00A77E33"/>
    <w:rsid w:val="00A803C7"/>
    <w:rsid w:val="00A80CF5"/>
    <w:rsid w:val="00A80E52"/>
    <w:rsid w:val="00A82AFD"/>
    <w:rsid w:val="00A82CEA"/>
    <w:rsid w:val="00A834B4"/>
    <w:rsid w:val="00A83834"/>
    <w:rsid w:val="00A84D7C"/>
    <w:rsid w:val="00A86270"/>
    <w:rsid w:val="00A86280"/>
    <w:rsid w:val="00A869C0"/>
    <w:rsid w:val="00A90D63"/>
    <w:rsid w:val="00A91180"/>
    <w:rsid w:val="00A92068"/>
    <w:rsid w:val="00A93782"/>
    <w:rsid w:val="00A93DEB"/>
    <w:rsid w:val="00A94C9F"/>
    <w:rsid w:val="00A95649"/>
    <w:rsid w:val="00A971D8"/>
    <w:rsid w:val="00A9749D"/>
    <w:rsid w:val="00A97BD9"/>
    <w:rsid w:val="00AA1134"/>
    <w:rsid w:val="00AA16F8"/>
    <w:rsid w:val="00AA1B3E"/>
    <w:rsid w:val="00AA3709"/>
    <w:rsid w:val="00AA4062"/>
    <w:rsid w:val="00AA4122"/>
    <w:rsid w:val="00AA4DF0"/>
    <w:rsid w:val="00AA5178"/>
    <w:rsid w:val="00AA5812"/>
    <w:rsid w:val="00AA5F7A"/>
    <w:rsid w:val="00AA6AC0"/>
    <w:rsid w:val="00AA7690"/>
    <w:rsid w:val="00AA7E86"/>
    <w:rsid w:val="00AB00D9"/>
    <w:rsid w:val="00AB037C"/>
    <w:rsid w:val="00AB1024"/>
    <w:rsid w:val="00AB159F"/>
    <w:rsid w:val="00AB1E00"/>
    <w:rsid w:val="00AB255F"/>
    <w:rsid w:val="00AB2F16"/>
    <w:rsid w:val="00AB3575"/>
    <w:rsid w:val="00AB3686"/>
    <w:rsid w:val="00AB3A75"/>
    <w:rsid w:val="00AB4035"/>
    <w:rsid w:val="00AB41E7"/>
    <w:rsid w:val="00AB47CE"/>
    <w:rsid w:val="00AB4836"/>
    <w:rsid w:val="00AB4CD4"/>
    <w:rsid w:val="00AB4F4B"/>
    <w:rsid w:val="00AC0E43"/>
    <w:rsid w:val="00AC2222"/>
    <w:rsid w:val="00AC3435"/>
    <w:rsid w:val="00AC3581"/>
    <w:rsid w:val="00AC3B47"/>
    <w:rsid w:val="00AC3D6E"/>
    <w:rsid w:val="00AC4586"/>
    <w:rsid w:val="00AC59CA"/>
    <w:rsid w:val="00AC62A9"/>
    <w:rsid w:val="00AC6D7E"/>
    <w:rsid w:val="00AD01B8"/>
    <w:rsid w:val="00AD05C1"/>
    <w:rsid w:val="00AD1518"/>
    <w:rsid w:val="00AD2F73"/>
    <w:rsid w:val="00AD3245"/>
    <w:rsid w:val="00AD3675"/>
    <w:rsid w:val="00AD377E"/>
    <w:rsid w:val="00AD37D1"/>
    <w:rsid w:val="00AD39A1"/>
    <w:rsid w:val="00AD3F4A"/>
    <w:rsid w:val="00AD5934"/>
    <w:rsid w:val="00AD618E"/>
    <w:rsid w:val="00AD6F4A"/>
    <w:rsid w:val="00AD730F"/>
    <w:rsid w:val="00AD73B7"/>
    <w:rsid w:val="00AE01C3"/>
    <w:rsid w:val="00AE05BC"/>
    <w:rsid w:val="00AE06A8"/>
    <w:rsid w:val="00AE0EE5"/>
    <w:rsid w:val="00AE1A18"/>
    <w:rsid w:val="00AE1D04"/>
    <w:rsid w:val="00AE2296"/>
    <w:rsid w:val="00AE22D5"/>
    <w:rsid w:val="00AE3108"/>
    <w:rsid w:val="00AE3202"/>
    <w:rsid w:val="00AE4AC8"/>
    <w:rsid w:val="00AE5049"/>
    <w:rsid w:val="00AE5777"/>
    <w:rsid w:val="00AE6429"/>
    <w:rsid w:val="00AE6669"/>
    <w:rsid w:val="00AE7482"/>
    <w:rsid w:val="00AE7C79"/>
    <w:rsid w:val="00AF222A"/>
    <w:rsid w:val="00AF22C9"/>
    <w:rsid w:val="00AF38F6"/>
    <w:rsid w:val="00AF54D9"/>
    <w:rsid w:val="00AF578F"/>
    <w:rsid w:val="00AF6C4F"/>
    <w:rsid w:val="00AF6D3C"/>
    <w:rsid w:val="00AF6EA4"/>
    <w:rsid w:val="00AF7319"/>
    <w:rsid w:val="00B02543"/>
    <w:rsid w:val="00B02AE1"/>
    <w:rsid w:val="00B03A3A"/>
    <w:rsid w:val="00B0410C"/>
    <w:rsid w:val="00B04736"/>
    <w:rsid w:val="00B05B5B"/>
    <w:rsid w:val="00B0656D"/>
    <w:rsid w:val="00B07359"/>
    <w:rsid w:val="00B07940"/>
    <w:rsid w:val="00B11256"/>
    <w:rsid w:val="00B127D0"/>
    <w:rsid w:val="00B13416"/>
    <w:rsid w:val="00B15844"/>
    <w:rsid w:val="00B158BE"/>
    <w:rsid w:val="00B167B7"/>
    <w:rsid w:val="00B206F1"/>
    <w:rsid w:val="00B2218C"/>
    <w:rsid w:val="00B23159"/>
    <w:rsid w:val="00B23616"/>
    <w:rsid w:val="00B24DF7"/>
    <w:rsid w:val="00B258F7"/>
    <w:rsid w:val="00B25B9D"/>
    <w:rsid w:val="00B2633C"/>
    <w:rsid w:val="00B263B3"/>
    <w:rsid w:val="00B264DD"/>
    <w:rsid w:val="00B26962"/>
    <w:rsid w:val="00B27630"/>
    <w:rsid w:val="00B31CDC"/>
    <w:rsid w:val="00B32329"/>
    <w:rsid w:val="00B3244E"/>
    <w:rsid w:val="00B338B9"/>
    <w:rsid w:val="00B346D5"/>
    <w:rsid w:val="00B35B2D"/>
    <w:rsid w:val="00B35E37"/>
    <w:rsid w:val="00B369AA"/>
    <w:rsid w:val="00B374A5"/>
    <w:rsid w:val="00B37581"/>
    <w:rsid w:val="00B4022E"/>
    <w:rsid w:val="00B40A66"/>
    <w:rsid w:val="00B41E52"/>
    <w:rsid w:val="00B41F68"/>
    <w:rsid w:val="00B42CFE"/>
    <w:rsid w:val="00B43CB1"/>
    <w:rsid w:val="00B455D0"/>
    <w:rsid w:val="00B4573D"/>
    <w:rsid w:val="00B45D40"/>
    <w:rsid w:val="00B45E6A"/>
    <w:rsid w:val="00B45F1C"/>
    <w:rsid w:val="00B4628A"/>
    <w:rsid w:val="00B510E7"/>
    <w:rsid w:val="00B517AC"/>
    <w:rsid w:val="00B51CB7"/>
    <w:rsid w:val="00B52028"/>
    <w:rsid w:val="00B52604"/>
    <w:rsid w:val="00B52CA8"/>
    <w:rsid w:val="00B55A6C"/>
    <w:rsid w:val="00B55FE5"/>
    <w:rsid w:val="00B56507"/>
    <w:rsid w:val="00B56595"/>
    <w:rsid w:val="00B603B5"/>
    <w:rsid w:val="00B61BFB"/>
    <w:rsid w:val="00B61EE3"/>
    <w:rsid w:val="00B625D5"/>
    <w:rsid w:val="00B6286E"/>
    <w:rsid w:val="00B63AE4"/>
    <w:rsid w:val="00B63BBE"/>
    <w:rsid w:val="00B63DC3"/>
    <w:rsid w:val="00B64486"/>
    <w:rsid w:val="00B6533E"/>
    <w:rsid w:val="00B653E7"/>
    <w:rsid w:val="00B65798"/>
    <w:rsid w:val="00B65CA6"/>
    <w:rsid w:val="00B663FE"/>
    <w:rsid w:val="00B6712D"/>
    <w:rsid w:val="00B718AC"/>
    <w:rsid w:val="00B72413"/>
    <w:rsid w:val="00B72884"/>
    <w:rsid w:val="00B7406A"/>
    <w:rsid w:val="00B7684C"/>
    <w:rsid w:val="00B77383"/>
    <w:rsid w:val="00B8005A"/>
    <w:rsid w:val="00B80102"/>
    <w:rsid w:val="00B80468"/>
    <w:rsid w:val="00B80631"/>
    <w:rsid w:val="00B80FBB"/>
    <w:rsid w:val="00B8158E"/>
    <w:rsid w:val="00B819A3"/>
    <w:rsid w:val="00B82CD4"/>
    <w:rsid w:val="00B832D2"/>
    <w:rsid w:val="00B83D46"/>
    <w:rsid w:val="00B84DA8"/>
    <w:rsid w:val="00B85180"/>
    <w:rsid w:val="00B852DF"/>
    <w:rsid w:val="00B85D94"/>
    <w:rsid w:val="00B86347"/>
    <w:rsid w:val="00B8652A"/>
    <w:rsid w:val="00B876CB"/>
    <w:rsid w:val="00B878FF"/>
    <w:rsid w:val="00B87CBE"/>
    <w:rsid w:val="00B90841"/>
    <w:rsid w:val="00B90C58"/>
    <w:rsid w:val="00B9262F"/>
    <w:rsid w:val="00B92C66"/>
    <w:rsid w:val="00B92E84"/>
    <w:rsid w:val="00B93BC1"/>
    <w:rsid w:val="00B94D63"/>
    <w:rsid w:val="00B952A7"/>
    <w:rsid w:val="00B96883"/>
    <w:rsid w:val="00B96FE3"/>
    <w:rsid w:val="00B97276"/>
    <w:rsid w:val="00B9786F"/>
    <w:rsid w:val="00BA0146"/>
    <w:rsid w:val="00BA0908"/>
    <w:rsid w:val="00BA1258"/>
    <w:rsid w:val="00BA12F0"/>
    <w:rsid w:val="00BA1BD1"/>
    <w:rsid w:val="00BA2343"/>
    <w:rsid w:val="00BA28E5"/>
    <w:rsid w:val="00BA2E0D"/>
    <w:rsid w:val="00BA402C"/>
    <w:rsid w:val="00BA409E"/>
    <w:rsid w:val="00BA5167"/>
    <w:rsid w:val="00BA612A"/>
    <w:rsid w:val="00BA6914"/>
    <w:rsid w:val="00BA6A5F"/>
    <w:rsid w:val="00BA6A6A"/>
    <w:rsid w:val="00BB30C1"/>
    <w:rsid w:val="00BB41AE"/>
    <w:rsid w:val="00BB4717"/>
    <w:rsid w:val="00BB578E"/>
    <w:rsid w:val="00BB57AF"/>
    <w:rsid w:val="00BB59D9"/>
    <w:rsid w:val="00BB5CD5"/>
    <w:rsid w:val="00BB7E3F"/>
    <w:rsid w:val="00BC0C41"/>
    <w:rsid w:val="00BC2A5A"/>
    <w:rsid w:val="00BC409B"/>
    <w:rsid w:val="00BC47DC"/>
    <w:rsid w:val="00BC57D4"/>
    <w:rsid w:val="00BC6755"/>
    <w:rsid w:val="00BC6DD4"/>
    <w:rsid w:val="00BC7DD0"/>
    <w:rsid w:val="00BC7ED5"/>
    <w:rsid w:val="00BD01C3"/>
    <w:rsid w:val="00BD046E"/>
    <w:rsid w:val="00BD0501"/>
    <w:rsid w:val="00BD0C4B"/>
    <w:rsid w:val="00BD13C9"/>
    <w:rsid w:val="00BD1792"/>
    <w:rsid w:val="00BD1A87"/>
    <w:rsid w:val="00BD1B8A"/>
    <w:rsid w:val="00BD1D7C"/>
    <w:rsid w:val="00BD2E03"/>
    <w:rsid w:val="00BD3D58"/>
    <w:rsid w:val="00BD432B"/>
    <w:rsid w:val="00BD4443"/>
    <w:rsid w:val="00BD45ED"/>
    <w:rsid w:val="00BD58AC"/>
    <w:rsid w:val="00BD58EB"/>
    <w:rsid w:val="00BD619D"/>
    <w:rsid w:val="00BD62AA"/>
    <w:rsid w:val="00BD63A4"/>
    <w:rsid w:val="00BD705F"/>
    <w:rsid w:val="00BE015B"/>
    <w:rsid w:val="00BE2291"/>
    <w:rsid w:val="00BE2BCB"/>
    <w:rsid w:val="00BE43FF"/>
    <w:rsid w:val="00BE5D7C"/>
    <w:rsid w:val="00BE61AB"/>
    <w:rsid w:val="00BE67CC"/>
    <w:rsid w:val="00BF048C"/>
    <w:rsid w:val="00BF06AC"/>
    <w:rsid w:val="00BF07A5"/>
    <w:rsid w:val="00BF0C2E"/>
    <w:rsid w:val="00BF0F91"/>
    <w:rsid w:val="00BF1080"/>
    <w:rsid w:val="00BF115F"/>
    <w:rsid w:val="00BF207F"/>
    <w:rsid w:val="00BF2C93"/>
    <w:rsid w:val="00BF2E1B"/>
    <w:rsid w:val="00BF377E"/>
    <w:rsid w:val="00BF3A99"/>
    <w:rsid w:val="00BF3AF9"/>
    <w:rsid w:val="00BF4DE3"/>
    <w:rsid w:val="00BF5B69"/>
    <w:rsid w:val="00C00C05"/>
    <w:rsid w:val="00C00C78"/>
    <w:rsid w:val="00C011D5"/>
    <w:rsid w:val="00C03001"/>
    <w:rsid w:val="00C04010"/>
    <w:rsid w:val="00C04C3A"/>
    <w:rsid w:val="00C05B29"/>
    <w:rsid w:val="00C05D3B"/>
    <w:rsid w:val="00C061B9"/>
    <w:rsid w:val="00C06403"/>
    <w:rsid w:val="00C06AF5"/>
    <w:rsid w:val="00C10383"/>
    <w:rsid w:val="00C1059E"/>
    <w:rsid w:val="00C10C9E"/>
    <w:rsid w:val="00C1290D"/>
    <w:rsid w:val="00C12D95"/>
    <w:rsid w:val="00C13065"/>
    <w:rsid w:val="00C13595"/>
    <w:rsid w:val="00C13BB8"/>
    <w:rsid w:val="00C165EB"/>
    <w:rsid w:val="00C16686"/>
    <w:rsid w:val="00C16850"/>
    <w:rsid w:val="00C16A05"/>
    <w:rsid w:val="00C16F12"/>
    <w:rsid w:val="00C20225"/>
    <w:rsid w:val="00C22752"/>
    <w:rsid w:val="00C229E9"/>
    <w:rsid w:val="00C23202"/>
    <w:rsid w:val="00C23983"/>
    <w:rsid w:val="00C23C3D"/>
    <w:rsid w:val="00C25D23"/>
    <w:rsid w:val="00C25F3E"/>
    <w:rsid w:val="00C27CFC"/>
    <w:rsid w:val="00C305C1"/>
    <w:rsid w:val="00C307E7"/>
    <w:rsid w:val="00C31666"/>
    <w:rsid w:val="00C31E7A"/>
    <w:rsid w:val="00C33138"/>
    <w:rsid w:val="00C337F4"/>
    <w:rsid w:val="00C347CE"/>
    <w:rsid w:val="00C36297"/>
    <w:rsid w:val="00C364AF"/>
    <w:rsid w:val="00C37826"/>
    <w:rsid w:val="00C37A41"/>
    <w:rsid w:val="00C37CC0"/>
    <w:rsid w:val="00C41153"/>
    <w:rsid w:val="00C412AF"/>
    <w:rsid w:val="00C41E5D"/>
    <w:rsid w:val="00C42AA6"/>
    <w:rsid w:val="00C42BA2"/>
    <w:rsid w:val="00C4313D"/>
    <w:rsid w:val="00C4360C"/>
    <w:rsid w:val="00C43E31"/>
    <w:rsid w:val="00C444C8"/>
    <w:rsid w:val="00C445F2"/>
    <w:rsid w:val="00C4561A"/>
    <w:rsid w:val="00C4608A"/>
    <w:rsid w:val="00C469C6"/>
    <w:rsid w:val="00C46D40"/>
    <w:rsid w:val="00C47FCA"/>
    <w:rsid w:val="00C50974"/>
    <w:rsid w:val="00C50E41"/>
    <w:rsid w:val="00C51048"/>
    <w:rsid w:val="00C51222"/>
    <w:rsid w:val="00C5174B"/>
    <w:rsid w:val="00C52515"/>
    <w:rsid w:val="00C533C0"/>
    <w:rsid w:val="00C53501"/>
    <w:rsid w:val="00C536BE"/>
    <w:rsid w:val="00C5372A"/>
    <w:rsid w:val="00C5438E"/>
    <w:rsid w:val="00C5519B"/>
    <w:rsid w:val="00C55D53"/>
    <w:rsid w:val="00C5738E"/>
    <w:rsid w:val="00C57509"/>
    <w:rsid w:val="00C608A0"/>
    <w:rsid w:val="00C61610"/>
    <w:rsid w:val="00C616A3"/>
    <w:rsid w:val="00C616D7"/>
    <w:rsid w:val="00C61BB7"/>
    <w:rsid w:val="00C62B6B"/>
    <w:rsid w:val="00C62DAD"/>
    <w:rsid w:val="00C639C8"/>
    <w:rsid w:val="00C63EB0"/>
    <w:rsid w:val="00C64272"/>
    <w:rsid w:val="00C64525"/>
    <w:rsid w:val="00C661E7"/>
    <w:rsid w:val="00C66E9B"/>
    <w:rsid w:val="00C67143"/>
    <w:rsid w:val="00C677ED"/>
    <w:rsid w:val="00C6782A"/>
    <w:rsid w:val="00C67D28"/>
    <w:rsid w:val="00C70A07"/>
    <w:rsid w:val="00C718EE"/>
    <w:rsid w:val="00C73265"/>
    <w:rsid w:val="00C74328"/>
    <w:rsid w:val="00C748B9"/>
    <w:rsid w:val="00C75C8D"/>
    <w:rsid w:val="00C7642B"/>
    <w:rsid w:val="00C768F1"/>
    <w:rsid w:val="00C80219"/>
    <w:rsid w:val="00C807D9"/>
    <w:rsid w:val="00C812AE"/>
    <w:rsid w:val="00C81A4D"/>
    <w:rsid w:val="00C81A9D"/>
    <w:rsid w:val="00C8240B"/>
    <w:rsid w:val="00C824D5"/>
    <w:rsid w:val="00C8280B"/>
    <w:rsid w:val="00C84A2B"/>
    <w:rsid w:val="00C852D4"/>
    <w:rsid w:val="00C85F7B"/>
    <w:rsid w:val="00C86523"/>
    <w:rsid w:val="00C86E62"/>
    <w:rsid w:val="00C86ED7"/>
    <w:rsid w:val="00C87E4B"/>
    <w:rsid w:val="00C90922"/>
    <w:rsid w:val="00C911D0"/>
    <w:rsid w:val="00C91589"/>
    <w:rsid w:val="00C9213B"/>
    <w:rsid w:val="00C929E0"/>
    <w:rsid w:val="00C92C44"/>
    <w:rsid w:val="00C933FA"/>
    <w:rsid w:val="00C93D91"/>
    <w:rsid w:val="00C94D88"/>
    <w:rsid w:val="00C9574E"/>
    <w:rsid w:val="00C9696B"/>
    <w:rsid w:val="00C96FDB"/>
    <w:rsid w:val="00C97F3C"/>
    <w:rsid w:val="00CA0559"/>
    <w:rsid w:val="00CA15A7"/>
    <w:rsid w:val="00CA1C64"/>
    <w:rsid w:val="00CA1CF3"/>
    <w:rsid w:val="00CA2647"/>
    <w:rsid w:val="00CA3109"/>
    <w:rsid w:val="00CA3DCF"/>
    <w:rsid w:val="00CA42CB"/>
    <w:rsid w:val="00CA46BF"/>
    <w:rsid w:val="00CA4847"/>
    <w:rsid w:val="00CA57FC"/>
    <w:rsid w:val="00CA6F69"/>
    <w:rsid w:val="00CB12BD"/>
    <w:rsid w:val="00CB1C6F"/>
    <w:rsid w:val="00CB1F9E"/>
    <w:rsid w:val="00CB2136"/>
    <w:rsid w:val="00CB24DB"/>
    <w:rsid w:val="00CB3343"/>
    <w:rsid w:val="00CB344F"/>
    <w:rsid w:val="00CB3625"/>
    <w:rsid w:val="00CB369A"/>
    <w:rsid w:val="00CB3821"/>
    <w:rsid w:val="00CB3C4C"/>
    <w:rsid w:val="00CB4755"/>
    <w:rsid w:val="00CB47C2"/>
    <w:rsid w:val="00CB4928"/>
    <w:rsid w:val="00CB4A2F"/>
    <w:rsid w:val="00CB62F3"/>
    <w:rsid w:val="00CB7485"/>
    <w:rsid w:val="00CC055D"/>
    <w:rsid w:val="00CC0BDD"/>
    <w:rsid w:val="00CC30FD"/>
    <w:rsid w:val="00CC36BC"/>
    <w:rsid w:val="00CC3853"/>
    <w:rsid w:val="00CC569B"/>
    <w:rsid w:val="00CC64EC"/>
    <w:rsid w:val="00CC7B32"/>
    <w:rsid w:val="00CC7C34"/>
    <w:rsid w:val="00CD07C8"/>
    <w:rsid w:val="00CD0C94"/>
    <w:rsid w:val="00CD1425"/>
    <w:rsid w:val="00CD151B"/>
    <w:rsid w:val="00CD250F"/>
    <w:rsid w:val="00CD3364"/>
    <w:rsid w:val="00CD42B4"/>
    <w:rsid w:val="00CD4CA3"/>
    <w:rsid w:val="00CD5099"/>
    <w:rsid w:val="00CD6AF1"/>
    <w:rsid w:val="00CD6D1B"/>
    <w:rsid w:val="00CD6D66"/>
    <w:rsid w:val="00CD701D"/>
    <w:rsid w:val="00CE00E6"/>
    <w:rsid w:val="00CE11EB"/>
    <w:rsid w:val="00CE2641"/>
    <w:rsid w:val="00CE2C1F"/>
    <w:rsid w:val="00CE3641"/>
    <w:rsid w:val="00CE3902"/>
    <w:rsid w:val="00CE4BAF"/>
    <w:rsid w:val="00CE4DF7"/>
    <w:rsid w:val="00CE5986"/>
    <w:rsid w:val="00CE5A18"/>
    <w:rsid w:val="00CE6637"/>
    <w:rsid w:val="00CE76BA"/>
    <w:rsid w:val="00CF039E"/>
    <w:rsid w:val="00CF0A79"/>
    <w:rsid w:val="00CF0D21"/>
    <w:rsid w:val="00CF0F8D"/>
    <w:rsid w:val="00CF0FB3"/>
    <w:rsid w:val="00CF10D0"/>
    <w:rsid w:val="00CF3E34"/>
    <w:rsid w:val="00CF5219"/>
    <w:rsid w:val="00CF5FF4"/>
    <w:rsid w:val="00CF63EF"/>
    <w:rsid w:val="00CF6949"/>
    <w:rsid w:val="00CF6DAA"/>
    <w:rsid w:val="00CF6E3B"/>
    <w:rsid w:val="00CF77C7"/>
    <w:rsid w:val="00CF7FFE"/>
    <w:rsid w:val="00D00023"/>
    <w:rsid w:val="00D01A88"/>
    <w:rsid w:val="00D02975"/>
    <w:rsid w:val="00D0342E"/>
    <w:rsid w:val="00D039B8"/>
    <w:rsid w:val="00D03D8A"/>
    <w:rsid w:val="00D04B8E"/>
    <w:rsid w:val="00D04EDC"/>
    <w:rsid w:val="00D053D8"/>
    <w:rsid w:val="00D05784"/>
    <w:rsid w:val="00D05F87"/>
    <w:rsid w:val="00D06CD6"/>
    <w:rsid w:val="00D073F7"/>
    <w:rsid w:val="00D1150E"/>
    <w:rsid w:val="00D11983"/>
    <w:rsid w:val="00D12110"/>
    <w:rsid w:val="00D121C3"/>
    <w:rsid w:val="00D12F79"/>
    <w:rsid w:val="00D13078"/>
    <w:rsid w:val="00D159BF"/>
    <w:rsid w:val="00D16445"/>
    <w:rsid w:val="00D16723"/>
    <w:rsid w:val="00D16D8F"/>
    <w:rsid w:val="00D16FA3"/>
    <w:rsid w:val="00D17194"/>
    <w:rsid w:val="00D17C1F"/>
    <w:rsid w:val="00D17D9D"/>
    <w:rsid w:val="00D20FFC"/>
    <w:rsid w:val="00D2125C"/>
    <w:rsid w:val="00D21B37"/>
    <w:rsid w:val="00D22123"/>
    <w:rsid w:val="00D22745"/>
    <w:rsid w:val="00D22D8D"/>
    <w:rsid w:val="00D23E97"/>
    <w:rsid w:val="00D245E8"/>
    <w:rsid w:val="00D2489C"/>
    <w:rsid w:val="00D25042"/>
    <w:rsid w:val="00D25D50"/>
    <w:rsid w:val="00D26D13"/>
    <w:rsid w:val="00D2730E"/>
    <w:rsid w:val="00D304C7"/>
    <w:rsid w:val="00D310B3"/>
    <w:rsid w:val="00D312E2"/>
    <w:rsid w:val="00D31B1F"/>
    <w:rsid w:val="00D3257A"/>
    <w:rsid w:val="00D343E4"/>
    <w:rsid w:val="00D36069"/>
    <w:rsid w:val="00D37375"/>
    <w:rsid w:val="00D376F1"/>
    <w:rsid w:val="00D3796E"/>
    <w:rsid w:val="00D37C5E"/>
    <w:rsid w:val="00D37DBE"/>
    <w:rsid w:val="00D4115C"/>
    <w:rsid w:val="00D41315"/>
    <w:rsid w:val="00D415AD"/>
    <w:rsid w:val="00D4161E"/>
    <w:rsid w:val="00D42040"/>
    <w:rsid w:val="00D429B8"/>
    <w:rsid w:val="00D42D3A"/>
    <w:rsid w:val="00D43339"/>
    <w:rsid w:val="00D4363E"/>
    <w:rsid w:val="00D437B8"/>
    <w:rsid w:val="00D45595"/>
    <w:rsid w:val="00D46516"/>
    <w:rsid w:val="00D46922"/>
    <w:rsid w:val="00D4704B"/>
    <w:rsid w:val="00D4720D"/>
    <w:rsid w:val="00D47C90"/>
    <w:rsid w:val="00D5027E"/>
    <w:rsid w:val="00D5066E"/>
    <w:rsid w:val="00D519DC"/>
    <w:rsid w:val="00D51A27"/>
    <w:rsid w:val="00D53AB2"/>
    <w:rsid w:val="00D54757"/>
    <w:rsid w:val="00D55C25"/>
    <w:rsid w:val="00D561E8"/>
    <w:rsid w:val="00D564F2"/>
    <w:rsid w:val="00D56978"/>
    <w:rsid w:val="00D56A8C"/>
    <w:rsid w:val="00D56BD3"/>
    <w:rsid w:val="00D608F2"/>
    <w:rsid w:val="00D60DFA"/>
    <w:rsid w:val="00D60E3F"/>
    <w:rsid w:val="00D61932"/>
    <w:rsid w:val="00D62C72"/>
    <w:rsid w:val="00D638F2"/>
    <w:rsid w:val="00D65A55"/>
    <w:rsid w:val="00D6640D"/>
    <w:rsid w:val="00D67F40"/>
    <w:rsid w:val="00D7034A"/>
    <w:rsid w:val="00D7083E"/>
    <w:rsid w:val="00D70886"/>
    <w:rsid w:val="00D7133B"/>
    <w:rsid w:val="00D726C6"/>
    <w:rsid w:val="00D736EA"/>
    <w:rsid w:val="00D74039"/>
    <w:rsid w:val="00D740D2"/>
    <w:rsid w:val="00D74A12"/>
    <w:rsid w:val="00D77074"/>
    <w:rsid w:val="00D77426"/>
    <w:rsid w:val="00D80A13"/>
    <w:rsid w:val="00D81000"/>
    <w:rsid w:val="00D81222"/>
    <w:rsid w:val="00D81A83"/>
    <w:rsid w:val="00D83963"/>
    <w:rsid w:val="00D83984"/>
    <w:rsid w:val="00D85098"/>
    <w:rsid w:val="00D85EE5"/>
    <w:rsid w:val="00D86918"/>
    <w:rsid w:val="00D86E96"/>
    <w:rsid w:val="00D870CC"/>
    <w:rsid w:val="00D879BE"/>
    <w:rsid w:val="00D87CA5"/>
    <w:rsid w:val="00D903DD"/>
    <w:rsid w:val="00D904D3"/>
    <w:rsid w:val="00D908BB"/>
    <w:rsid w:val="00D90C62"/>
    <w:rsid w:val="00D9177B"/>
    <w:rsid w:val="00D921C5"/>
    <w:rsid w:val="00D92A91"/>
    <w:rsid w:val="00D92CC6"/>
    <w:rsid w:val="00D9466A"/>
    <w:rsid w:val="00D95DB2"/>
    <w:rsid w:val="00D964D4"/>
    <w:rsid w:val="00D967B0"/>
    <w:rsid w:val="00D967DC"/>
    <w:rsid w:val="00D968E5"/>
    <w:rsid w:val="00D96E9A"/>
    <w:rsid w:val="00D9737A"/>
    <w:rsid w:val="00D97F2F"/>
    <w:rsid w:val="00DA0E19"/>
    <w:rsid w:val="00DA2813"/>
    <w:rsid w:val="00DA2EB4"/>
    <w:rsid w:val="00DA33B0"/>
    <w:rsid w:val="00DA3BF4"/>
    <w:rsid w:val="00DA4504"/>
    <w:rsid w:val="00DA51D0"/>
    <w:rsid w:val="00DA533B"/>
    <w:rsid w:val="00DA54D3"/>
    <w:rsid w:val="00DA6474"/>
    <w:rsid w:val="00DA6BD1"/>
    <w:rsid w:val="00DA6D3B"/>
    <w:rsid w:val="00DA7797"/>
    <w:rsid w:val="00DB0BD2"/>
    <w:rsid w:val="00DB1067"/>
    <w:rsid w:val="00DB1B2C"/>
    <w:rsid w:val="00DB3114"/>
    <w:rsid w:val="00DB3523"/>
    <w:rsid w:val="00DB4027"/>
    <w:rsid w:val="00DB6421"/>
    <w:rsid w:val="00DB724D"/>
    <w:rsid w:val="00DB7839"/>
    <w:rsid w:val="00DB79BB"/>
    <w:rsid w:val="00DC03AF"/>
    <w:rsid w:val="00DC1CD8"/>
    <w:rsid w:val="00DC3A62"/>
    <w:rsid w:val="00DC3AF3"/>
    <w:rsid w:val="00DC44A6"/>
    <w:rsid w:val="00DC4F63"/>
    <w:rsid w:val="00DC4FF8"/>
    <w:rsid w:val="00DC7CDF"/>
    <w:rsid w:val="00DD023E"/>
    <w:rsid w:val="00DD0BD4"/>
    <w:rsid w:val="00DD0DE7"/>
    <w:rsid w:val="00DD1008"/>
    <w:rsid w:val="00DD190B"/>
    <w:rsid w:val="00DD2462"/>
    <w:rsid w:val="00DD2907"/>
    <w:rsid w:val="00DD333F"/>
    <w:rsid w:val="00DD364C"/>
    <w:rsid w:val="00DD3A49"/>
    <w:rsid w:val="00DD6468"/>
    <w:rsid w:val="00DE0365"/>
    <w:rsid w:val="00DE03A6"/>
    <w:rsid w:val="00DE0E28"/>
    <w:rsid w:val="00DE17CE"/>
    <w:rsid w:val="00DE2C8E"/>
    <w:rsid w:val="00DE433C"/>
    <w:rsid w:val="00DE4451"/>
    <w:rsid w:val="00DE4A0B"/>
    <w:rsid w:val="00DE5CB0"/>
    <w:rsid w:val="00DE624E"/>
    <w:rsid w:val="00DE62D7"/>
    <w:rsid w:val="00DE702B"/>
    <w:rsid w:val="00DF0982"/>
    <w:rsid w:val="00DF09F5"/>
    <w:rsid w:val="00DF0F96"/>
    <w:rsid w:val="00DF1FD2"/>
    <w:rsid w:val="00DF2166"/>
    <w:rsid w:val="00DF2C11"/>
    <w:rsid w:val="00DF3176"/>
    <w:rsid w:val="00DF3902"/>
    <w:rsid w:val="00DF5B7D"/>
    <w:rsid w:val="00DF5BAB"/>
    <w:rsid w:val="00DF6993"/>
    <w:rsid w:val="00DF7233"/>
    <w:rsid w:val="00DF7A2A"/>
    <w:rsid w:val="00DF7B6D"/>
    <w:rsid w:val="00E02432"/>
    <w:rsid w:val="00E02ECC"/>
    <w:rsid w:val="00E032B3"/>
    <w:rsid w:val="00E03932"/>
    <w:rsid w:val="00E03EEB"/>
    <w:rsid w:val="00E03F64"/>
    <w:rsid w:val="00E045B2"/>
    <w:rsid w:val="00E045D1"/>
    <w:rsid w:val="00E06000"/>
    <w:rsid w:val="00E062EF"/>
    <w:rsid w:val="00E06CA1"/>
    <w:rsid w:val="00E07123"/>
    <w:rsid w:val="00E07C9E"/>
    <w:rsid w:val="00E10776"/>
    <w:rsid w:val="00E117BA"/>
    <w:rsid w:val="00E11B6E"/>
    <w:rsid w:val="00E1320C"/>
    <w:rsid w:val="00E13CEE"/>
    <w:rsid w:val="00E14100"/>
    <w:rsid w:val="00E1477B"/>
    <w:rsid w:val="00E152B1"/>
    <w:rsid w:val="00E15A98"/>
    <w:rsid w:val="00E17631"/>
    <w:rsid w:val="00E17974"/>
    <w:rsid w:val="00E20049"/>
    <w:rsid w:val="00E20669"/>
    <w:rsid w:val="00E20EF5"/>
    <w:rsid w:val="00E21727"/>
    <w:rsid w:val="00E22670"/>
    <w:rsid w:val="00E22BA7"/>
    <w:rsid w:val="00E240E8"/>
    <w:rsid w:val="00E269E7"/>
    <w:rsid w:val="00E27488"/>
    <w:rsid w:val="00E27578"/>
    <w:rsid w:val="00E27610"/>
    <w:rsid w:val="00E27D4C"/>
    <w:rsid w:val="00E27FAE"/>
    <w:rsid w:val="00E31F71"/>
    <w:rsid w:val="00E32688"/>
    <w:rsid w:val="00E34AEF"/>
    <w:rsid w:val="00E36194"/>
    <w:rsid w:val="00E4064B"/>
    <w:rsid w:val="00E40948"/>
    <w:rsid w:val="00E4112C"/>
    <w:rsid w:val="00E415D4"/>
    <w:rsid w:val="00E42151"/>
    <w:rsid w:val="00E426DB"/>
    <w:rsid w:val="00E43DC5"/>
    <w:rsid w:val="00E453F4"/>
    <w:rsid w:val="00E4541F"/>
    <w:rsid w:val="00E47115"/>
    <w:rsid w:val="00E472C7"/>
    <w:rsid w:val="00E47D88"/>
    <w:rsid w:val="00E5047B"/>
    <w:rsid w:val="00E5127B"/>
    <w:rsid w:val="00E54AA7"/>
    <w:rsid w:val="00E5525E"/>
    <w:rsid w:val="00E554E9"/>
    <w:rsid w:val="00E556E8"/>
    <w:rsid w:val="00E55A99"/>
    <w:rsid w:val="00E56300"/>
    <w:rsid w:val="00E577BC"/>
    <w:rsid w:val="00E60825"/>
    <w:rsid w:val="00E61D00"/>
    <w:rsid w:val="00E61DD9"/>
    <w:rsid w:val="00E62179"/>
    <w:rsid w:val="00E62235"/>
    <w:rsid w:val="00E63535"/>
    <w:rsid w:val="00E6429D"/>
    <w:rsid w:val="00E65A2C"/>
    <w:rsid w:val="00E65D15"/>
    <w:rsid w:val="00E665C8"/>
    <w:rsid w:val="00E672F5"/>
    <w:rsid w:val="00E679B2"/>
    <w:rsid w:val="00E67E2A"/>
    <w:rsid w:val="00E702B9"/>
    <w:rsid w:val="00E70FA9"/>
    <w:rsid w:val="00E7165A"/>
    <w:rsid w:val="00E72022"/>
    <w:rsid w:val="00E73AEA"/>
    <w:rsid w:val="00E7435A"/>
    <w:rsid w:val="00E75367"/>
    <w:rsid w:val="00E76564"/>
    <w:rsid w:val="00E767C3"/>
    <w:rsid w:val="00E772FD"/>
    <w:rsid w:val="00E777A1"/>
    <w:rsid w:val="00E80CBB"/>
    <w:rsid w:val="00E81A71"/>
    <w:rsid w:val="00E81C80"/>
    <w:rsid w:val="00E82B5A"/>
    <w:rsid w:val="00E83166"/>
    <w:rsid w:val="00E83969"/>
    <w:rsid w:val="00E83A7D"/>
    <w:rsid w:val="00E8471B"/>
    <w:rsid w:val="00E84BE3"/>
    <w:rsid w:val="00E84E4F"/>
    <w:rsid w:val="00E85FA4"/>
    <w:rsid w:val="00E86DDE"/>
    <w:rsid w:val="00E87144"/>
    <w:rsid w:val="00E874DC"/>
    <w:rsid w:val="00E879B9"/>
    <w:rsid w:val="00E87AC9"/>
    <w:rsid w:val="00E912D1"/>
    <w:rsid w:val="00E9147F"/>
    <w:rsid w:val="00E91742"/>
    <w:rsid w:val="00E91889"/>
    <w:rsid w:val="00E9192C"/>
    <w:rsid w:val="00E91C89"/>
    <w:rsid w:val="00E922CE"/>
    <w:rsid w:val="00E928FE"/>
    <w:rsid w:val="00E92C14"/>
    <w:rsid w:val="00E931BB"/>
    <w:rsid w:val="00E93745"/>
    <w:rsid w:val="00E93D89"/>
    <w:rsid w:val="00E944EC"/>
    <w:rsid w:val="00E953F8"/>
    <w:rsid w:val="00E95EE4"/>
    <w:rsid w:val="00E95F77"/>
    <w:rsid w:val="00E966C2"/>
    <w:rsid w:val="00E96C3F"/>
    <w:rsid w:val="00E97621"/>
    <w:rsid w:val="00EA10A7"/>
    <w:rsid w:val="00EA1186"/>
    <w:rsid w:val="00EA178F"/>
    <w:rsid w:val="00EA22E2"/>
    <w:rsid w:val="00EA320A"/>
    <w:rsid w:val="00EA33DA"/>
    <w:rsid w:val="00EA3E08"/>
    <w:rsid w:val="00EA403D"/>
    <w:rsid w:val="00EA43FE"/>
    <w:rsid w:val="00EA5D9C"/>
    <w:rsid w:val="00EA6706"/>
    <w:rsid w:val="00EA7098"/>
    <w:rsid w:val="00EA7F4F"/>
    <w:rsid w:val="00EB0779"/>
    <w:rsid w:val="00EB27DB"/>
    <w:rsid w:val="00EB31E6"/>
    <w:rsid w:val="00EB4C99"/>
    <w:rsid w:val="00EB505D"/>
    <w:rsid w:val="00EB5A71"/>
    <w:rsid w:val="00EB5C61"/>
    <w:rsid w:val="00EB66C7"/>
    <w:rsid w:val="00EB691D"/>
    <w:rsid w:val="00EB69CA"/>
    <w:rsid w:val="00EB6FA1"/>
    <w:rsid w:val="00EC136F"/>
    <w:rsid w:val="00EC215C"/>
    <w:rsid w:val="00EC2AEE"/>
    <w:rsid w:val="00EC3C5C"/>
    <w:rsid w:val="00EC4629"/>
    <w:rsid w:val="00EC48BE"/>
    <w:rsid w:val="00EC4BB9"/>
    <w:rsid w:val="00EC4C50"/>
    <w:rsid w:val="00EC4C81"/>
    <w:rsid w:val="00EC4E8D"/>
    <w:rsid w:val="00EC5069"/>
    <w:rsid w:val="00EC6978"/>
    <w:rsid w:val="00EC7060"/>
    <w:rsid w:val="00EC7537"/>
    <w:rsid w:val="00EC7E31"/>
    <w:rsid w:val="00ED0F02"/>
    <w:rsid w:val="00ED29E9"/>
    <w:rsid w:val="00ED397A"/>
    <w:rsid w:val="00ED403D"/>
    <w:rsid w:val="00ED45A0"/>
    <w:rsid w:val="00ED46E7"/>
    <w:rsid w:val="00ED4867"/>
    <w:rsid w:val="00ED5B80"/>
    <w:rsid w:val="00ED5E48"/>
    <w:rsid w:val="00ED756C"/>
    <w:rsid w:val="00ED75BD"/>
    <w:rsid w:val="00ED7642"/>
    <w:rsid w:val="00ED7796"/>
    <w:rsid w:val="00ED782F"/>
    <w:rsid w:val="00ED7984"/>
    <w:rsid w:val="00EE00C2"/>
    <w:rsid w:val="00EE03ED"/>
    <w:rsid w:val="00EE0525"/>
    <w:rsid w:val="00EE0A0B"/>
    <w:rsid w:val="00EE136F"/>
    <w:rsid w:val="00EE156E"/>
    <w:rsid w:val="00EE1D5C"/>
    <w:rsid w:val="00EE234F"/>
    <w:rsid w:val="00EE2440"/>
    <w:rsid w:val="00EE2D42"/>
    <w:rsid w:val="00EE3BC5"/>
    <w:rsid w:val="00EE3DE2"/>
    <w:rsid w:val="00EE594B"/>
    <w:rsid w:val="00EE71FC"/>
    <w:rsid w:val="00EE7B6D"/>
    <w:rsid w:val="00EF0419"/>
    <w:rsid w:val="00EF0EB7"/>
    <w:rsid w:val="00EF1578"/>
    <w:rsid w:val="00EF17BC"/>
    <w:rsid w:val="00EF1AAE"/>
    <w:rsid w:val="00EF2CD8"/>
    <w:rsid w:val="00EF380C"/>
    <w:rsid w:val="00EF3DF5"/>
    <w:rsid w:val="00EF40CE"/>
    <w:rsid w:val="00EF48BD"/>
    <w:rsid w:val="00EF4929"/>
    <w:rsid w:val="00EF6162"/>
    <w:rsid w:val="00EF712C"/>
    <w:rsid w:val="00EF78A5"/>
    <w:rsid w:val="00EF7E4B"/>
    <w:rsid w:val="00F00AE6"/>
    <w:rsid w:val="00F00BF5"/>
    <w:rsid w:val="00F00CCE"/>
    <w:rsid w:val="00F01D0F"/>
    <w:rsid w:val="00F021B8"/>
    <w:rsid w:val="00F02BAB"/>
    <w:rsid w:val="00F02CC3"/>
    <w:rsid w:val="00F0327B"/>
    <w:rsid w:val="00F032AF"/>
    <w:rsid w:val="00F04046"/>
    <w:rsid w:val="00F045FB"/>
    <w:rsid w:val="00F04ACA"/>
    <w:rsid w:val="00F04C09"/>
    <w:rsid w:val="00F04CB1"/>
    <w:rsid w:val="00F06073"/>
    <w:rsid w:val="00F060C7"/>
    <w:rsid w:val="00F075A4"/>
    <w:rsid w:val="00F10A93"/>
    <w:rsid w:val="00F10DC4"/>
    <w:rsid w:val="00F113FA"/>
    <w:rsid w:val="00F11516"/>
    <w:rsid w:val="00F11A2E"/>
    <w:rsid w:val="00F11CAE"/>
    <w:rsid w:val="00F1201A"/>
    <w:rsid w:val="00F12B13"/>
    <w:rsid w:val="00F140D6"/>
    <w:rsid w:val="00F14315"/>
    <w:rsid w:val="00F14F39"/>
    <w:rsid w:val="00F16F16"/>
    <w:rsid w:val="00F170FE"/>
    <w:rsid w:val="00F17C08"/>
    <w:rsid w:val="00F20BF4"/>
    <w:rsid w:val="00F21C3D"/>
    <w:rsid w:val="00F21E9C"/>
    <w:rsid w:val="00F248EF"/>
    <w:rsid w:val="00F2542B"/>
    <w:rsid w:val="00F25C7E"/>
    <w:rsid w:val="00F27BB2"/>
    <w:rsid w:val="00F331B5"/>
    <w:rsid w:val="00F33C10"/>
    <w:rsid w:val="00F353F7"/>
    <w:rsid w:val="00F369DF"/>
    <w:rsid w:val="00F36DCB"/>
    <w:rsid w:val="00F37547"/>
    <w:rsid w:val="00F37FEC"/>
    <w:rsid w:val="00F4052E"/>
    <w:rsid w:val="00F408A1"/>
    <w:rsid w:val="00F40B17"/>
    <w:rsid w:val="00F41BBA"/>
    <w:rsid w:val="00F4344B"/>
    <w:rsid w:val="00F43707"/>
    <w:rsid w:val="00F437E2"/>
    <w:rsid w:val="00F43AA9"/>
    <w:rsid w:val="00F44416"/>
    <w:rsid w:val="00F4498C"/>
    <w:rsid w:val="00F44AD8"/>
    <w:rsid w:val="00F44B3C"/>
    <w:rsid w:val="00F45AC5"/>
    <w:rsid w:val="00F45C67"/>
    <w:rsid w:val="00F460A7"/>
    <w:rsid w:val="00F46803"/>
    <w:rsid w:val="00F46BAE"/>
    <w:rsid w:val="00F47442"/>
    <w:rsid w:val="00F475C2"/>
    <w:rsid w:val="00F479BB"/>
    <w:rsid w:val="00F52EBB"/>
    <w:rsid w:val="00F53381"/>
    <w:rsid w:val="00F5365E"/>
    <w:rsid w:val="00F542AE"/>
    <w:rsid w:val="00F549EB"/>
    <w:rsid w:val="00F55698"/>
    <w:rsid w:val="00F563B7"/>
    <w:rsid w:val="00F566E4"/>
    <w:rsid w:val="00F56B62"/>
    <w:rsid w:val="00F609BE"/>
    <w:rsid w:val="00F60ED1"/>
    <w:rsid w:val="00F610CC"/>
    <w:rsid w:val="00F6161B"/>
    <w:rsid w:val="00F61756"/>
    <w:rsid w:val="00F619B1"/>
    <w:rsid w:val="00F61FE9"/>
    <w:rsid w:val="00F62065"/>
    <w:rsid w:val="00F62207"/>
    <w:rsid w:val="00F624A1"/>
    <w:rsid w:val="00F6265F"/>
    <w:rsid w:val="00F633E0"/>
    <w:rsid w:val="00F6346D"/>
    <w:rsid w:val="00F63856"/>
    <w:rsid w:val="00F63EF5"/>
    <w:rsid w:val="00F6618E"/>
    <w:rsid w:val="00F7000B"/>
    <w:rsid w:val="00F70CB4"/>
    <w:rsid w:val="00F71506"/>
    <w:rsid w:val="00F71C59"/>
    <w:rsid w:val="00F7218C"/>
    <w:rsid w:val="00F72CD5"/>
    <w:rsid w:val="00F73E7B"/>
    <w:rsid w:val="00F748BC"/>
    <w:rsid w:val="00F749A7"/>
    <w:rsid w:val="00F753FF"/>
    <w:rsid w:val="00F758E5"/>
    <w:rsid w:val="00F7613D"/>
    <w:rsid w:val="00F76393"/>
    <w:rsid w:val="00F76D0B"/>
    <w:rsid w:val="00F77100"/>
    <w:rsid w:val="00F77406"/>
    <w:rsid w:val="00F80032"/>
    <w:rsid w:val="00F80D0C"/>
    <w:rsid w:val="00F81709"/>
    <w:rsid w:val="00F81B28"/>
    <w:rsid w:val="00F81B40"/>
    <w:rsid w:val="00F82356"/>
    <w:rsid w:val="00F83056"/>
    <w:rsid w:val="00F8434F"/>
    <w:rsid w:val="00F84707"/>
    <w:rsid w:val="00F84812"/>
    <w:rsid w:val="00F8521B"/>
    <w:rsid w:val="00F85E35"/>
    <w:rsid w:val="00F860ED"/>
    <w:rsid w:val="00F8646C"/>
    <w:rsid w:val="00F86A88"/>
    <w:rsid w:val="00F873B8"/>
    <w:rsid w:val="00F90E8A"/>
    <w:rsid w:val="00F91AC2"/>
    <w:rsid w:val="00F9288B"/>
    <w:rsid w:val="00F92BAB"/>
    <w:rsid w:val="00F946EA"/>
    <w:rsid w:val="00F96088"/>
    <w:rsid w:val="00F96BE2"/>
    <w:rsid w:val="00FA04B3"/>
    <w:rsid w:val="00FA05F3"/>
    <w:rsid w:val="00FA0C68"/>
    <w:rsid w:val="00FA1BB9"/>
    <w:rsid w:val="00FA1D66"/>
    <w:rsid w:val="00FA203B"/>
    <w:rsid w:val="00FA209B"/>
    <w:rsid w:val="00FA3388"/>
    <w:rsid w:val="00FA4860"/>
    <w:rsid w:val="00FA4C70"/>
    <w:rsid w:val="00FA4E15"/>
    <w:rsid w:val="00FA5114"/>
    <w:rsid w:val="00FA62F6"/>
    <w:rsid w:val="00FA6E90"/>
    <w:rsid w:val="00FA75D0"/>
    <w:rsid w:val="00FB0D9D"/>
    <w:rsid w:val="00FB2949"/>
    <w:rsid w:val="00FB33AA"/>
    <w:rsid w:val="00FB37C2"/>
    <w:rsid w:val="00FB3C6C"/>
    <w:rsid w:val="00FB5317"/>
    <w:rsid w:val="00FC0E2E"/>
    <w:rsid w:val="00FC1316"/>
    <w:rsid w:val="00FC13AF"/>
    <w:rsid w:val="00FC1E32"/>
    <w:rsid w:val="00FC2104"/>
    <w:rsid w:val="00FC29BF"/>
    <w:rsid w:val="00FC4CCE"/>
    <w:rsid w:val="00FC5369"/>
    <w:rsid w:val="00FC5876"/>
    <w:rsid w:val="00FC598C"/>
    <w:rsid w:val="00FC74AA"/>
    <w:rsid w:val="00FC76ED"/>
    <w:rsid w:val="00FC7E78"/>
    <w:rsid w:val="00FD17FB"/>
    <w:rsid w:val="00FD19B7"/>
    <w:rsid w:val="00FD2134"/>
    <w:rsid w:val="00FD2309"/>
    <w:rsid w:val="00FD247E"/>
    <w:rsid w:val="00FD2C16"/>
    <w:rsid w:val="00FD2F1C"/>
    <w:rsid w:val="00FD3E3C"/>
    <w:rsid w:val="00FD4B4D"/>
    <w:rsid w:val="00FD6DFD"/>
    <w:rsid w:val="00FD7176"/>
    <w:rsid w:val="00FD76F4"/>
    <w:rsid w:val="00FD7CDB"/>
    <w:rsid w:val="00FD7FC3"/>
    <w:rsid w:val="00FE0326"/>
    <w:rsid w:val="00FE1016"/>
    <w:rsid w:val="00FE1477"/>
    <w:rsid w:val="00FE16E8"/>
    <w:rsid w:val="00FE1C49"/>
    <w:rsid w:val="00FE2CC4"/>
    <w:rsid w:val="00FE31F6"/>
    <w:rsid w:val="00FE32D7"/>
    <w:rsid w:val="00FE3654"/>
    <w:rsid w:val="00FE43A1"/>
    <w:rsid w:val="00FE60B0"/>
    <w:rsid w:val="00FE65D5"/>
    <w:rsid w:val="00FE7A86"/>
    <w:rsid w:val="00FF034A"/>
    <w:rsid w:val="00FF0A68"/>
    <w:rsid w:val="00FF0BEB"/>
    <w:rsid w:val="00FF0C3B"/>
    <w:rsid w:val="00FF11BD"/>
    <w:rsid w:val="00FF1EDB"/>
    <w:rsid w:val="00FF3C78"/>
    <w:rsid w:val="00FF53A3"/>
    <w:rsid w:val="00FF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4A13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link w:val="Ttulo1Char"/>
    <w:qFormat/>
    <w:rsid w:val="00874A13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874A13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874A13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874A13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874A13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874A13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874A1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74A13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74A13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74A1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74A13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874A13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874A13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874A13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rsid w:val="00874A13"/>
    <w:pPr>
      <w:tabs>
        <w:tab w:val="right" w:pos="9360"/>
      </w:tabs>
      <w:ind w:left="432" w:right="720"/>
    </w:pPr>
    <w:rPr>
      <w:rFonts w:ascii="Arial" w:hAnsi="Arial"/>
    </w:rPr>
  </w:style>
  <w:style w:type="paragraph" w:styleId="Sumrio3">
    <w:name w:val="toc 3"/>
    <w:basedOn w:val="Normal"/>
    <w:next w:val="Normal"/>
    <w:autoRedefine/>
    <w:semiHidden/>
    <w:rsid w:val="00874A13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Cabealho">
    <w:name w:val="header"/>
    <w:basedOn w:val="Normal"/>
    <w:rsid w:val="00874A1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74A13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74A13"/>
  </w:style>
  <w:style w:type="paragraph" w:customStyle="1" w:styleId="Paragraph3">
    <w:name w:val="Paragraph3"/>
    <w:basedOn w:val="Normal"/>
    <w:rsid w:val="00874A1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74A1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74A13"/>
    <w:pPr>
      <w:keepLines/>
      <w:spacing w:after="120"/>
    </w:pPr>
  </w:style>
  <w:style w:type="paragraph" w:styleId="Corpodetexto">
    <w:name w:val="Body Text"/>
    <w:basedOn w:val="Normal"/>
    <w:link w:val="CorpodetextoChar"/>
    <w:rsid w:val="00874A13"/>
    <w:pPr>
      <w:keepLines/>
      <w:spacing w:after="120"/>
      <w:ind w:left="720"/>
      <w:jc w:val="both"/>
    </w:pPr>
    <w:rPr>
      <w:rFonts w:ascii="Arial" w:hAnsi="Arial"/>
    </w:rPr>
  </w:style>
  <w:style w:type="paragraph" w:styleId="Sumrio4">
    <w:name w:val="toc 4"/>
    <w:basedOn w:val="Normal"/>
    <w:next w:val="Normal"/>
    <w:autoRedefine/>
    <w:semiHidden/>
    <w:rsid w:val="00874A13"/>
    <w:pPr>
      <w:ind w:left="600"/>
    </w:pPr>
  </w:style>
  <w:style w:type="paragraph" w:styleId="Sumrio5">
    <w:name w:val="toc 5"/>
    <w:basedOn w:val="Normal"/>
    <w:next w:val="Normal"/>
    <w:autoRedefine/>
    <w:semiHidden/>
    <w:rsid w:val="00874A13"/>
    <w:pPr>
      <w:ind w:left="800"/>
    </w:pPr>
  </w:style>
  <w:style w:type="paragraph" w:styleId="Sumrio6">
    <w:name w:val="toc 6"/>
    <w:basedOn w:val="Normal"/>
    <w:next w:val="Normal"/>
    <w:autoRedefine/>
    <w:semiHidden/>
    <w:rsid w:val="00874A13"/>
    <w:pPr>
      <w:ind w:left="1000"/>
    </w:pPr>
  </w:style>
  <w:style w:type="paragraph" w:styleId="Sumrio7">
    <w:name w:val="toc 7"/>
    <w:basedOn w:val="Normal"/>
    <w:next w:val="Normal"/>
    <w:autoRedefine/>
    <w:semiHidden/>
    <w:rsid w:val="00874A13"/>
    <w:pPr>
      <w:ind w:left="1200"/>
    </w:pPr>
  </w:style>
  <w:style w:type="paragraph" w:styleId="Sumrio8">
    <w:name w:val="toc 8"/>
    <w:basedOn w:val="Normal"/>
    <w:next w:val="Normal"/>
    <w:autoRedefine/>
    <w:semiHidden/>
    <w:rsid w:val="00874A13"/>
    <w:pPr>
      <w:ind w:left="1400"/>
    </w:pPr>
  </w:style>
  <w:style w:type="paragraph" w:styleId="Sumrio9">
    <w:name w:val="toc 9"/>
    <w:basedOn w:val="Normal"/>
    <w:next w:val="Normal"/>
    <w:autoRedefine/>
    <w:semiHidden/>
    <w:rsid w:val="00874A13"/>
    <w:pPr>
      <w:ind w:left="1600"/>
    </w:pPr>
  </w:style>
  <w:style w:type="paragraph" w:customStyle="1" w:styleId="Bullet1">
    <w:name w:val="Bullet1"/>
    <w:basedOn w:val="Normal"/>
    <w:rsid w:val="00874A13"/>
    <w:pPr>
      <w:ind w:left="720" w:hanging="432"/>
    </w:pPr>
  </w:style>
  <w:style w:type="paragraph" w:customStyle="1" w:styleId="Bullet2">
    <w:name w:val="Bullet2"/>
    <w:basedOn w:val="Normal"/>
    <w:rsid w:val="00874A13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874A13"/>
    <w:pPr>
      <w:shd w:val="clear" w:color="auto" w:fill="000080"/>
    </w:pPr>
  </w:style>
  <w:style w:type="character" w:styleId="Refdenotaderodap">
    <w:name w:val="footnote reference"/>
    <w:semiHidden/>
    <w:rsid w:val="00874A13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874A1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874A13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874A13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874A13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874A13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874A13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053D8"/>
    <w:pPr>
      <w:tabs>
        <w:tab w:val="left" w:pos="540"/>
        <w:tab w:val="left" w:pos="1260"/>
      </w:tabs>
      <w:spacing w:after="120"/>
      <w:jc w:val="both"/>
    </w:pPr>
    <w:rPr>
      <w:rFonts w:ascii="Arial" w:hAnsi="Arial" w:cs="Arial"/>
      <w:iCs/>
      <w:color w:val="000000"/>
    </w:rPr>
  </w:style>
  <w:style w:type="character" w:styleId="Hyperlink">
    <w:name w:val="Hyperlink"/>
    <w:rsid w:val="00874A13"/>
    <w:rPr>
      <w:color w:val="0000FF"/>
      <w:u w:val="single"/>
    </w:rPr>
  </w:style>
  <w:style w:type="paragraph" w:styleId="NormalWeb">
    <w:name w:val="Normal (Web)"/>
    <w:basedOn w:val="Normal"/>
    <w:rsid w:val="00874A13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874A13"/>
  </w:style>
  <w:style w:type="character" w:customStyle="1" w:styleId="tw4winExternal">
    <w:name w:val="tw4winExternal"/>
    <w:rsid w:val="00874A13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874A13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874A13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874A13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874A13"/>
    <w:rPr>
      <w:color w:val="0000FF"/>
    </w:rPr>
  </w:style>
  <w:style w:type="character" w:customStyle="1" w:styleId="tw4winPopup">
    <w:name w:val="tw4winPopup"/>
    <w:rsid w:val="00874A13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874A13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874A13"/>
    <w:rPr>
      <w:rFonts w:ascii="Courier New" w:hAnsi="Courier New"/>
      <w:noProof/>
      <w:color w:val="800000"/>
    </w:rPr>
  </w:style>
  <w:style w:type="paragraph" w:customStyle="1" w:styleId="ISO9000Corpo">
    <w:name w:val="ISO 9000 Corpo"/>
    <w:rsid w:val="00874A13"/>
    <w:pPr>
      <w:spacing w:before="60" w:after="60"/>
      <w:ind w:left="425"/>
      <w:jc w:val="both"/>
    </w:pPr>
    <w:rPr>
      <w:rFonts w:ascii="Arial" w:hAnsi="Arial"/>
      <w:noProof/>
    </w:rPr>
  </w:style>
  <w:style w:type="paragraph" w:styleId="Textodebalo">
    <w:name w:val="Balloon Text"/>
    <w:basedOn w:val="Normal"/>
    <w:semiHidden/>
    <w:rsid w:val="00874A13"/>
    <w:rPr>
      <w:rFonts w:ascii="Tahoma" w:hAnsi="Tahoma" w:cs="Tahoma"/>
      <w:sz w:val="16"/>
      <w:szCs w:val="16"/>
    </w:rPr>
  </w:style>
  <w:style w:type="paragraph" w:customStyle="1" w:styleId="FluxoBsico">
    <w:name w:val="Fluxo Básico"/>
    <w:basedOn w:val="Normal"/>
    <w:link w:val="FluxoBsicoChar"/>
    <w:rsid w:val="00874A13"/>
    <w:pPr>
      <w:numPr>
        <w:numId w:val="2"/>
      </w:numPr>
      <w:spacing w:before="120"/>
    </w:pPr>
    <w:rPr>
      <w:rFonts w:ascii="Arial (W1)" w:hAnsi="Arial (W1)"/>
    </w:rPr>
  </w:style>
  <w:style w:type="paragraph" w:customStyle="1" w:styleId="FluxoAlternativo1">
    <w:name w:val="Fluxo Alternativo 1"/>
    <w:basedOn w:val="FluxoBsico"/>
    <w:link w:val="FluxoAlternativo1Char"/>
    <w:rsid w:val="00874A13"/>
    <w:pPr>
      <w:numPr>
        <w:numId w:val="3"/>
      </w:numPr>
    </w:pPr>
  </w:style>
  <w:style w:type="paragraph" w:customStyle="1" w:styleId="FluxoAlternativo2">
    <w:name w:val="Fluxo Alternativo 2"/>
    <w:basedOn w:val="FluxoAlternativo1"/>
    <w:link w:val="FluxoAlternativo2Char"/>
    <w:rsid w:val="00874A13"/>
    <w:pPr>
      <w:numPr>
        <w:ilvl w:val="1"/>
      </w:numPr>
    </w:pPr>
  </w:style>
  <w:style w:type="paragraph" w:customStyle="1" w:styleId="Tabela">
    <w:name w:val="Tabela"/>
    <w:rsid w:val="00874A13"/>
    <w:pPr>
      <w:numPr>
        <w:numId w:val="4"/>
      </w:numPr>
    </w:pPr>
    <w:rPr>
      <w:rFonts w:ascii="Arial (W1)" w:hAnsi="Arial (W1)"/>
    </w:rPr>
  </w:style>
  <w:style w:type="paragraph" w:styleId="Recuodecorpodetexto2">
    <w:name w:val="Body Text Indent 2"/>
    <w:basedOn w:val="Normal"/>
    <w:rsid w:val="00874A13"/>
    <w:pPr>
      <w:ind w:left="414"/>
      <w:jc w:val="both"/>
    </w:pPr>
    <w:rPr>
      <w:rFonts w:ascii="Arial (W1)" w:hAnsi="Arial (W1)"/>
    </w:rPr>
  </w:style>
  <w:style w:type="table" w:styleId="Tabelacomgrade">
    <w:name w:val="Table Grid"/>
    <w:basedOn w:val="Tabelanormal"/>
    <w:rsid w:val="00FC1316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fluxo0">
    <w:name w:val="Subfluxo"/>
    <w:basedOn w:val="FluxoAlternativo1"/>
    <w:rsid w:val="00DF7233"/>
    <w:pPr>
      <w:ind w:left="641" w:hanging="357"/>
      <w:jc w:val="both"/>
    </w:pPr>
  </w:style>
  <w:style w:type="paragraph" w:customStyle="1" w:styleId="SubFluxo">
    <w:name w:val="SubFluxo"/>
    <w:basedOn w:val="Normal"/>
    <w:rsid w:val="00A364C7"/>
    <w:pPr>
      <w:numPr>
        <w:numId w:val="5"/>
      </w:numPr>
      <w:snapToGrid w:val="0"/>
      <w:spacing w:before="120"/>
    </w:pPr>
    <w:rPr>
      <w:rFonts w:ascii="Arial (W1)" w:hAnsi="Arial (W1)"/>
      <w:snapToGrid/>
    </w:rPr>
  </w:style>
  <w:style w:type="paragraph" w:customStyle="1" w:styleId="EstiloFluxoBsicoJustificado">
    <w:name w:val="Estilo Fluxo Básico + Justificado"/>
    <w:basedOn w:val="FluxoBsico"/>
    <w:rsid w:val="004D653D"/>
    <w:pPr>
      <w:ind w:left="567" w:hanging="567"/>
      <w:jc w:val="both"/>
    </w:pPr>
  </w:style>
  <w:style w:type="paragraph" w:customStyle="1" w:styleId="EstiloFluxoBsicoJustificado1">
    <w:name w:val="Estilo Fluxo Básico + Justificado1"/>
    <w:basedOn w:val="FluxoBsico"/>
    <w:rsid w:val="004D653D"/>
    <w:pPr>
      <w:ind w:left="397" w:hanging="397"/>
      <w:jc w:val="both"/>
    </w:pPr>
  </w:style>
  <w:style w:type="paragraph" w:customStyle="1" w:styleId="EstiloFluxoBsicoJustificadoesquerda0cmPrimeiralinha">
    <w:name w:val="Estilo Fluxo Básico + Justificado À esquerda:  0 cm Primeira linha..."/>
    <w:basedOn w:val="FluxoBsico"/>
    <w:rsid w:val="004D653D"/>
    <w:pPr>
      <w:ind w:left="0" w:firstLine="113"/>
      <w:jc w:val="both"/>
    </w:pPr>
  </w:style>
  <w:style w:type="paragraph" w:customStyle="1" w:styleId="EstiloFluxoBsicoJustificadoesquerda0cmPrimeiralinha1">
    <w:name w:val="Estilo Fluxo Básico + Justificado À esquerda:  0 cm Primeira linha...1"/>
    <w:basedOn w:val="FluxoBsico"/>
    <w:rsid w:val="004D653D"/>
    <w:pPr>
      <w:ind w:left="0" w:firstLine="454"/>
      <w:jc w:val="both"/>
    </w:pPr>
  </w:style>
  <w:style w:type="paragraph" w:customStyle="1" w:styleId="EstiloFluxoBsicoJustificadoesquerda0cmPrimeiralinha2">
    <w:name w:val="Estilo Fluxo Básico + Justificado À esquerda:  0 cm Primeira linha...2"/>
    <w:basedOn w:val="FluxoBsico"/>
    <w:rsid w:val="004D653D"/>
    <w:pPr>
      <w:ind w:left="0" w:firstLine="0"/>
      <w:jc w:val="both"/>
    </w:pPr>
  </w:style>
  <w:style w:type="paragraph" w:customStyle="1" w:styleId="RNNvel1">
    <w:name w:val="RN Nível 1"/>
    <w:basedOn w:val="Ttulo1"/>
    <w:rsid w:val="00D21B37"/>
    <w:pPr>
      <w:numPr>
        <w:numId w:val="7"/>
      </w:numPr>
      <w:autoSpaceDE/>
      <w:autoSpaceDN/>
    </w:pPr>
    <w:rPr>
      <w:rFonts w:ascii="Tahoma" w:hAnsi="Tahoma" w:cs="Tahoma"/>
      <w:iCs/>
      <w:snapToGrid/>
    </w:rPr>
  </w:style>
  <w:style w:type="character" w:styleId="Refdecomentrio">
    <w:name w:val="annotation reference"/>
    <w:semiHidden/>
    <w:rsid w:val="002C535D"/>
    <w:rPr>
      <w:sz w:val="16"/>
      <w:szCs w:val="16"/>
    </w:rPr>
  </w:style>
  <w:style w:type="paragraph" w:styleId="Textodecomentrio">
    <w:name w:val="annotation text"/>
    <w:basedOn w:val="Normal"/>
    <w:semiHidden/>
    <w:rsid w:val="002C535D"/>
  </w:style>
  <w:style w:type="paragraph" w:styleId="Assuntodocomentrio">
    <w:name w:val="annotation subject"/>
    <w:basedOn w:val="Textodecomentrio"/>
    <w:next w:val="Textodecomentrio"/>
    <w:semiHidden/>
    <w:rsid w:val="002C535D"/>
    <w:rPr>
      <w:b/>
      <w:bCs/>
    </w:rPr>
  </w:style>
  <w:style w:type="paragraph" w:customStyle="1" w:styleId="FluxodeExceo">
    <w:name w:val="Fluxo de Exceção"/>
    <w:next w:val="FluxodeExceo2"/>
    <w:autoRedefine/>
    <w:rsid w:val="00984647"/>
    <w:pPr>
      <w:numPr>
        <w:numId w:val="8"/>
      </w:numPr>
      <w:tabs>
        <w:tab w:val="clear" w:pos="786"/>
        <w:tab w:val="num" w:pos="644"/>
      </w:tabs>
      <w:ind w:left="284" w:firstLine="0"/>
      <w:jc w:val="both"/>
    </w:pPr>
    <w:rPr>
      <w:rFonts w:ascii="Arial" w:hAnsi="Arial" w:cs="Arial"/>
      <w:b/>
      <w:snapToGrid w:val="0"/>
      <w:color w:val="000000"/>
      <w:lang w:eastAsia="en-US"/>
    </w:rPr>
  </w:style>
  <w:style w:type="paragraph" w:styleId="Pr-formataoHTML">
    <w:name w:val="HTML Preformatted"/>
    <w:basedOn w:val="Normal"/>
    <w:rsid w:val="00A61B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</w:pPr>
    <w:rPr>
      <w:rFonts w:ascii="Courier New" w:hAnsi="Courier New" w:cs="Courier New"/>
      <w:snapToGrid/>
      <w:lang w:eastAsia="pt-BR"/>
    </w:rPr>
  </w:style>
  <w:style w:type="paragraph" w:customStyle="1" w:styleId="FluxodeExceo2">
    <w:name w:val="Fluxo de Exceção 2"/>
    <w:basedOn w:val="Normal"/>
    <w:rsid w:val="00E87AC9"/>
    <w:pPr>
      <w:numPr>
        <w:ilvl w:val="1"/>
        <w:numId w:val="8"/>
      </w:numPr>
    </w:pPr>
    <w:rPr>
      <w:rFonts w:ascii="Arial" w:hAnsi="Arial"/>
    </w:rPr>
  </w:style>
  <w:style w:type="paragraph" w:customStyle="1" w:styleId="NormalBsico">
    <w:name w:val="Normal Básico"/>
    <w:basedOn w:val="Normal"/>
    <w:rsid w:val="00974524"/>
    <w:pPr>
      <w:spacing w:before="60" w:after="60"/>
      <w:ind w:left="851"/>
    </w:pPr>
    <w:rPr>
      <w:rFonts w:ascii="Arial" w:hAnsi="Arial"/>
    </w:rPr>
  </w:style>
  <w:style w:type="paragraph" w:customStyle="1" w:styleId="MensagemdeErroAlerta">
    <w:name w:val="Mensagem de Erro/Alerta"/>
    <w:basedOn w:val="Normal"/>
    <w:link w:val="MensagemdeErroAlertaChar"/>
    <w:rsid w:val="00974524"/>
    <w:pPr>
      <w:jc w:val="center"/>
    </w:pPr>
    <w:rPr>
      <w:rFonts w:ascii="Arial" w:hAnsi="Arial"/>
    </w:rPr>
  </w:style>
  <w:style w:type="paragraph" w:styleId="Reviso">
    <w:name w:val="Revision"/>
    <w:hidden/>
    <w:uiPriority w:val="99"/>
    <w:semiHidden/>
    <w:rsid w:val="00D42040"/>
    <w:rPr>
      <w:snapToGrid w:val="0"/>
      <w:lang w:eastAsia="en-US"/>
    </w:rPr>
  </w:style>
  <w:style w:type="character" w:customStyle="1" w:styleId="FluxoAlternativo1Char">
    <w:name w:val="Fluxo Alternativo 1 Char"/>
    <w:basedOn w:val="Fontepargpadro"/>
    <w:link w:val="FluxoAlternativo1"/>
    <w:rsid w:val="003248BD"/>
    <w:rPr>
      <w:rFonts w:ascii="Arial (W1)" w:hAnsi="Arial (W1)"/>
      <w:snapToGrid w:val="0"/>
      <w:lang w:eastAsia="en-US"/>
    </w:rPr>
  </w:style>
  <w:style w:type="character" w:customStyle="1" w:styleId="FluxoAlternativo2Char">
    <w:name w:val="Fluxo Alternativo 2 Char"/>
    <w:basedOn w:val="FluxoAlternativo1Char"/>
    <w:link w:val="FluxoAlternativo2"/>
    <w:rsid w:val="003248BD"/>
  </w:style>
  <w:style w:type="character" w:customStyle="1" w:styleId="FluxoBsicoChar">
    <w:name w:val="Fluxo Básico Char"/>
    <w:basedOn w:val="Fontepargpadro"/>
    <w:link w:val="FluxoBsico"/>
    <w:rsid w:val="00A43FD1"/>
    <w:rPr>
      <w:rFonts w:ascii="Arial (W1)" w:hAnsi="Arial (W1)"/>
      <w:snapToGrid w:val="0"/>
      <w:lang w:eastAsia="en-US"/>
    </w:rPr>
  </w:style>
  <w:style w:type="character" w:customStyle="1" w:styleId="Ttulo1Char">
    <w:name w:val="Título 1 Char"/>
    <w:basedOn w:val="Fontepargpadro"/>
    <w:link w:val="Ttulo1"/>
    <w:rsid w:val="001918CC"/>
    <w:rPr>
      <w:rFonts w:ascii="Arial" w:hAnsi="Arial"/>
      <w:b/>
      <w:bCs/>
      <w:snapToGrid w:val="0"/>
      <w:lang w:eastAsia="en-US"/>
    </w:rPr>
  </w:style>
  <w:style w:type="paragraph" w:customStyle="1" w:styleId="Estilo2">
    <w:name w:val="Estilo2"/>
    <w:basedOn w:val="Normal"/>
    <w:rsid w:val="00014F8B"/>
    <w:pPr>
      <w:ind w:left="828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rsid w:val="00E84E4F"/>
    <w:rPr>
      <w:rFonts w:ascii="Arial" w:hAnsi="Arial"/>
      <w:snapToGrid w:val="0"/>
      <w:lang w:eastAsia="en-US"/>
    </w:rPr>
  </w:style>
  <w:style w:type="character" w:customStyle="1" w:styleId="MensagemdeErroAlertaChar">
    <w:name w:val="Mensagem de Erro/Alerta Char"/>
    <w:basedOn w:val="Fontepargpadro"/>
    <w:link w:val="MensagemdeErroAlerta"/>
    <w:rsid w:val="00391115"/>
    <w:rPr>
      <w:rFonts w:ascii="Arial" w:hAnsi="Arial"/>
      <w:snapToGrid w:val="0"/>
      <w:lang w:eastAsia="en-US"/>
    </w:rPr>
  </w:style>
  <w:style w:type="paragraph" w:styleId="PargrafodaLista">
    <w:name w:val="List Paragraph"/>
    <w:basedOn w:val="Normal"/>
    <w:uiPriority w:val="34"/>
    <w:qFormat/>
    <w:rsid w:val="00C94D88"/>
    <w:pPr>
      <w:ind w:left="720"/>
      <w:contextualSpacing/>
    </w:pPr>
  </w:style>
  <w:style w:type="character" w:styleId="Forte">
    <w:name w:val="Strong"/>
    <w:qFormat/>
    <w:rsid w:val="00B625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.filho\Desktop\CDU06-Manter%20Categoria_nov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5A1318953904419D98F8ED3ECB9A1B" ma:contentTypeVersion="" ma:contentTypeDescription="Crie um novo documento." ma:contentTypeScope="" ma:versionID="c9ccd769573a056d05075dbf57760a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6687e0983b56187af356827c6df32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F1D64-2790-455A-8B85-BA0347E7E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449554-AF54-4CC0-9203-54DF0834FEC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770F708-1C6D-47F1-969F-8B92A36D1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A04545-6C4C-4F97-A7E7-D9CC60E00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CDU06-Manter Categoria_nova.dotx</Template>
  <TotalTime>75</TotalTime>
  <Pages>5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CDU00 - Modelo</vt:lpstr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CDU00 - Modelo</dc:title>
  <dc:subject>SPE/SENAI-Sistema de Projetos Escolares</dc:subject>
  <dc:creator>armand.filho</dc:creator>
  <cp:keywords>Especificação de Caso de Uso</cp:keywords>
  <cp:lastModifiedBy>kelwin.savoia</cp:lastModifiedBy>
  <cp:revision>5</cp:revision>
  <cp:lastPrinted>2013-12-26T12:26:00Z</cp:lastPrinted>
  <dcterms:created xsi:type="dcterms:W3CDTF">2014-05-17T00:10:00Z</dcterms:created>
  <dcterms:modified xsi:type="dcterms:W3CDTF">2014-05-30T00:45:00Z</dcterms:modified>
  <cp:category>Análise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